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6D5D5D" w:rsidRDefault="006D5D5D" w:rsidP="006D5D5D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66532" w:history="1">
            <w:r w:rsidRPr="007F2E73">
              <w:rPr>
                <w:rStyle w:val="Hyperlink"/>
                <w:noProof/>
                <w:lang w:val="en-US"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5D" w:rsidRDefault="004E0830" w:rsidP="006D5D5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9666533" w:history="1">
            <w:r w:rsidR="006D5D5D" w:rsidRPr="007F2E73">
              <w:rPr>
                <w:rStyle w:val="Hyperlink"/>
                <w:noProof/>
                <w:lang w:val="en-US"/>
              </w:rPr>
              <w:t>Classes</w:t>
            </w:r>
            <w:r w:rsidR="006D5D5D">
              <w:rPr>
                <w:noProof/>
                <w:webHidden/>
              </w:rPr>
              <w:tab/>
            </w:r>
            <w:r w:rsidR="006D5D5D">
              <w:rPr>
                <w:noProof/>
                <w:webHidden/>
              </w:rPr>
              <w:fldChar w:fldCharType="begin"/>
            </w:r>
            <w:r w:rsidR="006D5D5D">
              <w:rPr>
                <w:noProof/>
                <w:webHidden/>
              </w:rPr>
              <w:instrText xml:space="preserve"> PAGEREF _Toc459666533 \h </w:instrText>
            </w:r>
            <w:r w:rsidR="006D5D5D">
              <w:rPr>
                <w:noProof/>
                <w:webHidden/>
              </w:rPr>
            </w:r>
            <w:r w:rsidR="006D5D5D">
              <w:rPr>
                <w:noProof/>
                <w:webHidden/>
              </w:rPr>
              <w:fldChar w:fldCharType="separate"/>
            </w:r>
            <w:r w:rsidR="006D5D5D">
              <w:rPr>
                <w:noProof/>
                <w:webHidden/>
              </w:rPr>
              <w:t>1</w:t>
            </w:r>
            <w:r w:rsidR="006D5D5D">
              <w:rPr>
                <w:noProof/>
                <w:webHidden/>
              </w:rPr>
              <w:fldChar w:fldCharType="end"/>
            </w:r>
          </w:hyperlink>
        </w:p>
        <w:p w:rsidR="006D5D5D" w:rsidRDefault="004E0830" w:rsidP="006D5D5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9666534" w:history="1">
            <w:r w:rsidR="006D5D5D" w:rsidRPr="007F2E73">
              <w:rPr>
                <w:rStyle w:val="Hyperlink"/>
                <w:noProof/>
                <w:lang w:val="en-US"/>
              </w:rPr>
              <w:t>Ranks</w:t>
            </w:r>
            <w:r w:rsidR="006D5D5D">
              <w:rPr>
                <w:noProof/>
                <w:webHidden/>
              </w:rPr>
              <w:tab/>
            </w:r>
            <w:r w:rsidR="006D5D5D">
              <w:rPr>
                <w:noProof/>
                <w:webHidden/>
              </w:rPr>
              <w:fldChar w:fldCharType="begin"/>
            </w:r>
            <w:r w:rsidR="006D5D5D">
              <w:rPr>
                <w:noProof/>
                <w:webHidden/>
              </w:rPr>
              <w:instrText xml:space="preserve"> PAGEREF _Toc459666534 \h </w:instrText>
            </w:r>
            <w:r w:rsidR="006D5D5D">
              <w:rPr>
                <w:noProof/>
                <w:webHidden/>
              </w:rPr>
            </w:r>
            <w:r w:rsidR="006D5D5D">
              <w:rPr>
                <w:noProof/>
                <w:webHidden/>
              </w:rPr>
              <w:fldChar w:fldCharType="separate"/>
            </w:r>
            <w:r w:rsidR="006D5D5D">
              <w:rPr>
                <w:noProof/>
                <w:webHidden/>
              </w:rPr>
              <w:t>1</w:t>
            </w:r>
            <w:r w:rsidR="006D5D5D">
              <w:rPr>
                <w:noProof/>
                <w:webHidden/>
              </w:rPr>
              <w:fldChar w:fldCharType="end"/>
            </w:r>
          </w:hyperlink>
        </w:p>
        <w:p w:rsidR="006D5D5D" w:rsidRDefault="004E0830" w:rsidP="006D5D5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9666535" w:history="1">
            <w:r w:rsidR="006D5D5D" w:rsidRPr="007F2E73">
              <w:rPr>
                <w:rStyle w:val="Hyperlink"/>
                <w:noProof/>
                <w:lang w:val="en-US"/>
              </w:rPr>
              <w:t>Weapons</w:t>
            </w:r>
            <w:r w:rsidR="006D5D5D">
              <w:rPr>
                <w:noProof/>
                <w:webHidden/>
              </w:rPr>
              <w:tab/>
            </w:r>
            <w:r w:rsidR="006D5D5D">
              <w:rPr>
                <w:noProof/>
                <w:webHidden/>
              </w:rPr>
              <w:fldChar w:fldCharType="begin"/>
            </w:r>
            <w:r w:rsidR="006D5D5D">
              <w:rPr>
                <w:noProof/>
                <w:webHidden/>
              </w:rPr>
              <w:instrText xml:space="preserve"> PAGEREF _Toc459666535 \h </w:instrText>
            </w:r>
            <w:r w:rsidR="006D5D5D">
              <w:rPr>
                <w:noProof/>
                <w:webHidden/>
              </w:rPr>
            </w:r>
            <w:r w:rsidR="006D5D5D">
              <w:rPr>
                <w:noProof/>
                <w:webHidden/>
              </w:rPr>
              <w:fldChar w:fldCharType="separate"/>
            </w:r>
            <w:r w:rsidR="006D5D5D">
              <w:rPr>
                <w:noProof/>
                <w:webHidden/>
              </w:rPr>
              <w:t>1</w:t>
            </w:r>
            <w:r w:rsidR="006D5D5D">
              <w:rPr>
                <w:noProof/>
                <w:webHidden/>
              </w:rPr>
              <w:fldChar w:fldCharType="end"/>
            </w:r>
          </w:hyperlink>
        </w:p>
        <w:p w:rsidR="006D5D5D" w:rsidRDefault="004E0830" w:rsidP="006D5D5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9666536" w:history="1">
            <w:r w:rsidR="006D5D5D" w:rsidRPr="007F2E73">
              <w:rPr>
                <w:rStyle w:val="Hyperlink"/>
                <w:noProof/>
                <w:lang w:val="en-US"/>
              </w:rPr>
              <w:t>Armor</w:t>
            </w:r>
            <w:r w:rsidR="006D5D5D">
              <w:rPr>
                <w:noProof/>
                <w:webHidden/>
              </w:rPr>
              <w:tab/>
            </w:r>
            <w:r w:rsidR="006D5D5D">
              <w:rPr>
                <w:noProof/>
                <w:webHidden/>
              </w:rPr>
              <w:fldChar w:fldCharType="begin"/>
            </w:r>
            <w:r w:rsidR="006D5D5D">
              <w:rPr>
                <w:noProof/>
                <w:webHidden/>
              </w:rPr>
              <w:instrText xml:space="preserve"> PAGEREF _Toc459666536 \h </w:instrText>
            </w:r>
            <w:r w:rsidR="006D5D5D">
              <w:rPr>
                <w:noProof/>
                <w:webHidden/>
              </w:rPr>
            </w:r>
            <w:r w:rsidR="006D5D5D">
              <w:rPr>
                <w:noProof/>
                <w:webHidden/>
              </w:rPr>
              <w:fldChar w:fldCharType="separate"/>
            </w:r>
            <w:r w:rsidR="006D5D5D">
              <w:rPr>
                <w:noProof/>
                <w:webHidden/>
              </w:rPr>
              <w:t>1</w:t>
            </w:r>
            <w:r w:rsidR="006D5D5D">
              <w:rPr>
                <w:noProof/>
                <w:webHidden/>
              </w:rPr>
              <w:fldChar w:fldCharType="end"/>
            </w:r>
          </w:hyperlink>
        </w:p>
        <w:p w:rsidR="006D5D5D" w:rsidRDefault="004E0830" w:rsidP="006D5D5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9666537" w:history="1">
            <w:r w:rsidR="006D5D5D" w:rsidRPr="007F2E73">
              <w:rPr>
                <w:rStyle w:val="Hyperlink"/>
                <w:noProof/>
                <w:lang w:val="en-US"/>
              </w:rPr>
              <w:t>Gear</w:t>
            </w:r>
            <w:r w:rsidR="006D5D5D">
              <w:rPr>
                <w:noProof/>
                <w:webHidden/>
              </w:rPr>
              <w:tab/>
            </w:r>
            <w:r w:rsidR="006D5D5D">
              <w:rPr>
                <w:noProof/>
                <w:webHidden/>
              </w:rPr>
              <w:fldChar w:fldCharType="begin"/>
            </w:r>
            <w:r w:rsidR="006D5D5D">
              <w:rPr>
                <w:noProof/>
                <w:webHidden/>
              </w:rPr>
              <w:instrText xml:space="preserve"> PAGEREF _Toc459666537 \h </w:instrText>
            </w:r>
            <w:r w:rsidR="006D5D5D">
              <w:rPr>
                <w:noProof/>
                <w:webHidden/>
              </w:rPr>
            </w:r>
            <w:r w:rsidR="006D5D5D">
              <w:rPr>
                <w:noProof/>
                <w:webHidden/>
              </w:rPr>
              <w:fldChar w:fldCharType="separate"/>
            </w:r>
            <w:r w:rsidR="006D5D5D">
              <w:rPr>
                <w:noProof/>
                <w:webHidden/>
              </w:rPr>
              <w:t>1</w:t>
            </w:r>
            <w:r w:rsidR="006D5D5D">
              <w:rPr>
                <w:noProof/>
                <w:webHidden/>
              </w:rPr>
              <w:fldChar w:fldCharType="end"/>
            </w:r>
          </w:hyperlink>
        </w:p>
        <w:p w:rsidR="006D5D5D" w:rsidRDefault="004E0830" w:rsidP="006D5D5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9666538" w:history="1">
            <w:r w:rsidR="006D5D5D" w:rsidRPr="007F2E73">
              <w:rPr>
                <w:rStyle w:val="Hyperlink"/>
                <w:noProof/>
                <w:lang w:val="en-US"/>
              </w:rPr>
              <w:t>Class Trees</w:t>
            </w:r>
            <w:r w:rsidR="006D5D5D">
              <w:rPr>
                <w:noProof/>
                <w:webHidden/>
              </w:rPr>
              <w:tab/>
            </w:r>
            <w:r w:rsidR="006D5D5D">
              <w:rPr>
                <w:noProof/>
                <w:webHidden/>
              </w:rPr>
              <w:fldChar w:fldCharType="begin"/>
            </w:r>
            <w:r w:rsidR="006D5D5D">
              <w:rPr>
                <w:noProof/>
                <w:webHidden/>
              </w:rPr>
              <w:instrText xml:space="preserve"> PAGEREF _Toc459666538 \h </w:instrText>
            </w:r>
            <w:r w:rsidR="006D5D5D">
              <w:rPr>
                <w:noProof/>
                <w:webHidden/>
              </w:rPr>
            </w:r>
            <w:r w:rsidR="006D5D5D">
              <w:rPr>
                <w:noProof/>
                <w:webHidden/>
              </w:rPr>
              <w:fldChar w:fldCharType="separate"/>
            </w:r>
            <w:r w:rsidR="006D5D5D">
              <w:rPr>
                <w:noProof/>
                <w:webHidden/>
              </w:rPr>
              <w:t>1</w:t>
            </w:r>
            <w:r w:rsidR="006D5D5D">
              <w:rPr>
                <w:noProof/>
                <w:webHidden/>
              </w:rPr>
              <w:fldChar w:fldCharType="end"/>
            </w:r>
          </w:hyperlink>
        </w:p>
        <w:p w:rsidR="006D5D5D" w:rsidRDefault="006D5D5D" w:rsidP="006D5D5D">
          <w:r>
            <w:rPr>
              <w:b/>
              <w:bCs/>
              <w:noProof/>
            </w:rP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0" w:name="_Toc459666532"/>
      <w:r>
        <w:rPr>
          <w:lang w:val="en-US"/>
        </w:rPr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6D5D5D">
      <w:pPr>
        <w:pStyle w:val="Heading1"/>
        <w:rPr>
          <w:lang w:val="en-US"/>
        </w:rPr>
      </w:pPr>
      <w:bookmarkStart w:id="1" w:name="_Toc459666533"/>
      <w:r>
        <w:rPr>
          <w:lang w:val="en-US"/>
        </w:rPr>
        <w:t>Classes</w:t>
      </w:r>
      <w:bookmarkEnd w:id="1"/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proofErr w:type="spellStart"/>
            <w:r w:rsidRPr="00902CEE">
              <w:rPr>
                <w:lang w:val="en-US"/>
              </w:rPr>
              <w:t>Spellslinger</w:t>
            </w:r>
            <w:proofErr w:type="spellEnd"/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D13D8">
              <w:rPr>
                <w:lang w:val="en-US"/>
              </w:rPr>
              <w:t>Battlecaster</w:t>
            </w:r>
            <w:proofErr w:type="spellEnd"/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D8">
              <w:rPr>
                <w:lang w:val="en-US"/>
              </w:rPr>
              <w:t>Summoner</w:t>
            </w:r>
          </w:p>
        </w:tc>
      </w:tr>
    </w:tbl>
    <w:p w:rsidR="005933EB" w:rsidRPr="00255AE5" w:rsidRDefault="005933EB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2" w:name="_Toc459666534"/>
      <w:r>
        <w:rPr>
          <w:lang w:val="en-US"/>
        </w:rPr>
        <w:t>Ranks</w:t>
      </w:r>
      <w:bookmarkEnd w:id="2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PlainTable4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916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Rank</w:t>
            </w:r>
          </w:p>
        </w:tc>
        <w:tc>
          <w:tcPr>
            <w:tcW w:w="3215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91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2 Trait Points</w:t>
            </w:r>
          </w:p>
        </w:tc>
        <w:tc>
          <w:tcPr>
            <w:tcW w:w="3587" w:type="dxa"/>
          </w:tcPr>
          <w:p w:rsidR="006D5D5D" w:rsidRDefault="006D5D5D" w:rsidP="0091606A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91606A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91606A">
        <w:tc>
          <w:tcPr>
            <w:tcW w:w="1251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3 Trait Points.</w:t>
            </w:r>
          </w:p>
        </w:tc>
        <w:tc>
          <w:tcPr>
            <w:tcW w:w="3587" w:type="dxa"/>
          </w:tcPr>
          <w:p w:rsidR="006D5D5D" w:rsidRDefault="006D5D5D" w:rsidP="0091606A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9160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91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91606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  <w:proofErr w:type="gramEnd"/>
          </w:p>
        </w:tc>
        <w:tc>
          <w:tcPr>
            <w:tcW w:w="3215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5 Trait Points</w:t>
            </w:r>
          </w:p>
        </w:tc>
        <w:tc>
          <w:tcPr>
            <w:tcW w:w="3587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+ 1 Aim / St / HP</w:t>
            </w:r>
          </w:p>
        </w:tc>
        <w:tc>
          <w:tcPr>
            <w:tcW w:w="1019" w:type="dxa"/>
          </w:tcPr>
          <w:p w:rsidR="006D5D5D" w:rsidRDefault="007B05EA" w:rsidP="009160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91606A">
        <w:tc>
          <w:tcPr>
            <w:tcW w:w="1251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8 Trait Points</w:t>
            </w:r>
          </w:p>
        </w:tc>
        <w:tc>
          <w:tcPr>
            <w:tcW w:w="3587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9160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91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6D5D5D" w:rsidP="0091606A">
            <w:pPr>
              <w:rPr>
                <w:lang w:val="en-US"/>
              </w:rPr>
            </w:pPr>
            <w:r>
              <w:rPr>
                <w:lang w:val="en-US"/>
              </w:rPr>
              <w:t>10 Trait Points</w:t>
            </w:r>
          </w:p>
        </w:tc>
        <w:tc>
          <w:tcPr>
            <w:tcW w:w="3587" w:type="dxa"/>
          </w:tcPr>
          <w:p w:rsidR="006D5D5D" w:rsidRDefault="006D5D5D" w:rsidP="0091606A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949BC">
              <w:rPr>
                <w:lang w:val="en-US"/>
              </w:rPr>
              <w:t>0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bookmarkStart w:id="3" w:name="_Toc459666535"/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r>
        <w:rPr>
          <w:lang w:val="en-US"/>
        </w:rPr>
        <w:t>Weapons</w:t>
      </w:r>
      <w:bookmarkEnd w:id="3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1"/>
        <w:gridCol w:w="4329"/>
        <w:gridCol w:w="992"/>
        <w:gridCol w:w="1134"/>
        <w:gridCol w:w="1081"/>
        <w:gridCol w:w="1045"/>
      </w:tblGrid>
      <w:tr w:rsidR="00785DBD" w:rsidTr="005F6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</w:tcPr>
          <w:p w:rsidR="00EA091F" w:rsidRDefault="00EA091F" w:rsidP="006B75B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A091F" w:rsidRDefault="00EA091F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92" w:type="dxa"/>
          </w:tcPr>
          <w:p w:rsidR="00EA091F" w:rsidRDefault="00EA091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EA091F" w:rsidRDefault="00EA091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1081" w:type="dxa"/>
          </w:tcPr>
          <w:p w:rsidR="00EA091F" w:rsidRDefault="00EA091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045" w:type="dxa"/>
          </w:tcPr>
          <w:p w:rsidR="00EA091F" w:rsidRDefault="00EA091F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85DBD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 w:val="restart"/>
            <w:textDirection w:val="btLr"/>
            <w:vAlign w:val="center"/>
          </w:tcPr>
          <w:p w:rsidR="00EB2755" w:rsidRDefault="00EB2755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4329" w:type="dxa"/>
          </w:tcPr>
          <w:p w:rsidR="00EB2755" w:rsidRDefault="00EB2755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785DBD" w:rsidTr="005F62DD"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B9134C">
            <w:pPr>
              <w:rPr>
                <w:lang w:val="en-US"/>
              </w:rPr>
            </w:pPr>
            <w:r>
              <w:rPr>
                <w:lang w:val="en-US"/>
              </w:rPr>
              <w:t>Chainsword</w:t>
            </w:r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785DBD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9729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Powerweapon</w:t>
            </w:r>
            <w:proofErr w:type="spellEnd"/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</w:t>
            </w:r>
            <w:proofErr w:type="spellEnd"/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85DBD" w:rsidTr="005F62DD"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B9134C">
            <w:pPr>
              <w:rPr>
                <w:lang w:val="en-US"/>
              </w:rPr>
            </w:pPr>
            <w:r>
              <w:rPr>
                <w:lang w:val="en-US"/>
              </w:rPr>
              <w:t>Mace/Hammer</w:t>
            </w:r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85DBD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Powerclaws</w:t>
            </w:r>
            <w:proofErr w:type="spellEnd"/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</w:t>
            </w:r>
            <w:proofErr w:type="spellEnd"/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85DBD" w:rsidTr="005F62DD"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9729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Greatsword</w:t>
            </w:r>
            <w:proofErr w:type="spellEnd"/>
            <w:r>
              <w:rPr>
                <w:lang w:val="en-US"/>
              </w:rPr>
              <w:t>/-axe</w:t>
            </w:r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785DBD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9729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Greatmace</w:t>
            </w:r>
            <w:proofErr w:type="spellEnd"/>
            <w:r>
              <w:rPr>
                <w:lang w:val="en-US"/>
              </w:rPr>
              <w:t>/-hammer</w:t>
            </w:r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785DBD" w:rsidTr="005F62DD"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9729A0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785DBD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9729A0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785DBD" w:rsidTr="005F62DD">
        <w:tc>
          <w:tcPr>
            <w:tcW w:w="491" w:type="dxa"/>
          </w:tcPr>
          <w:p w:rsidR="00EA091F" w:rsidRDefault="00EA091F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A091F" w:rsidRDefault="00EA091F" w:rsidP="00B9134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EA091F" w:rsidRDefault="00EA091F" w:rsidP="00E176A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EA091F" w:rsidRDefault="00EA091F" w:rsidP="00E176A0">
            <w:pPr>
              <w:jc w:val="center"/>
              <w:rPr>
                <w:lang w:val="en-US"/>
              </w:rPr>
            </w:pPr>
          </w:p>
        </w:tc>
        <w:tc>
          <w:tcPr>
            <w:tcW w:w="1081" w:type="dxa"/>
          </w:tcPr>
          <w:p w:rsidR="00EA091F" w:rsidRDefault="00EA091F" w:rsidP="00E176A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</w:tcPr>
          <w:p w:rsidR="00EA091F" w:rsidRDefault="00EA091F" w:rsidP="00E176A0">
            <w:pPr>
              <w:jc w:val="center"/>
              <w:rPr>
                <w:lang w:val="en-US"/>
              </w:rPr>
            </w:pPr>
          </w:p>
        </w:tc>
      </w:tr>
      <w:tr w:rsidR="00785DBD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 w:val="restart"/>
            <w:textDirection w:val="btLr"/>
          </w:tcPr>
          <w:p w:rsidR="00EB2755" w:rsidRDefault="00EB2755" w:rsidP="00EB2755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4329" w:type="dxa"/>
          </w:tcPr>
          <w:p w:rsidR="00EB2755" w:rsidRDefault="00EB2755" w:rsidP="00B9134C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785DBD" w:rsidTr="005F62DD"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Stormpistol</w:t>
            </w:r>
            <w:proofErr w:type="spellEnd"/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785DBD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Laserpistol</w:t>
            </w:r>
            <w:proofErr w:type="spellEnd"/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81" w:type="dxa"/>
          </w:tcPr>
          <w:p w:rsidR="00EB2755" w:rsidRDefault="00ED15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785DBD" w:rsidTr="005F62DD"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Plasmapistol</w:t>
            </w:r>
            <w:proofErr w:type="spellEnd"/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785DBD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Handflamer</w:t>
            </w:r>
            <w:proofErr w:type="spellEnd"/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785DBD" w:rsidTr="005F62DD">
        <w:tc>
          <w:tcPr>
            <w:tcW w:w="491" w:type="dxa"/>
            <w:vMerge/>
          </w:tcPr>
          <w:p w:rsidR="00EB2755" w:rsidRDefault="00EB2755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B2755" w:rsidRDefault="00EB2755" w:rsidP="00B91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Gravpistol</w:t>
            </w:r>
            <w:proofErr w:type="spellEnd"/>
          </w:p>
        </w:tc>
        <w:tc>
          <w:tcPr>
            <w:tcW w:w="992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134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045" w:type="dxa"/>
          </w:tcPr>
          <w:p w:rsidR="00EB2755" w:rsidRDefault="00EB2755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175E00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</w:tcPr>
          <w:p w:rsidR="006B75BC" w:rsidRDefault="006B75BC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6B75BC" w:rsidRDefault="006B75BC" w:rsidP="00B9134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6B75BC" w:rsidRDefault="006B75BC" w:rsidP="00E176A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6B75BC" w:rsidRDefault="006B75BC" w:rsidP="00E176A0">
            <w:pPr>
              <w:jc w:val="center"/>
              <w:rPr>
                <w:lang w:val="en-US"/>
              </w:rPr>
            </w:pPr>
          </w:p>
        </w:tc>
        <w:tc>
          <w:tcPr>
            <w:tcW w:w="1081" w:type="dxa"/>
          </w:tcPr>
          <w:p w:rsidR="006B75BC" w:rsidRDefault="006B75BC" w:rsidP="00E176A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</w:tcPr>
          <w:p w:rsidR="006B75BC" w:rsidRDefault="006B75BC" w:rsidP="00E176A0">
            <w:pPr>
              <w:jc w:val="center"/>
              <w:rPr>
                <w:lang w:val="en-US"/>
              </w:rPr>
            </w:pPr>
          </w:p>
        </w:tc>
      </w:tr>
      <w:tr w:rsidR="005F62DD" w:rsidTr="005F62DD">
        <w:tc>
          <w:tcPr>
            <w:tcW w:w="491" w:type="dxa"/>
          </w:tcPr>
          <w:p w:rsidR="00175E00" w:rsidRDefault="00175E00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175E00" w:rsidRDefault="00175E00" w:rsidP="00B9134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</w:p>
        </w:tc>
        <w:tc>
          <w:tcPr>
            <w:tcW w:w="1081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</w:p>
        </w:tc>
      </w:tr>
      <w:tr w:rsidR="00175E00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 w:val="restart"/>
            <w:textDirection w:val="btLr"/>
          </w:tcPr>
          <w:p w:rsidR="00175E00" w:rsidRDefault="00175E00" w:rsidP="00175E00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4329" w:type="dxa"/>
          </w:tcPr>
          <w:p w:rsidR="00175E00" w:rsidRDefault="00175E00" w:rsidP="00B9134C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92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45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175E00" w:rsidTr="005F62DD">
        <w:tc>
          <w:tcPr>
            <w:tcW w:w="491" w:type="dxa"/>
            <w:vMerge/>
          </w:tcPr>
          <w:p w:rsidR="00175E00" w:rsidRDefault="00175E00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175E00" w:rsidRDefault="00175E00" w:rsidP="00B9134C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92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175E00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/>
          </w:tcPr>
          <w:p w:rsidR="00175E00" w:rsidRDefault="00175E00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175E00" w:rsidRDefault="00175E00" w:rsidP="00B9134C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92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81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45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175E00" w:rsidTr="005F62DD">
        <w:tc>
          <w:tcPr>
            <w:tcW w:w="491" w:type="dxa"/>
            <w:vMerge/>
          </w:tcPr>
          <w:p w:rsidR="00175E00" w:rsidRDefault="00175E00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175E00" w:rsidRDefault="00175E00" w:rsidP="00B9134C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92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81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175E00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/>
          </w:tcPr>
          <w:p w:rsidR="00175E00" w:rsidRDefault="00175E00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175E00" w:rsidRDefault="00175E00" w:rsidP="00B9134C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92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81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175E00" w:rsidTr="005F62DD">
        <w:tc>
          <w:tcPr>
            <w:tcW w:w="491" w:type="dxa"/>
            <w:vMerge/>
          </w:tcPr>
          <w:p w:rsidR="00175E00" w:rsidRDefault="00175E00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175E00" w:rsidRDefault="00175E00" w:rsidP="00B9134C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992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045" w:type="dxa"/>
          </w:tcPr>
          <w:p w:rsidR="00175E00" w:rsidRDefault="00175E0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85DBD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</w:tcPr>
          <w:p w:rsidR="00785DBD" w:rsidRDefault="00785DBD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785DBD" w:rsidRDefault="00785DBD" w:rsidP="00B9134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785DBD" w:rsidRDefault="00785DBD" w:rsidP="00E176A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785DBD" w:rsidRDefault="00785DBD" w:rsidP="00E176A0">
            <w:pPr>
              <w:jc w:val="center"/>
              <w:rPr>
                <w:lang w:val="en-US"/>
              </w:rPr>
            </w:pPr>
          </w:p>
        </w:tc>
        <w:tc>
          <w:tcPr>
            <w:tcW w:w="1081" w:type="dxa"/>
          </w:tcPr>
          <w:p w:rsidR="00785DBD" w:rsidRDefault="00785DBD" w:rsidP="00E176A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</w:tcPr>
          <w:p w:rsidR="00785DBD" w:rsidRDefault="00785DBD" w:rsidP="00E176A0">
            <w:pPr>
              <w:jc w:val="center"/>
              <w:rPr>
                <w:lang w:val="en-US"/>
              </w:rPr>
            </w:pPr>
          </w:p>
        </w:tc>
      </w:tr>
      <w:tr w:rsidR="00785DBD" w:rsidTr="005F62DD">
        <w:tc>
          <w:tcPr>
            <w:tcW w:w="491" w:type="dxa"/>
          </w:tcPr>
          <w:p w:rsidR="00785DBD" w:rsidRDefault="00785DBD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785DBD" w:rsidRDefault="00785DBD" w:rsidP="00B9134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785DBD" w:rsidRDefault="00785DBD" w:rsidP="00E176A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785DBD" w:rsidRDefault="00785DBD" w:rsidP="00E176A0">
            <w:pPr>
              <w:jc w:val="center"/>
              <w:rPr>
                <w:lang w:val="en-US"/>
              </w:rPr>
            </w:pPr>
          </w:p>
        </w:tc>
        <w:tc>
          <w:tcPr>
            <w:tcW w:w="1081" w:type="dxa"/>
          </w:tcPr>
          <w:p w:rsidR="00785DBD" w:rsidRDefault="00785DBD" w:rsidP="00E176A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</w:tcPr>
          <w:p w:rsidR="00785DBD" w:rsidRDefault="00785DBD" w:rsidP="00E176A0">
            <w:pPr>
              <w:jc w:val="center"/>
              <w:rPr>
                <w:lang w:val="en-US"/>
              </w:rPr>
            </w:pPr>
          </w:p>
        </w:tc>
      </w:tr>
      <w:tr w:rsidR="00580277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 w:val="restart"/>
            <w:textDirection w:val="btLr"/>
          </w:tcPr>
          <w:p w:rsidR="00580277" w:rsidRDefault="00580277" w:rsidP="00A819E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</w:t>
            </w:r>
            <w:r w:rsidR="00A819EB">
              <w:rPr>
                <w:lang w:val="en-US"/>
              </w:rPr>
              <w:t>y</w:t>
            </w:r>
          </w:p>
        </w:tc>
        <w:tc>
          <w:tcPr>
            <w:tcW w:w="4329" w:type="dxa"/>
          </w:tcPr>
          <w:p w:rsidR="00580277" w:rsidRDefault="00580277" w:rsidP="00B9134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92" w:type="dxa"/>
          </w:tcPr>
          <w:p w:rsidR="00580277" w:rsidRDefault="00A97EBD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580277" w:rsidRDefault="00A97EBD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580277" w:rsidRDefault="00A97EBD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45" w:type="dxa"/>
          </w:tcPr>
          <w:p w:rsidR="00580277" w:rsidRDefault="00A97EBD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580277" w:rsidTr="005F62DD">
        <w:tc>
          <w:tcPr>
            <w:tcW w:w="491" w:type="dxa"/>
            <w:vMerge/>
          </w:tcPr>
          <w:p w:rsidR="00580277" w:rsidRDefault="00580277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580277" w:rsidRDefault="00580277" w:rsidP="00B9134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92" w:type="dxa"/>
          </w:tcPr>
          <w:p w:rsidR="00580277" w:rsidRDefault="00A97EBD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580277" w:rsidRDefault="00A97EBD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81" w:type="dxa"/>
          </w:tcPr>
          <w:p w:rsidR="00580277" w:rsidRDefault="00A97EBD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580277" w:rsidRDefault="00A97EBD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580277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  <w:vMerge/>
          </w:tcPr>
          <w:p w:rsidR="00580277" w:rsidRDefault="00580277" w:rsidP="00B9134C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580277" w:rsidRDefault="00ED43D0" w:rsidP="00B9134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92" w:type="dxa"/>
          </w:tcPr>
          <w:p w:rsidR="00580277" w:rsidRDefault="00ED43D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580277" w:rsidRDefault="00ED43D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81" w:type="dxa"/>
          </w:tcPr>
          <w:p w:rsidR="00580277" w:rsidRDefault="00ED43D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580277" w:rsidRDefault="00ED43D0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D43D0" w:rsidTr="005F62DD">
        <w:tc>
          <w:tcPr>
            <w:tcW w:w="491" w:type="dxa"/>
            <w:vMerge/>
          </w:tcPr>
          <w:p w:rsidR="00ED43D0" w:rsidRDefault="00ED43D0" w:rsidP="00ED43D0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D43D0" w:rsidRDefault="00ED43D0" w:rsidP="00ED43D0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92" w:type="dxa"/>
          </w:tcPr>
          <w:p w:rsidR="00ED43D0" w:rsidRDefault="00ED43D0" w:rsidP="00ED4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134" w:type="dxa"/>
          </w:tcPr>
          <w:p w:rsidR="00ED43D0" w:rsidRDefault="00ED43D0" w:rsidP="00ED4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81" w:type="dxa"/>
          </w:tcPr>
          <w:p w:rsidR="00ED43D0" w:rsidRDefault="00ED43D0" w:rsidP="00ED4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045" w:type="dxa"/>
          </w:tcPr>
          <w:p w:rsidR="00ED43D0" w:rsidRDefault="00ED43D0" w:rsidP="00ED4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D43D0" w:rsidTr="005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dxa"/>
          </w:tcPr>
          <w:p w:rsidR="00ED43D0" w:rsidRDefault="00ED43D0" w:rsidP="00ED43D0">
            <w:pPr>
              <w:rPr>
                <w:lang w:val="en-US"/>
              </w:rPr>
            </w:pPr>
          </w:p>
        </w:tc>
        <w:tc>
          <w:tcPr>
            <w:tcW w:w="4329" w:type="dxa"/>
          </w:tcPr>
          <w:p w:rsidR="00ED43D0" w:rsidRDefault="00ED43D0" w:rsidP="00ED43D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ED43D0" w:rsidRDefault="00ED43D0" w:rsidP="00ED43D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ED43D0" w:rsidRDefault="00ED43D0" w:rsidP="00ED43D0">
            <w:pPr>
              <w:jc w:val="center"/>
              <w:rPr>
                <w:lang w:val="en-US"/>
              </w:rPr>
            </w:pPr>
          </w:p>
        </w:tc>
        <w:tc>
          <w:tcPr>
            <w:tcW w:w="1081" w:type="dxa"/>
          </w:tcPr>
          <w:p w:rsidR="00ED43D0" w:rsidRDefault="00ED43D0" w:rsidP="00ED43D0">
            <w:pPr>
              <w:jc w:val="center"/>
              <w:rPr>
                <w:lang w:val="en-US"/>
              </w:rPr>
            </w:pPr>
          </w:p>
        </w:tc>
        <w:tc>
          <w:tcPr>
            <w:tcW w:w="1045" w:type="dxa"/>
          </w:tcPr>
          <w:p w:rsidR="00ED43D0" w:rsidRDefault="00ED43D0" w:rsidP="00ED43D0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60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702398" w:rsidP="00205652">
            <w:pPr>
              <w:rPr>
                <w:lang w:val="en-US"/>
              </w:rPr>
            </w:pPr>
            <w:r>
              <w:rPr>
                <w:lang w:val="en-US"/>
              </w:rPr>
              <w:t>Sword/Axe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270276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Powersword</w:t>
            </w:r>
            <w:proofErr w:type="spellEnd"/>
            <w:r>
              <w:rPr>
                <w:lang w:val="en-US"/>
              </w:rPr>
              <w:t>/-axe</w:t>
            </w:r>
          </w:p>
        </w:tc>
        <w:tc>
          <w:tcPr>
            <w:tcW w:w="945" w:type="dxa"/>
          </w:tcPr>
          <w:p w:rsidR="009722E3" w:rsidRDefault="000F4C5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BB1F7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DA780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9722E3" w:rsidRDefault="004104DE" w:rsidP="00410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Mace/Hammer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208A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413" w:type="dxa"/>
          </w:tcPr>
          <w:p w:rsidR="009722E3" w:rsidRDefault="00D56271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9722E3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Powerclaws</w:t>
            </w:r>
            <w:proofErr w:type="spellEnd"/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4F56FB" w:rsidP="00FB3C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Greatsword</w:t>
            </w:r>
            <w:proofErr w:type="spellEnd"/>
            <w:r>
              <w:rPr>
                <w:lang w:val="en-US"/>
              </w:rPr>
              <w:t>/-axe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  <w:r w:rsidR="006C78E7">
              <w:rPr>
                <w:lang w:val="en-US"/>
              </w:rPr>
              <w:t>, Penetration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066C0" w:rsidP="00FB3C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Greatmace</w:t>
            </w:r>
            <w:proofErr w:type="spellEnd"/>
            <w:r>
              <w:rPr>
                <w:lang w:val="en-US"/>
              </w:rPr>
              <w:t>/-hammer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A96376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Unwieldy, Rending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606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Wide Reach, </w:t>
            </w:r>
            <w:proofErr w:type="spellStart"/>
            <w:r>
              <w:rPr>
                <w:lang w:val="en-US"/>
              </w:rPr>
              <w:t>Stabby</w:t>
            </w:r>
            <w:proofErr w:type="spellEnd"/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606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347020" w:rsidRDefault="00347020" w:rsidP="00347020">
      <w:pPr>
        <w:rPr>
          <w:lang w:val="en-US"/>
        </w:rPr>
      </w:pPr>
    </w:p>
    <w:p w:rsidR="000A3BA5" w:rsidRDefault="000A3BA5" w:rsidP="00135712">
      <w:pPr>
        <w:pStyle w:val="Heading3"/>
        <w:rPr>
          <w:lang w:val="en-US"/>
        </w:rPr>
      </w:pPr>
    </w:p>
    <w:p w:rsidR="000A3BA5" w:rsidRDefault="000A3BA5" w:rsidP="00135712">
      <w:pPr>
        <w:pStyle w:val="Heading3"/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42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C52EA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0C5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0C5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4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42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Stormpistol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4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Laserpistol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42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Plasmapistol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42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Handflamer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420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Gravpistol</w:t>
            </w:r>
            <w:proofErr w:type="spellEnd"/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0C5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0C52EA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0C5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0C5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B0186D">
      <w:pPr>
        <w:pStyle w:val="Heading3"/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0C5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0C52EA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0C5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0C5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</w:t>
            </w:r>
            <w:r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</w:t>
            </w:r>
            <w:r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  <w:r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r>
        <w:rPr>
          <w:lang w:val="en-US"/>
        </w:rPr>
        <w:t>Weapon Upgrades</w:t>
      </w:r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</w:t>
      </w:r>
      <w:r>
        <w:rPr>
          <w:lang w:val="en-US"/>
        </w:rPr>
        <w:t xml:space="preserve"> Weapon Upgrades</w:t>
      </w:r>
    </w:p>
    <w:tbl>
      <w:tblPr>
        <w:tblStyle w:val="ListTable1Light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EA7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0C52E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0C5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EA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0C52EA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0C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0C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826" w:type="dxa"/>
          </w:tcPr>
          <w:p w:rsidR="00EA73F6" w:rsidRDefault="004A03BE" w:rsidP="000C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EA73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0C52EA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0C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0C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826" w:type="dxa"/>
          </w:tcPr>
          <w:p w:rsidR="00EA73F6" w:rsidRDefault="004A03BE" w:rsidP="000C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EA7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0C52EA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2091" w:type="dxa"/>
          </w:tcPr>
          <w:p w:rsidR="00EA73F6" w:rsidRDefault="00EA73F6" w:rsidP="000C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0C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826" w:type="dxa"/>
          </w:tcPr>
          <w:p w:rsidR="00EA73F6" w:rsidRDefault="004A03BE" w:rsidP="000C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EA73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0C52EA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0C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0C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EA73F6" w:rsidRDefault="004A03BE" w:rsidP="000C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7E4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Holo</w:t>
            </w:r>
            <w:proofErr w:type="spellEnd"/>
            <w:r>
              <w:rPr>
                <w:lang w:val="en-US"/>
              </w:rPr>
              <w:t xml:space="preserve">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77485C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B3682B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Frontshield</w:t>
            </w:r>
            <w:proofErr w:type="spellEnd"/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91269F" w:rsidP="004E5D67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4E5D67" w:rsidRDefault="0091269F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91269F" w:rsidP="004E5D67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F5823" w:rsidP="004E5D67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1E6635" w:rsidP="004E5D67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  <w:tr w:rsidR="004E5D67" w:rsidTr="007E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1E6635" w:rsidP="004E5D67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4E5D67" w:rsidRDefault="001E663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4E5D67" w:rsidRDefault="00C33406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4E5D67" w:rsidRDefault="00B45A5E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409" w:type="dxa"/>
          </w:tcPr>
          <w:p w:rsidR="004E5D67" w:rsidRDefault="00BA68F5" w:rsidP="004E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A5E">
              <w:rPr>
                <w:lang w:val="en-US"/>
              </w:rPr>
              <w:t xml:space="preserve">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bookmarkStart w:id="4" w:name="_Toc459666536"/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1Light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3D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3D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</w:t>
            </w:r>
            <w:r>
              <w:rPr>
                <w:lang w:val="en-US"/>
              </w:rPr>
              <w:t>on gets +1 Damage.</w:t>
            </w:r>
          </w:p>
        </w:tc>
      </w:tr>
      <w:tr w:rsidR="003D0DE8" w:rsidTr="003D0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D0DE8" w:rsidTr="003D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1Light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Holo</w:t>
            </w:r>
            <w:proofErr w:type="spellEnd"/>
            <w:r>
              <w:rPr>
                <w:lang w:val="en-US"/>
              </w:rPr>
              <w:t xml:space="preserve">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</w:t>
            </w:r>
            <w:r>
              <w:rPr>
                <w:lang w:val="en-US"/>
              </w:rPr>
              <w:t>15cm</w:t>
            </w:r>
            <w:r>
              <w:rPr>
                <w:lang w:val="en-US"/>
              </w:rPr>
              <w:t>-30cm away.</w:t>
            </w:r>
          </w:p>
        </w:tc>
      </w:tr>
      <w:tr w:rsidR="003D0DE8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3D0DE8" w:rsidRDefault="00641F91" w:rsidP="00641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+15</w:t>
            </w:r>
            <w:r w:rsidR="00257474">
              <w:rPr>
                <w:lang w:val="en-US"/>
              </w:rPr>
              <w:t>cm range</w:t>
            </w:r>
            <w:r w:rsidR="003D0DE8">
              <w:rPr>
                <w:lang w:val="en-US"/>
              </w:rPr>
              <w:t>.</w:t>
            </w:r>
          </w:p>
        </w:tc>
      </w:tr>
      <w:tr w:rsidR="003D0DE8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</w:t>
            </w:r>
            <w:r>
              <w:rPr>
                <w:lang w:val="en-US"/>
              </w:rPr>
              <w:t xml:space="preserve"> Flamer</w:t>
            </w:r>
          </w:p>
        </w:tc>
      </w:tr>
      <w:tr w:rsidR="003D0DE8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</w:t>
            </w:r>
            <w:r>
              <w:rPr>
                <w:lang w:val="en-US"/>
              </w:rPr>
              <w:t xml:space="preserve"> Grenade Launcher.</w:t>
            </w:r>
          </w:p>
        </w:tc>
      </w:tr>
      <w:tr w:rsidR="003D0DE8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when attacked in melee.</w:t>
            </w:r>
          </w:p>
        </w:tc>
      </w:tr>
      <w:tr w:rsidR="003D0DE8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3D0DE8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Frontshield</w:t>
            </w:r>
            <w:proofErr w:type="spellEnd"/>
          </w:p>
        </w:tc>
        <w:tc>
          <w:tcPr>
            <w:tcW w:w="6940" w:type="dxa"/>
          </w:tcPr>
          <w:p w:rsidR="003D0DE8" w:rsidRDefault="00073676" w:rsidP="00BB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>+ cover roll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Doesn’t count as cover.</w:t>
            </w:r>
            <w:r w:rsidR="00EB39BE">
              <w:rPr>
                <w:lang w:val="en-US"/>
              </w:rPr>
              <w:t xml:space="preserve"> </w:t>
            </w:r>
          </w:p>
        </w:tc>
      </w:tr>
      <w:tr w:rsidR="003D0DE8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weapon’s type becomes</w:t>
            </w:r>
            <w:r>
              <w:rPr>
                <w:lang w:val="en-US"/>
              </w:rPr>
              <w:t xml:space="preserve">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Tr="000C5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weapon’s type becomes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Tr="000C5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4E0830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further ranged attacker this round gets +1 Aim against targets hit.</w:t>
            </w:r>
            <w:bookmarkStart w:id="5" w:name="_GoBack"/>
            <w:bookmarkEnd w:id="5"/>
            <w:r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r>
        <w:rPr>
          <w:lang w:val="en-US"/>
        </w:rPr>
        <w:t>Armor</w:t>
      </w:r>
      <w:bookmarkEnd w:id="4"/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6" w:name="_Toc459666537"/>
      <w:r>
        <w:rPr>
          <w:lang w:val="en-US"/>
        </w:rPr>
        <w:t>Gear</w:t>
      </w:r>
      <w:bookmarkEnd w:id="6"/>
    </w:p>
    <w:p w:rsidR="00347020" w:rsidRPr="00347020" w:rsidRDefault="00347020" w:rsidP="00347020">
      <w:pPr>
        <w:rPr>
          <w:lang w:val="en-US"/>
        </w:rPr>
      </w:pPr>
    </w:p>
    <w:p w:rsidR="006D5D5D" w:rsidRPr="00EA141F" w:rsidRDefault="006D5D5D" w:rsidP="006D5D5D">
      <w:pPr>
        <w:pStyle w:val="Heading1"/>
        <w:rPr>
          <w:lang w:val="en-US"/>
        </w:rPr>
      </w:pPr>
      <w:bookmarkStart w:id="7" w:name="_Toc459666538"/>
      <w:r>
        <w:rPr>
          <w:lang w:val="en-US"/>
        </w:rPr>
        <w:t>Class Trees</w:t>
      </w:r>
      <w:bookmarkEnd w:id="7"/>
    </w:p>
    <w:p w:rsidR="00573DD0" w:rsidRPr="006D5D5D" w:rsidRDefault="00573DD0" w:rsidP="006D5D5D"/>
    <w:sectPr w:rsidR="00573DD0" w:rsidRPr="006D5D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156D3"/>
    <w:rsid w:val="00016413"/>
    <w:rsid w:val="00025846"/>
    <w:rsid w:val="0003739E"/>
    <w:rsid w:val="00042FBC"/>
    <w:rsid w:val="00045F26"/>
    <w:rsid w:val="0005365A"/>
    <w:rsid w:val="0006627B"/>
    <w:rsid w:val="00070690"/>
    <w:rsid w:val="00073676"/>
    <w:rsid w:val="000749F1"/>
    <w:rsid w:val="00080F6E"/>
    <w:rsid w:val="000864C2"/>
    <w:rsid w:val="000A2A8F"/>
    <w:rsid w:val="000A3BA5"/>
    <w:rsid w:val="000B00BC"/>
    <w:rsid w:val="000B65EA"/>
    <w:rsid w:val="000C1199"/>
    <w:rsid w:val="000E2247"/>
    <w:rsid w:val="000F4C55"/>
    <w:rsid w:val="00101A1F"/>
    <w:rsid w:val="00134DFA"/>
    <w:rsid w:val="00135712"/>
    <w:rsid w:val="00147F33"/>
    <w:rsid w:val="0017269D"/>
    <w:rsid w:val="00173493"/>
    <w:rsid w:val="00173B1B"/>
    <w:rsid w:val="00175E00"/>
    <w:rsid w:val="0017709A"/>
    <w:rsid w:val="0018312E"/>
    <w:rsid w:val="00192043"/>
    <w:rsid w:val="001A16AB"/>
    <w:rsid w:val="001B1781"/>
    <w:rsid w:val="001B3203"/>
    <w:rsid w:val="001B73FB"/>
    <w:rsid w:val="001C51FD"/>
    <w:rsid w:val="001C75B9"/>
    <w:rsid w:val="001D4263"/>
    <w:rsid w:val="001E58C1"/>
    <w:rsid w:val="001E6635"/>
    <w:rsid w:val="001F5D0D"/>
    <w:rsid w:val="00200117"/>
    <w:rsid w:val="00204792"/>
    <w:rsid w:val="00205652"/>
    <w:rsid w:val="00207013"/>
    <w:rsid w:val="002122DD"/>
    <w:rsid w:val="0021314A"/>
    <w:rsid w:val="0021579C"/>
    <w:rsid w:val="002200BD"/>
    <w:rsid w:val="00221D48"/>
    <w:rsid w:val="002225B4"/>
    <w:rsid w:val="002277EC"/>
    <w:rsid w:val="00235EAA"/>
    <w:rsid w:val="0023725C"/>
    <w:rsid w:val="00257474"/>
    <w:rsid w:val="00270276"/>
    <w:rsid w:val="0027069D"/>
    <w:rsid w:val="00290AE7"/>
    <w:rsid w:val="00293299"/>
    <w:rsid w:val="00297584"/>
    <w:rsid w:val="002B065A"/>
    <w:rsid w:val="002D7C69"/>
    <w:rsid w:val="002F30A0"/>
    <w:rsid w:val="002F34B0"/>
    <w:rsid w:val="0030331A"/>
    <w:rsid w:val="00326311"/>
    <w:rsid w:val="0033154A"/>
    <w:rsid w:val="00332BD6"/>
    <w:rsid w:val="00335D89"/>
    <w:rsid w:val="003371F1"/>
    <w:rsid w:val="00347020"/>
    <w:rsid w:val="0035349A"/>
    <w:rsid w:val="0035486E"/>
    <w:rsid w:val="00356920"/>
    <w:rsid w:val="0036066A"/>
    <w:rsid w:val="00360B31"/>
    <w:rsid w:val="00361C94"/>
    <w:rsid w:val="00365464"/>
    <w:rsid w:val="00367264"/>
    <w:rsid w:val="00382F0B"/>
    <w:rsid w:val="00390BDC"/>
    <w:rsid w:val="00391953"/>
    <w:rsid w:val="00391D0F"/>
    <w:rsid w:val="003A6EE6"/>
    <w:rsid w:val="003A783F"/>
    <w:rsid w:val="003A786D"/>
    <w:rsid w:val="003B09E1"/>
    <w:rsid w:val="003B1389"/>
    <w:rsid w:val="003B13E5"/>
    <w:rsid w:val="003C1085"/>
    <w:rsid w:val="003D0DE8"/>
    <w:rsid w:val="003D7976"/>
    <w:rsid w:val="003E3745"/>
    <w:rsid w:val="004104DE"/>
    <w:rsid w:val="0041173C"/>
    <w:rsid w:val="00411F8D"/>
    <w:rsid w:val="00420395"/>
    <w:rsid w:val="00432B1F"/>
    <w:rsid w:val="00434C03"/>
    <w:rsid w:val="004407B7"/>
    <w:rsid w:val="00455CD3"/>
    <w:rsid w:val="004606C4"/>
    <w:rsid w:val="00467C26"/>
    <w:rsid w:val="0047061D"/>
    <w:rsid w:val="00473CDA"/>
    <w:rsid w:val="00480D82"/>
    <w:rsid w:val="004A03BE"/>
    <w:rsid w:val="004C2122"/>
    <w:rsid w:val="004D587C"/>
    <w:rsid w:val="004E0830"/>
    <w:rsid w:val="004E1D1A"/>
    <w:rsid w:val="004E4D2F"/>
    <w:rsid w:val="004E5D67"/>
    <w:rsid w:val="004F56FB"/>
    <w:rsid w:val="004F5823"/>
    <w:rsid w:val="00500C72"/>
    <w:rsid w:val="0050668A"/>
    <w:rsid w:val="00516B98"/>
    <w:rsid w:val="005240F7"/>
    <w:rsid w:val="00532F2E"/>
    <w:rsid w:val="005339F1"/>
    <w:rsid w:val="005357A2"/>
    <w:rsid w:val="00537247"/>
    <w:rsid w:val="00543251"/>
    <w:rsid w:val="00547D6C"/>
    <w:rsid w:val="00553DC0"/>
    <w:rsid w:val="00573DD0"/>
    <w:rsid w:val="00580277"/>
    <w:rsid w:val="005933EB"/>
    <w:rsid w:val="005A3DA7"/>
    <w:rsid w:val="005D3B72"/>
    <w:rsid w:val="005D7A96"/>
    <w:rsid w:val="005E580A"/>
    <w:rsid w:val="005F62DD"/>
    <w:rsid w:val="005F7094"/>
    <w:rsid w:val="00605DF9"/>
    <w:rsid w:val="006066C0"/>
    <w:rsid w:val="0061144F"/>
    <w:rsid w:val="00613870"/>
    <w:rsid w:val="0061631E"/>
    <w:rsid w:val="00632996"/>
    <w:rsid w:val="00641F91"/>
    <w:rsid w:val="00644666"/>
    <w:rsid w:val="0065573B"/>
    <w:rsid w:val="00672B63"/>
    <w:rsid w:val="0067358B"/>
    <w:rsid w:val="00673ECC"/>
    <w:rsid w:val="0068000D"/>
    <w:rsid w:val="006A3373"/>
    <w:rsid w:val="006B75BC"/>
    <w:rsid w:val="006C37AF"/>
    <w:rsid w:val="006C78E7"/>
    <w:rsid w:val="006D4392"/>
    <w:rsid w:val="006D5D5D"/>
    <w:rsid w:val="006E0A1D"/>
    <w:rsid w:val="006F04DF"/>
    <w:rsid w:val="006F30F2"/>
    <w:rsid w:val="00702050"/>
    <w:rsid w:val="00702398"/>
    <w:rsid w:val="0072631B"/>
    <w:rsid w:val="00740E5E"/>
    <w:rsid w:val="00746960"/>
    <w:rsid w:val="00752FDB"/>
    <w:rsid w:val="007621F4"/>
    <w:rsid w:val="00764BD7"/>
    <w:rsid w:val="0077485C"/>
    <w:rsid w:val="00783013"/>
    <w:rsid w:val="00783378"/>
    <w:rsid w:val="00785DBD"/>
    <w:rsid w:val="00791583"/>
    <w:rsid w:val="00795ABF"/>
    <w:rsid w:val="00796883"/>
    <w:rsid w:val="007A259F"/>
    <w:rsid w:val="007A56B4"/>
    <w:rsid w:val="007B05EA"/>
    <w:rsid w:val="007C7043"/>
    <w:rsid w:val="007E157D"/>
    <w:rsid w:val="007E1610"/>
    <w:rsid w:val="007E4F75"/>
    <w:rsid w:val="007F3DC3"/>
    <w:rsid w:val="00816CA0"/>
    <w:rsid w:val="00826B23"/>
    <w:rsid w:val="00860D2C"/>
    <w:rsid w:val="008659F3"/>
    <w:rsid w:val="00867255"/>
    <w:rsid w:val="0089589E"/>
    <w:rsid w:val="008A2A4B"/>
    <w:rsid w:val="008A3084"/>
    <w:rsid w:val="008A7B34"/>
    <w:rsid w:val="008B1A52"/>
    <w:rsid w:val="008B5D52"/>
    <w:rsid w:val="008B5F8B"/>
    <w:rsid w:val="008D7AB3"/>
    <w:rsid w:val="008E49ED"/>
    <w:rsid w:val="008F698A"/>
    <w:rsid w:val="00901218"/>
    <w:rsid w:val="00902CEE"/>
    <w:rsid w:val="0091269F"/>
    <w:rsid w:val="00914203"/>
    <w:rsid w:val="009208A0"/>
    <w:rsid w:val="0092549E"/>
    <w:rsid w:val="00925EE3"/>
    <w:rsid w:val="00933BFE"/>
    <w:rsid w:val="00947EA1"/>
    <w:rsid w:val="00957989"/>
    <w:rsid w:val="0096741F"/>
    <w:rsid w:val="009722E3"/>
    <w:rsid w:val="009729A0"/>
    <w:rsid w:val="009761F4"/>
    <w:rsid w:val="009B33D8"/>
    <w:rsid w:val="009E230C"/>
    <w:rsid w:val="009E76D1"/>
    <w:rsid w:val="009F4D76"/>
    <w:rsid w:val="00A12F62"/>
    <w:rsid w:val="00A2733A"/>
    <w:rsid w:val="00A47FD1"/>
    <w:rsid w:val="00A517AE"/>
    <w:rsid w:val="00A536E5"/>
    <w:rsid w:val="00A5396E"/>
    <w:rsid w:val="00A629DA"/>
    <w:rsid w:val="00A819EB"/>
    <w:rsid w:val="00A87F64"/>
    <w:rsid w:val="00A9051E"/>
    <w:rsid w:val="00A949BC"/>
    <w:rsid w:val="00A96376"/>
    <w:rsid w:val="00A97EBD"/>
    <w:rsid w:val="00AA0B2B"/>
    <w:rsid w:val="00AA6DF4"/>
    <w:rsid w:val="00AA7174"/>
    <w:rsid w:val="00AB5017"/>
    <w:rsid w:val="00AB739A"/>
    <w:rsid w:val="00AC5BA2"/>
    <w:rsid w:val="00AD2AF0"/>
    <w:rsid w:val="00AD3FD8"/>
    <w:rsid w:val="00AF6ED0"/>
    <w:rsid w:val="00B00258"/>
    <w:rsid w:val="00B0186D"/>
    <w:rsid w:val="00B05CD6"/>
    <w:rsid w:val="00B125F5"/>
    <w:rsid w:val="00B36409"/>
    <w:rsid w:val="00B3682B"/>
    <w:rsid w:val="00B45A5E"/>
    <w:rsid w:val="00B46886"/>
    <w:rsid w:val="00B55F66"/>
    <w:rsid w:val="00B57AD6"/>
    <w:rsid w:val="00B72E1F"/>
    <w:rsid w:val="00B9134C"/>
    <w:rsid w:val="00B92E1F"/>
    <w:rsid w:val="00BA68F5"/>
    <w:rsid w:val="00BB1F7A"/>
    <w:rsid w:val="00BB23D0"/>
    <w:rsid w:val="00BB2930"/>
    <w:rsid w:val="00BB5138"/>
    <w:rsid w:val="00BB67FE"/>
    <w:rsid w:val="00BB6C73"/>
    <w:rsid w:val="00BC563A"/>
    <w:rsid w:val="00BD42A8"/>
    <w:rsid w:val="00BE0090"/>
    <w:rsid w:val="00BE286F"/>
    <w:rsid w:val="00BE29D8"/>
    <w:rsid w:val="00BE3605"/>
    <w:rsid w:val="00C0113B"/>
    <w:rsid w:val="00C04D7C"/>
    <w:rsid w:val="00C0600E"/>
    <w:rsid w:val="00C1186A"/>
    <w:rsid w:val="00C12D57"/>
    <w:rsid w:val="00C24749"/>
    <w:rsid w:val="00C33406"/>
    <w:rsid w:val="00C4426E"/>
    <w:rsid w:val="00C63F1C"/>
    <w:rsid w:val="00C733AB"/>
    <w:rsid w:val="00C817FF"/>
    <w:rsid w:val="00C8211E"/>
    <w:rsid w:val="00C872F6"/>
    <w:rsid w:val="00C8736C"/>
    <w:rsid w:val="00CA1218"/>
    <w:rsid w:val="00CA2925"/>
    <w:rsid w:val="00CB67EA"/>
    <w:rsid w:val="00CC22D7"/>
    <w:rsid w:val="00CC41C5"/>
    <w:rsid w:val="00CD29BB"/>
    <w:rsid w:val="00CE6EF3"/>
    <w:rsid w:val="00CF4C56"/>
    <w:rsid w:val="00D0290E"/>
    <w:rsid w:val="00D1025A"/>
    <w:rsid w:val="00D16A3A"/>
    <w:rsid w:val="00D262CE"/>
    <w:rsid w:val="00D273EE"/>
    <w:rsid w:val="00D4064A"/>
    <w:rsid w:val="00D432EA"/>
    <w:rsid w:val="00D45466"/>
    <w:rsid w:val="00D51182"/>
    <w:rsid w:val="00D56271"/>
    <w:rsid w:val="00D86CA9"/>
    <w:rsid w:val="00DA3121"/>
    <w:rsid w:val="00DA7803"/>
    <w:rsid w:val="00DC1FF4"/>
    <w:rsid w:val="00DC52A7"/>
    <w:rsid w:val="00DD0D18"/>
    <w:rsid w:val="00DE1CBF"/>
    <w:rsid w:val="00E00962"/>
    <w:rsid w:val="00E176A0"/>
    <w:rsid w:val="00E31A93"/>
    <w:rsid w:val="00E35445"/>
    <w:rsid w:val="00E44DBB"/>
    <w:rsid w:val="00E778C7"/>
    <w:rsid w:val="00E81049"/>
    <w:rsid w:val="00E83252"/>
    <w:rsid w:val="00E96F0A"/>
    <w:rsid w:val="00EA091F"/>
    <w:rsid w:val="00EA73F6"/>
    <w:rsid w:val="00EB2755"/>
    <w:rsid w:val="00EB39BE"/>
    <w:rsid w:val="00EB6B99"/>
    <w:rsid w:val="00EC50C7"/>
    <w:rsid w:val="00EC5CA7"/>
    <w:rsid w:val="00ED1555"/>
    <w:rsid w:val="00ED43D0"/>
    <w:rsid w:val="00EE447D"/>
    <w:rsid w:val="00EF20B6"/>
    <w:rsid w:val="00F14128"/>
    <w:rsid w:val="00F221D4"/>
    <w:rsid w:val="00F22C41"/>
    <w:rsid w:val="00F349DE"/>
    <w:rsid w:val="00F471E8"/>
    <w:rsid w:val="00F503F4"/>
    <w:rsid w:val="00F671C3"/>
    <w:rsid w:val="00F7001B"/>
    <w:rsid w:val="00F80F46"/>
    <w:rsid w:val="00F86E70"/>
    <w:rsid w:val="00FA50E2"/>
    <w:rsid w:val="00FB3C07"/>
    <w:rsid w:val="00FC3CB0"/>
    <w:rsid w:val="00FC4CEF"/>
    <w:rsid w:val="00FD50CC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82EE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4DBB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jc w:val="both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D7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04D7C"/>
    <w:rPr>
      <w:rFonts w:ascii="Corbel" w:eastAsiaTheme="majorEastAsia" w:hAnsi="Corbel" w:cstheme="majorBidi"/>
      <w:b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9751-503A-4FE2-A9B6-C55F3100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802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173</cp:revision>
  <dcterms:created xsi:type="dcterms:W3CDTF">2016-08-22T20:21:00Z</dcterms:created>
  <dcterms:modified xsi:type="dcterms:W3CDTF">2016-08-23T13:49:00Z</dcterms:modified>
</cp:coreProperties>
</file>