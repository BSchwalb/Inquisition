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7D4251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9921849" w:history="1">
            <w:r w:rsidR="007D4251" w:rsidRPr="00FF3D70">
              <w:rPr>
                <w:rStyle w:val="Hyperlink"/>
                <w:noProof/>
                <w:lang w:val="en-US"/>
              </w:rPr>
              <w:t>Characters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_Toc459921849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1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8C66D1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0" w:history="1">
            <w:r w:rsidR="007D4251" w:rsidRPr="00FF3D70">
              <w:rPr>
                <w:rStyle w:val="Hyperlink"/>
                <w:noProof/>
                <w:lang w:val="en-US"/>
              </w:rPr>
              <w:t>Classes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_Toc459921850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1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8C66D1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1" w:history="1">
            <w:r w:rsidR="007D4251" w:rsidRPr="00FF3D70">
              <w:rPr>
                <w:rStyle w:val="Hyperlink"/>
                <w:noProof/>
                <w:lang w:val="en-US"/>
              </w:rPr>
              <w:t>Ranks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_Toc459921851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2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8C66D1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2" w:history="1">
            <w:r w:rsidR="007D4251" w:rsidRPr="00FF3D70">
              <w:rPr>
                <w:rStyle w:val="Hyperlink"/>
                <w:noProof/>
                <w:lang w:val="en-US"/>
              </w:rPr>
              <w:t>Weapons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_Toc459921852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3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8C66D1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3" w:history="1">
            <w:r w:rsidR="007D4251" w:rsidRPr="00FF3D70">
              <w:rPr>
                <w:rStyle w:val="Hyperlink"/>
                <w:noProof/>
                <w:lang w:val="en-US"/>
              </w:rPr>
              <w:t>Weapon Upgrades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_Toc459921853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5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8C66D1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4" w:history="1">
            <w:r w:rsidR="007D4251" w:rsidRPr="00FF3D70">
              <w:rPr>
                <w:rStyle w:val="Hyperlink"/>
                <w:noProof/>
                <w:lang w:val="en-US"/>
              </w:rPr>
              <w:t>Armor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_Toc459921854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7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8C66D1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5" w:history="1">
            <w:r w:rsidR="007D4251" w:rsidRPr="00FF3D70">
              <w:rPr>
                <w:rStyle w:val="Hyperlink"/>
                <w:noProof/>
                <w:lang w:val="en-US"/>
              </w:rPr>
              <w:t>Gear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_Toc459921855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7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8C66D1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6" w:history="1">
            <w:r w:rsidR="007D4251" w:rsidRPr="00FF3D70">
              <w:rPr>
                <w:rStyle w:val="Hyperlink"/>
                <w:noProof/>
                <w:lang w:val="en-US"/>
              </w:rPr>
              <w:t>Consumables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_Toc459921856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7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8C66D1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7" w:history="1">
            <w:r w:rsidR="007D4251" w:rsidRPr="00FF3D70">
              <w:rPr>
                <w:rStyle w:val="Hyperlink"/>
                <w:noProof/>
                <w:lang w:val="en-US"/>
              </w:rPr>
              <w:t>Artifacts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_Toc459921857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8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8C66D1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8" w:history="1">
            <w:r w:rsidR="007D4251" w:rsidRPr="00FF3D70">
              <w:rPr>
                <w:rStyle w:val="Hyperlink"/>
                <w:noProof/>
                <w:lang w:val="en-US"/>
              </w:rPr>
              <w:t>Class Trees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_Toc459921858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9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8C66D1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9" w:history="1">
            <w:r w:rsidR="007D4251" w:rsidRPr="00FF3D70">
              <w:rPr>
                <w:rStyle w:val="Hyperlink"/>
                <w:noProof/>
                <w:lang w:val="en-US"/>
              </w:rPr>
              <w:t>Origins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_Toc459921859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13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6D5D5D" w:rsidRDefault="00236414" w:rsidP="006D5D5D">
          <w: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A25568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bookmarkStart w:id="0" w:name="_Toc459921849"/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r>
        <w:rPr>
          <w:lang w:val="en-US"/>
        </w:rPr>
        <w:lastRenderedPageBreak/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1C734E" w:rsidRPr="00517CE6" w:rsidRDefault="001C734E" w:rsidP="006D5D5D">
      <w:pPr>
        <w:rPr>
          <w:lang w:val="en-US"/>
        </w:rPr>
      </w:pPr>
      <w:r>
        <w:rPr>
          <w:lang w:val="en-US"/>
        </w:rPr>
        <w:t>A character’s base stats are 4 HP, 3 Aim and 3 Strength.</w:t>
      </w:r>
      <w:r w:rsidR="00517CE6">
        <w:rPr>
          <w:lang w:val="en-US"/>
        </w:rPr>
        <w:t xml:space="preserve"> All characters are </w:t>
      </w:r>
      <w:r w:rsidR="00517CE6">
        <w:rPr>
          <w:i/>
          <w:lang w:val="en-US"/>
        </w:rPr>
        <w:t xml:space="preserve">Human </w:t>
      </w:r>
      <w:r w:rsidR="00517CE6">
        <w:rPr>
          <w:lang w:val="en-US"/>
        </w:rPr>
        <w:t>by default.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2872AE">
      <w:pPr>
        <w:pStyle w:val="Heading2"/>
        <w:rPr>
          <w:lang w:val="en-US"/>
        </w:rPr>
      </w:pPr>
      <w:bookmarkStart w:id="1" w:name="_Toc459921850"/>
      <w:r>
        <w:rPr>
          <w:lang w:val="en-US"/>
        </w:rPr>
        <w:t>Classes</w:t>
      </w:r>
      <w:bookmarkEnd w:id="1"/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0E14EA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902CEE" w:rsidRDefault="000E14EA" w:rsidP="0023725C">
            <w:pPr>
              <w:rPr>
                <w:lang w:val="en-US"/>
              </w:rPr>
            </w:pPr>
            <w:r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9D13D8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Eliminating high-profile targets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Spellslinger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Battlecaster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D8">
              <w:rPr>
                <w:lang w:val="en-US"/>
              </w:rPr>
              <w:t>Summoner</w:t>
            </w:r>
          </w:p>
        </w:tc>
      </w:tr>
      <w:tr w:rsidR="001F2172" w:rsidRPr="001A4AD4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902CEE" w:rsidRDefault="001F2172" w:rsidP="0023725C">
            <w:pPr>
              <w:rPr>
                <w:lang w:val="en-US"/>
              </w:rPr>
            </w:pPr>
            <w:r>
              <w:rPr>
                <w:lang w:val="en-US"/>
              </w:rPr>
              <w:t>Witchhunter</w:t>
            </w:r>
          </w:p>
        </w:tc>
        <w:tc>
          <w:tcPr>
            <w:tcW w:w="6510" w:type="dxa"/>
          </w:tcPr>
          <w:p w:rsidR="001F2172" w:rsidRPr="009D13D8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hunter of witchers and demons</w:t>
            </w:r>
          </w:p>
        </w:tc>
      </w:tr>
      <w:tr w:rsidR="00A56BC3" w:rsidRPr="001A4AD4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Default="00A56BC3" w:rsidP="0023725C">
            <w:pPr>
              <w:rPr>
                <w:lang w:val="en-US"/>
              </w:rPr>
            </w:pPr>
            <w:r>
              <w:rPr>
                <w:lang w:val="en-US"/>
              </w:rPr>
              <w:t>Techpriest</w:t>
            </w:r>
          </w:p>
        </w:tc>
        <w:tc>
          <w:tcPr>
            <w:tcW w:w="6510" w:type="dxa"/>
          </w:tcPr>
          <w:p w:rsidR="00A56BC3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</w:tbl>
    <w:p w:rsidR="005933EB" w:rsidRDefault="005933EB" w:rsidP="005933EB">
      <w:pPr>
        <w:tabs>
          <w:tab w:val="left" w:pos="1843"/>
        </w:tabs>
        <w:rPr>
          <w:lang w:val="en-US"/>
        </w:rPr>
      </w:pPr>
    </w:p>
    <w:p w:rsidR="007E5C05" w:rsidRDefault="007E5C05" w:rsidP="007E5C05">
      <w:pPr>
        <w:pStyle w:val="Heading2"/>
        <w:rPr>
          <w:lang w:val="en-US"/>
        </w:rPr>
      </w:pPr>
      <w:r>
        <w:rPr>
          <w:lang w:val="en-US"/>
        </w:rPr>
        <w:t>Origins</w:t>
      </w:r>
    </w:p>
    <w:p w:rsidR="007E5C05" w:rsidRPr="007E5C05" w:rsidRDefault="007E5C05" w:rsidP="007E5C05">
      <w:pPr>
        <w:rPr>
          <w:lang w:val="en-US"/>
        </w:rPr>
      </w:pPr>
      <w:r>
        <w:rPr>
          <w:lang w:val="en-US"/>
        </w:rPr>
        <w:t xml:space="preserve">Additionally, Characters may have a special </w:t>
      </w:r>
      <w:r>
        <w:rPr>
          <w:i/>
          <w:lang w:val="en-US"/>
        </w:rPr>
        <w:t>Origin</w:t>
      </w:r>
      <w:r>
        <w:rPr>
          <w:lang w:val="en-US"/>
        </w:rPr>
        <w:t xml:space="preserve">, giving them unique bonuses on the battlefield. You may give a character an </w:t>
      </w:r>
      <w:r>
        <w:rPr>
          <w:i/>
          <w:lang w:val="en-US"/>
        </w:rPr>
        <w:t xml:space="preserve">Origin </w:t>
      </w:r>
      <w:r>
        <w:rPr>
          <w:lang w:val="en-US"/>
        </w:rPr>
        <w:t>for 5P.</w:t>
      </w:r>
    </w:p>
    <w:p w:rsidR="007E5C05" w:rsidRPr="00255AE5" w:rsidRDefault="007E5C05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2" w:name="_Toc459921851"/>
      <w:r>
        <w:rPr>
          <w:lang w:val="en-US"/>
        </w:rPr>
        <w:t>Ranks</w:t>
      </w:r>
      <w:bookmarkEnd w:id="2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2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3D27C5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3 Trait Points.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5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 xml:space="preserve">+ 1 Aim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St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C85E65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3D2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C85E65" w:rsidP="003D27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949BC">
              <w:rPr>
                <w:lang w:val="en-US"/>
              </w:rPr>
              <w:t>0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3" w:name="_Toc459921852"/>
      <w:r>
        <w:rPr>
          <w:lang w:val="en-US"/>
        </w:rPr>
        <w:t>Weapons</w:t>
      </w:r>
      <w:bookmarkEnd w:id="3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Tr="005F5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B01D4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  <w:vAlign w:val="center"/>
          </w:tcPr>
          <w:p w:rsidR="00AB01D4" w:rsidRDefault="00AB01D4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3740" w:type="dxa"/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AB01D4" w:rsidTr="005F5B33">
        <w:tc>
          <w:tcPr>
            <w:tcW w:w="497" w:type="dxa"/>
            <w:vMerge/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AB01D4" w:rsidRDefault="00BF793B" w:rsidP="00B9134C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031AD1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F44CFD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1E2743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5F5B33">
        <w:tc>
          <w:tcPr>
            <w:tcW w:w="497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D52F5C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5F5B33">
        <w:tc>
          <w:tcPr>
            <w:tcW w:w="497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ED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5F5B33">
        <w:tc>
          <w:tcPr>
            <w:tcW w:w="497" w:type="dxa"/>
            <w:vMerge/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3009E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7440F0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c>
          <w:tcPr>
            <w:tcW w:w="497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Stabby</w:t>
            </w:r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545B7F" w:rsidP="00205652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D137C5" w:rsidP="009722E3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495F49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Default="00495F49" w:rsidP="009722E3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945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Default="0027642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Default="00495F49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Stabby</w:t>
            </w:r>
          </w:p>
        </w:tc>
        <w:tc>
          <w:tcPr>
            <w:tcW w:w="1413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465CF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Reach, Stabby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351B72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Default="00351B72" w:rsidP="009722E3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945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Default="00F37F74" w:rsidP="00BF2A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Trait point for Spellweaver</w:t>
            </w:r>
            <w:r w:rsidR="00F65DA4">
              <w:rPr>
                <w:lang w:val="en-US"/>
              </w:rPr>
              <w:t xml:space="preserve"> </w:t>
            </w:r>
            <w:r w:rsidR="00FF5012">
              <w:rPr>
                <w:lang w:val="en-US"/>
              </w:rPr>
              <w:t xml:space="preserve">or </w:t>
            </w:r>
            <w:r w:rsidR="00756523">
              <w:rPr>
                <w:lang w:val="en-US"/>
              </w:rPr>
              <w:t>Warlock</w:t>
            </w:r>
          </w:p>
        </w:tc>
        <w:tc>
          <w:tcPr>
            <w:tcW w:w="1413" w:type="dxa"/>
          </w:tcPr>
          <w:p w:rsidR="00351B72" w:rsidRDefault="00351B7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0A3BA5" w:rsidRDefault="000A3BA5" w:rsidP="00351B72">
      <w:pPr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40FFB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Default="00440FFB" w:rsidP="00192043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520B28">
      <w:pPr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bookmarkStart w:id="4" w:name="_Toc459921853"/>
      <w:r>
        <w:rPr>
          <w:lang w:val="en-US"/>
        </w:rPr>
        <w:t>Weapon Upgrades</w:t>
      </w:r>
      <w:bookmarkEnd w:id="4"/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24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Default="00E24DA0" w:rsidP="003D27C5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77485C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4E5D6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4E5D67" w:rsidRDefault="004E16D0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5D6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91269F" w:rsidP="004E5D67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4E5D67" w:rsidRDefault="0091269F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83814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91269F" w:rsidP="004E5D67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83814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F5823" w:rsidP="004E5D67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83814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1E6635" w:rsidP="004E5D67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83814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1E6635" w:rsidP="004E5D67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83814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D0DE8" w:rsidRPr="001A4AD4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1A4AD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Default="003074BF" w:rsidP="003D0DE8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</w:t>
            </w:r>
            <w:r w:rsidR="00E65440">
              <w:rPr>
                <w:lang w:val="en-US"/>
              </w:rPr>
              <w:t>gains the</w:t>
            </w:r>
            <w:r>
              <w:rPr>
                <w:lang w:val="en-US"/>
              </w:rPr>
              <w:t xml:space="preserve"> type </w:t>
            </w:r>
            <w:r w:rsidRPr="00DF2BEE"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1A4AD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RPr="001A4AD4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15cm-30cm away.</w:t>
            </w:r>
          </w:p>
        </w:tc>
      </w:tr>
      <w:tr w:rsidR="003D0DE8" w:rsidRPr="001A4AD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3D0DE8" w:rsidRDefault="00641F91" w:rsidP="00641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+15</w:t>
            </w:r>
            <w:r w:rsidR="00257474">
              <w:rPr>
                <w:lang w:val="en-US"/>
              </w:rPr>
              <w:t>cm range</w:t>
            </w:r>
            <w:r w:rsidR="003D0DE8">
              <w:rPr>
                <w:lang w:val="en-US"/>
              </w:rPr>
              <w:t>.</w:t>
            </w:r>
          </w:p>
        </w:tc>
      </w:tr>
      <w:tr w:rsidR="003D0DE8" w:rsidRPr="001A4AD4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Aim and +1 to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RPr="001A4AD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RPr="001A4AD4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Flamer</w:t>
            </w:r>
          </w:p>
        </w:tc>
      </w:tr>
      <w:tr w:rsidR="003D0DE8" w:rsidRPr="001A4AD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1A4AD4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in melee</w:t>
            </w:r>
            <w:r w:rsidR="00985432">
              <w:rPr>
                <w:lang w:val="en-US"/>
              </w:rPr>
              <w:t xml:space="preserve"> combat</w:t>
            </w:r>
          </w:p>
        </w:tc>
      </w:tr>
      <w:tr w:rsidR="003D0DE8" w:rsidRPr="001A4AD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3D0DE8" w:rsidRPr="001A4AD4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6940" w:type="dxa"/>
          </w:tcPr>
          <w:p w:rsidR="003D0DE8" w:rsidRDefault="00073676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 xml:space="preserve">+ </w:t>
            </w:r>
            <w:r w:rsidR="00F240B7" w:rsidRPr="00F240B7">
              <w:rPr>
                <w:i/>
                <w:lang w:val="en-US"/>
              </w:rPr>
              <w:t>Dodge</w:t>
            </w:r>
            <w:r w:rsidRPr="00F240B7">
              <w:rPr>
                <w:i/>
                <w:lang w:val="en-US"/>
              </w:rPr>
              <w:t xml:space="preserve"> </w:t>
            </w:r>
            <w:r w:rsidR="00F240B7" w:rsidRPr="00F240B7">
              <w:rPr>
                <w:i/>
                <w:lang w:val="en-US"/>
              </w:rPr>
              <w:t>R</w:t>
            </w:r>
            <w:r w:rsidRPr="00F240B7">
              <w:rPr>
                <w:i/>
                <w:lang w:val="en-US"/>
              </w:rPr>
              <w:t>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</w:t>
            </w:r>
          </w:p>
        </w:tc>
      </w:tr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RPr="001A4AD4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RPr="001A4AD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RPr="001A4AD4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RPr="001A4AD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F65C8B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hitting, every other attacker against the same enemy gets +1 Aim</w:t>
            </w:r>
            <w:r w:rsidR="00BD13D2">
              <w:rPr>
                <w:lang w:val="en-US"/>
              </w:rPr>
              <w:t xml:space="preserve"> in</w:t>
            </w:r>
            <w:r>
              <w:rPr>
                <w:lang w:val="en-US"/>
              </w:rPr>
              <w:t xml:space="preserve"> this round.</w:t>
            </w:r>
            <w:r w:rsidR="004E0830">
              <w:rPr>
                <w:lang w:val="en-US"/>
              </w:rPr>
              <w:t xml:space="preserve">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5" w:name="_Toc459921854"/>
      <w:r>
        <w:rPr>
          <w:lang w:val="en-US"/>
        </w:rPr>
        <w:t>Armor</w:t>
      </w:r>
      <w:bookmarkEnd w:id="5"/>
    </w:p>
    <w:p w:rsidR="00EF7ACC" w:rsidRDefault="004D22CD" w:rsidP="00EF7ACC">
      <w:pPr>
        <w:rPr>
          <w:lang w:val="en-US"/>
        </w:rPr>
      </w:pPr>
      <w:r>
        <w:rPr>
          <w:lang w:val="en-US"/>
        </w:rPr>
        <w:t>Each cha</w:t>
      </w:r>
      <w:r w:rsidR="001D0AB9">
        <w:rPr>
          <w:lang w:val="en-US"/>
        </w:rPr>
        <w:t>racter may carry only one armor</w:t>
      </w:r>
      <w:r>
        <w:rPr>
          <w:lang w:val="en-US"/>
        </w:rPr>
        <w:t>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5"/>
        <w:gridCol w:w="4823"/>
        <w:gridCol w:w="992"/>
        <w:gridCol w:w="982"/>
      </w:tblGrid>
      <w:tr w:rsidR="00F5370C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4823" w:type="dxa"/>
          </w:tcPr>
          <w:p w:rsidR="00F5370C" w:rsidRDefault="00F5370C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992" w:type="dxa"/>
          </w:tcPr>
          <w:p w:rsidR="00F5370C" w:rsidRDefault="00F5370C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982" w:type="dxa"/>
          </w:tcPr>
          <w:p w:rsidR="00F5370C" w:rsidRDefault="00F5370C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37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Light Armor</w:t>
            </w:r>
          </w:p>
        </w:tc>
        <w:tc>
          <w:tcPr>
            <w:tcW w:w="4823" w:type="dxa"/>
          </w:tcPr>
          <w:p w:rsidR="00F5370C" w:rsidRDefault="009C2F52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F5370C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Combat Armor</w:t>
            </w:r>
          </w:p>
        </w:tc>
        <w:tc>
          <w:tcPr>
            <w:tcW w:w="4823" w:type="dxa"/>
          </w:tcPr>
          <w:p w:rsidR="00F5370C" w:rsidRDefault="009C2F52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 Armor Roll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F537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257635">
            <w:pPr>
              <w:rPr>
                <w:lang w:val="en-US"/>
              </w:rPr>
            </w:pPr>
            <w:r>
              <w:rPr>
                <w:lang w:val="en-US"/>
              </w:rPr>
              <w:t>Battle</w:t>
            </w:r>
            <w:r w:rsidR="00257635">
              <w:rPr>
                <w:lang w:val="en-US"/>
              </w:rPr>
              <w:t xml:space="preserve"> S</w:t>
            </w:r>
            <w:r>
              <w:rPr>
                <w:lang w:val="en-US"/>
              </w:rPr>
              <w:t>uit</w:t>
            </w:r>
          </w:p>
        </w:tc>
        <w:tc>
          <w:tcPr>
            <w:tcW w:w="4823" w:type="dxa"/>
          </w:tcPr>
          <w:p w:rsidR="00F5370C" w:rsidRDefault="00C33BF9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C2F52">
              <w:rPr>
                <w:lang w:val="en-US"/>
              </w:rPr>
              <w:t>+ Armor Roll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F5370C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Terminator Armor</w:t>
            </w:r>
          </w:p>
        </w:tc>
        <w:tc>
          <w:tcPr>
            <w:tcW w:w="4823" w:type="dxa"/>
          </w:tcPr>
          <w:p w:rsidR="00F5370C" w:rsidRPr="00AF2289" w:rsidRDefault="00AF2289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3+ Armor Roll, </w:t>
            </w:r>
            <w:r>
              <w:rPr>
                <w:i/>
                <w:lang w:val="en-US"/>
              </w:rPr>
              <w:t>Heavy Armor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P</w:t>
            </w:r>
          </w:p>
        </w:tc>
      </w:tr>
      <w:tr w:rsidR="00F537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6B3B65" w:rsidP="00EF7ACC">
            <w:pPr>
              <w:rPr>
                <w:lang w:val="en-US"/>
              </w:rPr>
            </w:pPr>
            <w:r>
              <w:rPr>
                <w:lang w:val="en-US"/>
              </w:rPr>
              <w:t>Camo</w:t>
            </w:r>
            <w:r w:rsidR="00F5370C">
              <w:rPr>
                <w:lang w:val="en-US"/>
              </w:rPr>
              <w:t xml:space="preserve"> Suit</w:t>
            </w:r>
          </w:p>
        </w:tc>
        <w:tc>
          <w:tcPr>
            <w:tcW w:w="4823" w:type="dxa"/>
          </w:tcPr>
          <w:p w:rsidR="00F5370C" w:rsidRDefault="00FA3E58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Dodge Roll when at</w:t>
            </w:r>
            <w:r w:rsidR="007B762D">
              <w:rPr>
                <w:lang w:val="en-US"/>
              </w:rPr>
              <w:t>tacked from more than 15cm away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F5370C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9C2F52" w:rsidP="00EF7ACC">
            <w:pPr>
              <w:rPr>
                <w:lang w:val="en-US"/>
              </w:rPr>
            </w:pPr>
            <w:r>
              <w:rPr>
                <w:lang w:val="en-US"/>
              </w:rPr>
              <w:t>Deflective Armor</w:t>
            </w:r>
          </w:p>
        </w:tc>
        <w:tc>
          <w:tcPr>
            <w:tcW w:w="4823" w:type="dxa"/>
          </w:tcPr>
          <w:p w:rsidR="00F5370C" w:rsidRPr="00DD2716" w:rsidRDefault="003A5A92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4+ Armor Roll against </w:t>
            </w:r>
            <w:r w:rsidR="00DD2716">
              <w:rPr>
                <w:i/>
                <w:lang w:val="en-US"/>
              </w:rPr>
              <w:t xml:space="preserve">Fire </w:t>
            </w:r>
            <w:r w:rsidR="00DD2716">
              <w:rPr>
                <w:lang w:val="en-US"/>
              </w:rPr>
              <w:t xml:space="preserve">and </w:t>
            </w:r>
            <w:r w:rsidR="00DD2716">
              <w:rPr>
                <w:i/>
                <w:lang w:val="en-US"/>
              </w:rPr>
              <w:t>Cold</w:t>
            </w:r>
            <w:r w:rsidR="00DD2716">
              <w:rPr>
                <w:lang w:val="en-US"/>
              </w:rPr>
              <w:t xml:space="preserve"> attacks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F5370C" w:rsidRPr="00E04A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E04A45" w:rsidP="00EF7ACC">
            <w:pPr>
              <w:rPr>
                <w:lang w:val="en-US"/>
              </w:rPr>
            </w:pPr>
            <w:r>
              <w:rPr>
                <w:lang w:val="en-US"/>
              </w:rPr>
              <w:t>Stealth Suit</w:t>
            </w:r>
          </w:p>
        </w:tc>
        <w:tc>
          <w:tcPr>
            <w:tcW w:w="4823" w:type="dxa"/>
          </w:tcPr>
          <w:p w:rsidR="00F5370C" w:rsidRPr="00E04A45" w:rsidRDefault="00E04A45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>
              <w:rPr>
                <w:i/>
                <w:lang w:val="en-US"/>
              </w:rPr>
              <w:t>Stealth</w:t>
            </w:r>
            <w:r>
              <w:rPr>
                <w:lang w:val="en-US"/>
              </w:rPr>
              <w:t>, costs 4 GP</w:t>
            </w:r>
          </w:p>
        </w:tc>
        <w:tc>
          <w:tcPr>
            <w:tcW w:w="992" w:type="dxa"/>
          </w:tcPr>
          <w:p w:rsidR="00F5370C" w:rsidRDefault="00DD4573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982" w:type="dxa"/>
          </w:tcPr>
          <w:p w:rsidR="00F5370C" w:rsidRDefault="00E04A45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743AD9" w:rsidRPr="00E04A4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43AD9" w:rsidRDefault="00722BEE" w:rsidP="00EF7ACC">
            <w:pPr>
              <w:rPr>
                <w:lang w:val="en-US"/>
              </w:rPr>
            </w:pPr>
            <w:r>
              <w:rPr>
                <w:lang w:val="en-US"/>
              </w:rPr>
              <w:t>Mage’s Vestments</w:t>
            </w:r>
          </w:p>
        </w:tc>
        <w:tc>
          <w:tcPr>
            <w:tcW w:w="4823" w:type="dxa"/>
          </w:tcPr>
          <w:p w:rsidR="00743AD9" w:rsidRDefault="00722BEE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to </w:t>
            </w:r>
            <w:r w:rsidRPr="004F6855">
              <w:rPr>
                <w:i/>
                <w:lang w:val="en-US"/>
              </w:rPr>
              <w:t>Quickcasts</w:t>
            </w:r>
            <w:r>
              <w:rPr>
                <w:lang w:val="en-US"/>
              </w:rPr>
              <w:t xml:space="preserve"> while no enemy is within 10cm</w:t>
            </w:r>
          </w:p>
        </w:tc>
        <w:tc>
          <w:tcPr>
            <w:tcW w:w="992" w:type="dxa"/>
          </w:tcPr>
          <w:p w:rsidR="00743AD9" w:rsidRDefault="00743AD9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F33CED"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743AD9" w:rsidRDefault="00743AD9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</w:tbl>
    <w:p w:rsidR="004D22CD" w:rsidRPr="00EF7ACC" w:rsidRDefault="004D22CD" w:rsidP="00EF7ACC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6" w:name="_Toc459921855"/>
      <w:r>
        <w:rPr>
          <w:lang w:val="en-US"/>
        </w:rPr>
        <w:t>Gear</w:t>
      </w:r>
      <w:bookmarkEnd w:id="6"/>
    </w:p>
    <w:p w:rsidR="005F5B33" w:rsidRDefault="00CF521A" w:rsidP="005F5B33">
      <w:pPr>
        <w:rPr>
          <w:lang w:val="en-US"/>
        </w:rPr>
      </w:pPr>
      <w:r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Default="00670B80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every 1 once during ranged </w:t>
            </w:r>
            <w:r>
              <w:rPr>
                <w:i/>
                <w:lang w:val="en-US"/>
              </w:rPr>
              <w:t>Hit Rolls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81519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Default="00815195" w:rsidP="005F5B33">
            <w:pPr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Default="002A44C5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4350A0" w:rsidP="005F5B33">
            <w:pPr>
              <w:rPr>
                <w:lang w:val="en-US"/>
              </w:rPr>
            </w:pPr>
            <w:r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Default="004350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 when attacked in the front (120°)</w:t>
            </w:r>
            <w:r w:rsidR="005019E8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Default="008C7A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8C329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506DB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403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403DA0" w:rsidP="005F5B33">
            <w:pPr>
              <w:rPr>
                <w:lang w:val="en-US"/>
              </w:rPr>
            </w:pPr>
            <w:r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403DA0" w:rsidRDefault="00403D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gets </w:t>
            </w:r>
            <w:r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Default="007615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403D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092F6A" w:rsidP="005F5B33">
            <w:pPr>
              <w:rPr>
                <w:lang w:val="en-US"/>
              </w:rPr>
            </w:pPr>
            <w:r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092F6A" w:rsidRDefault="00092F6A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characters within 5cm get a 4+ Dodge Roll against </w:t>
            </w:r>
            <w:r>
              <w:rPr>
                <w:i/>
                <w:lang w:val="en-US"/>
              </w:rPr>
              <w:t xml:space="preserve">Projectile </w:t>
            </w:r>
            <w:r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Default="002F396C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Default="00092F6A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P</w:t>
            </w:r>
          </w:p>
        </w:tc>
      </w:tr>
      <w:tr w:rsidR="00BB008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Default="00BB008B" w:rsidP="005F5B33">
            <w:pPr>
              <w:rPr>
                <w:lang w:val="en-US"/>
              </w:rPr>
            </w:pPr>
            <w:r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BB008B" w:rsidRDefault="00BB008B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Default="00D578C8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</w:tbl>
    <w:p w:rsidR="002A44C5" w:rsidRPr="005F5B33" w:rsidRDefault="002A44C5" w:rsidP="005F5B33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9A55BC" w:rsidRDefault="009A55BC" w:rsidP="009A55BC">
      <w:pPr>
        <w:pStyle w:val="Heading1"/>
        <w:rPr>
          <w:lang w:val="en-US"/>
        </w:rPr>
      </w:pPr>
      <w:bookmarkStart w:id="7" w:name="_Toc459921856"/>
      <w:r>
        <w:rPr>
          <w:lang w:val="en-US"/>
        </w:rPr>
        <w:t>Consumables</w:t>
      </w:r>
      <w:bookmarkEnd w:id="7"/>
    </w:p>
    <w:p w:rsidR="00F558C4" w:rsidRDefault="009A55BC" w:rsidP="009A55BC">
      <w:pPr>
        <w:rPr>
          <w:lang w:val="en-US"/>
        </w:rPr>
      </w:pPr>
      <w:r>
        <w:rPr>
          <w:lang w:val="en-US"/>
        </w:rPr>
        <w:t>Consumables can only be used once per piece, but can be bought multiple times.</w:t>
      </w:r>
      <w:r w:rsidR="003E44E9">
        <w:rPr>
          <w:lang w:val="en-US"/>
        </w:rPr>
        <w:t xml:space="preserve"> You may use equipment during the action phase, but only one per round.</w:t>
      </w:r>
      <w:r w:rsidR="0086605E">
        <w:rPr>
          <w:lang w:val="en-US"/>
        </w:rPr>
        <w:t xml:space="preserve"> G</w:t>
      </w:r>
      <w:r w:rsidR="00B4152D">
        <w:rPr>
          <w:lang w:val="en-US"/>
        </w:rPr>
        <w:t>renades have a throw range of 1</w:t>
      </w:r>
      <w:r w:rsidR="00706BDF">
        <w:rPr>
          <w:lang w:val="en-US"/>
        </w:rPr>
        <w:t>0</w:t>
      </w:r>
      <w:r w:rsidR="0086605E">
        <w:rPr>
          <w:lang w:val="en-US"/>
        </w:rPr>
        <w:t>cm.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F558C4" w:rsidP="009525B5">
            <w:pPr>
              <w:rPr>
                <w:lang w:val="en-US"/>
              </w:rPr>
            </w:pPr>
            <w:r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58C4" w:rsidRPr="00AB0E3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8C494B" w:rsidP="009525B5">
            <w:pPr>
              <w:rPr>
                <w:lang w:val="en-US"/>
              </w:rPr>
            </w:pPr>
            <w:r>
              <w:rPr>
                <w:lang w:val="en-US"/>
              </w:rPr>
              <w:t>Frak Grenade</w:t>
            </w:r>
          </w:p>
        </w:tc>
        <w:tc>
          <w:tcPr>
            <w:tcW w:w="4819" w:type="dxa"/>
          </w:tcPr>
          <w:p w:rsidR="00F558C4" w:rsidRPr="008C494B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>3D hits to all enemies hit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AB0E3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AB0E3E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 X,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092F6A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4613C9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EB7361" w:rsidP="0093766B">
            <w:pPr>
              <w:rPr>
                <w:lang w:val="en-US"/>
              </w:rPr>
            </w:pPr>
            <w:r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EB7361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second action during the </w:t>
            </w:r>
            <w:r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E17B2" w:rsidRDefault="000E17B2" w:rsidP="009A55BC">
      <w:pPr>
        <w:rPr>
          <w:lang w:val="en-US"/>
        </w:rPr>
      </w:pPr>
      <w:r>
        <w:rPr>
          <w:lang w:val="en-US"/>
        </w:rPr>
        <w:br w:type="page"/>
      </w:r>
    </w:p>
    <w:p w:rsidR="004D5C61" w:rsidRDefault="004D5C61" w:rsidP="006D5D5D">
      <w:pPr>
        <w:pStyle w:val="Heading1"/>
        <w:rPr>
          <w:lang w:val="en-US"/>
        </w:rPr>
      </w:pPr>
      <w:bookmarkStart w:id="8" w:name="_Toc459921857"/>
      <w:r>
        <w:rPr>
          <w:lang w:val="en-US"/>
        </w:rPr>
        <w:t>Artifacts</w:t>
      </w:r>
      <w:bookmarkEnd w:id="8"/>
    </w:p>
    <w:p w:rsidR="00304F0E" w:rsidRDefault="00304F0E" w:rsidP="00304F0E">
      <w:pPr>
        <w:rPr>
          <w:lang w:val="en-US"/>
        </w:rPr>
      </w:pPr>
      <w:r>
        <w:rPr>
          <w:lang w:val="en-US"/>
        </w:rPr>
        <w:t xml:space="preserve">These unique weapons may only be bought by characters with a rank of at least officer. </w:t>
      </w:r>
      <w:r w:rsidR="0053609B">
        <w:rPr>
          <w:lang w:val="en-US"/>
        </w:rPr>
        <w:t>No artifact may be bought twice for one player.</w:t>
      </w:r>
      <w:r w:rsidR="00B0782B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Volkite Blaster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04F0E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20660" w:rsidP="00304F0E">
            <w:pPr>
              <w:rPr>
                <w:lang w:val="en-US"/>
              </w:rPr>
            </w:pPr>
            <w:r>
              <w:rPr>
                <w:lang w:val="en-US"/>
              </w:rPr>
              <w:t>Shatterstick</w:t>
            </w:r>
          </w:p>
        </w:tc>
        <w:tc>
          <w:tcPr>
            <w:tcW w:w="4110" w:type="dxa"/>
          </w:tcPr>
          <w:p w:rsidR="00304F0E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20660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D62BF" w:rsidP="00304F0E">
            <w:pPr>
              <w:rPr>
                <w:lang w:val="en-US"/>
              </w:rPr>
            </w:pPr>
            <w:r>
              <w:rPr>
                <w:lang w:val="en-US"/>
              </w:rPr>
              <w:t>Gorefather</w:t>
            </w:r>
          </w:p>
        </w:tc>
        <w:tc>
          <w:tcPr>
            <w:tcW w:w="4110" w:type="dxa"/>
          </w:tcPr>
          <w:p w:rsidR="00304F0E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C0285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D5054A" w:rsidP="00304F0E">
            <w:pPr>
              <w:rPr>
                <w:lang w:val="en-US"/>
              </w:rPr>
            </w:pPr>
            <w:r>
              <w:rPr>
                <w:lang w:val="en-US"/>
              </w:rPr>
              <w:t>Gorechild</w:t>
            </w:r>
          </w:p>
        </w:tc>
        <w:tc>
          <w:tcPr>
            <w:tcW w:w="4110" w:type="dxa"/>
          </w:tcPr>
          <w:p w:rsidR="00304F0E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5054A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96991" w:rsidP="00304F0E">
            <w:pPr>
              <w:rPr>
                <w:lang w:val="en-US"/>
              </w:rPr>
            </w:pPr>
            <w:r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96991">
              <w:rPr>
                <w:lang w:val="en-US"/>
              </w:rPr>
              <w:t xml:space="preserve"> P</w:t>
            </w:r>
          </w:p>
        </w:tc>
      </w:tr>
    </w:tbl>
    <w:p w:rsidR="00304F0E" w:rsidRPr="00304F0E" w:rsidRDefault="00304F0E" w:rsidP="00304F0E">
      <w:pPr>
        <w:rPr>
          <w:lang w:val="en-US"/>
        </w:rPr>
      </w:pPr>
    </w:p>
    <w:p w:rsidR="004D5C61" w:rsidRDefault="00580268" w:rsidP="00580268">
      <w:pPr>
        <w:pStyle w:val="Heading3"/>
        <w:rPr>
          <w:lang w:val="en-US"/>
        </w:rPr>
      </w:pPr>
      <w:r>
        <w:rPr>
          <w:lang w:val="en-US"/>
        </w:rPr>
        <w:t>Volkite Blaster</w:t>
      </w:r>
    </w:p>
    <w:p w:rsidR="00580268" w:rsidRDefault="00580268" w:rsidP="00580268">
      <w:pPr>
        <w:rPr>
          <w:i/>
          <w:lang w:val="en-US"/>
        </w:rPr>
      </w:pPr>
      <w:r>
        <w:rPr>
          <w:i/>
          <w:lang w:val="en-US"/>
        </w:rPr>
        <w:t>A prototype weapon of tremendous destructive capabilities.</w:t>
      </w:r>
    </w:p>
    <w:p w:rsidR="00580268" w:rsidRDefault="00580268" w:rsidP="00580268">
      <w:pPr>
        <w:rPr>
          <w:lang w:val="en-US"/>
        </w:rPr>
      </w:pPr>
      <w:r>
        <w:rPr>
          <w:lang w:val="en-US"/>
        </w:rPr>
        <w:t xml:space="preserve">A 2h Rifle with 30cm range, 2 Attacks, 5 Damage, </w:t>
      </w:r>
      <w:r>
        <w:rPr>
          <w:i/>
          <w:lang w:val="en-US"/>
        </w:rPr>
        <w:t xml:space="preserve">Fire </w:t>
      </w:r>
      <w:r>
        <w:rPr>
          <w:lang w:val="en-US"/>
        </w:rPr>
        <w:t xml:space="preserve">and </w:t>
      </w:r>
      <w:r>
        <w:rPr>
          <w:i/>
          <w:lang w:val="en-US"/>
        </w:rPr>
        <w:t>Penetration</w:t>
      </w:r>
      <w:r>
        <w:rPr>
          <w:lang w:val="en-US"/>
        </w:rPr>
        <w:t>.</w:t>
      </w:r>
      <w:r w:rsidR="00200EEF">
        <w:rPr>
          <w:lang w:val="en-US"/>
        </w:rPr>
        <w:t xml:space="preserve"> When rolling a 1 during </w:t>
      </w:r>
      <w:r w:rsidR="00200EEF">
        <w:rPr>
          <w:i/>
          <w:lang w:val="en-US"/>
        </w:rPr>
        <w:t xml:space="preserve">Hit Rolls, </w:t>
      </w:r>
      <w:r w:rsidR="00200EEF">
        <w:rPr>
          <w:lang w:val="en-US"/>
        </w:rPr>
        <w:t xml:space="preserve">the weapon overheats and the attack fails. </w:t>
      </w:r>
      <w:r w:rsidR="000B21E8">
        <w:rPr>
          <w:lang w:val="en-US"/>
        </w:rPr>
        <w:t>No rerolls of ones.</w:t>
      </w:r>
    </w:p>
    <w:p w:rsidR="000B21E8" w:rsidRDefault="006A5445" w:rsidP="006A5445">
      <w:pPr>
        <w:pStyle w:val="Heading3"/>
        <w:rPr>
          <w:lang w:val="en-US"/>
        </w:rPr>
      </w:pPr>
      <w:r>
        <w:rPr>
          <w:lang w:val="en-US"/>
        </w:rPr>
        <w:t>Shatterstick</w:t>
      </w:r>
    </w:p>
    <w:p w:rsidR="006A5445" w:rsidRDefault="006A5445" w:rsidP="006A5445">
      <w:pPr>
        <w:rPr>
          <w:i/>
          <w:lang w:val="en-US"/>
        </w:rPr>
      </w:pPr>
      <w:r>
        <w:rPr>
          <w:i/>
          <w:lang w:val="en-US"/>
        </w:rPr>
        <w:t>A custom grenade launcher firing cluster explosives.</w:t>
      </w:r>
    </w:p>
    <w:p w:rsidR="006A5445" w:rsidRPr="006A5445" w:rsidRDefault="006A5445" w:rsidP="006A5445">
      <w:pPr>
        <w:rPr>
          <w:lang w:val="en-US"/>
        </w:rPr>
      </w:pPr>
      <w:r>
        <w:rPr>
          <w:lang w:val="en-US"/>
        </w:rPr>
        <w:t xml:space="preserve">A 2H Rifle with 20cm, 1 Attack, 3 Damage, </w:t>
      </w:r>
      <w:r>
        <w:rPr>
          <w:i/>
          <w:lang w:val="en-US"/>
        </w:rPr>
        <w:t xml:space="preserve">Phys </w:t>
      </w:r>
      <w:r>
        <w:rPr>
          <w:lang w:val="en-US"/>
        </w:rPr>
        <w:t xml:space="preserve">and </w:t>
      </w:r>
      <w:r>
        <w:rPr>
          <w:i/>
          <w:lang w:val="en-US"/>
        </w:rPr>
        <w:t>Blast</w:t>
      </w:r>
      <w:r w:rsidR="00ED6BB2">
        <w:rPr>
          <w:lang w:val="en-US"/>
        </w:rPr>
        <w:t>. However, you may fire two</w:t>
      </w:r>
      <w:r>
        <w:rPr>
          <w:lang w:val="en-US"/>
        </w:rPr>
        <w:t xml:space="preserve"> </w:t>
      </w:r>
      <w:r w:rsidR="00DB1B56">
        <w:rPr>
          <w:lang w:val="en-US"/>
        </w:rPr>
        <w:t>attacks</w:t>
      </w:r>
      <w:r w:rsidR="00ED6BB2">
        <w:rPr>
          <w:lang w:val="en-US"/>
        </w:rPr>
        <w:t xml:space="preserve">, </w:t>
      </w:r>
      <w:r>
        <w:rPr>
          <w:lang w:val="en-US"/>
        </w:rPr>
        <w:t>no more than 10cm from another, but more than 5cm.</w:t>
      </w:r>
    </w:p>
    <w:p w:rsidR="00786DC4" w:rsidRDefault="00786DC4" w:rsidP="00786DC4">
      <w:pPr>
        <w:pStyle w:val="Heading3"/>
        <w:rPr>
          <w:lang w:val="en-US"/>
        </w:rPr>
      </w:pPr>
      <w:r>
        <w:rPr>
          <w:lang w:val="en-US"/>
        </w:rPr>
        <w:t>Gorefather &amp; Gorechild</w:t>
      </w:r>
    </w:p>
    <w:p w:rsidR="00786DC4" w:rsidRDefault="00786DC4" w:rsidP="00786DC4">
      <w:pPr>
        <w:rPr>
          <w:i/>
          <w:lang w:val="en-US"/>
        </w:rPr>
      </w:pPr>
      <w:r>
        <w:rPr>
          <w:i/>
          <w:lang w:val="en-US"/>
        </w:rPr>
        <w:t>Two chainaxes, leaving nothing but a trail of gore in their wake. As massive as they are dangerous.</w:t>
      </w:r>
    </w:p>
    <w:p w:rsidR="00196991" w:rsidRDefault="00786DC4" w:rsidP="00786DC4">
      <w:pPr>
        <w:rPr>
          <w:lang w:val="en-US"/>
        </w:rPr>
      </w:pPr>
      <w:r>
        <w:rPr>
          <w:lang w:val="en-US"/>
        </w:rPr>
        <w:t xml:space="preserve">Both a 1H chainaxe with 1 Attack, 6 Damage, </w:t>
      </w:r>
      <w:r>
        <w:rPr>
          <w:i/>
          <w:lang w:val="en-US"/>
        </w:rPr>
        <w:t>Phys</w:t>
      </w:r>
      <w:r w:rsidR="00DB6670">
        <w:rPr>
          <w:i/>
          <w:lang w:val="en-US"/>
        </w:rPr>
        <w:t>, Blade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lang w:val="en-US"/>
        </w:rPr>
        <w:t>Rending</w:t>
      </w:r>
      <w:r w:rsidR="005D71DF">
        <w:rPr>
          <w:lang w:val="en-US"/>
        </w:rPr>
        <w:t>. You need at least 5</w:t>
      </w:r>
      <w:r>
        <w:rPr>
          <w:lang w:val="en-US"/>
        </w:rPr>
        <w:t xml:space="preserve"> Strength to wield these mighty axes.</w:t>
      </w:r>
      <w:r w:rsidR="002F5AF7">
        <w:rPr>
          <w:lang w:val="en-US"/>
        </w:rPr>
        <w:t xml:space="preserve"> When you wield both at the same time, you heal 1 HP for every kill you make.</w:t>
      </w:r>
    </w:p>
    <w:p w:rsidR="00EB4A84" w:rsidRDefault="00EB4A84" w:rsidP="00EB4A84">
      <w:pPr>
        <w:pStyle w:val="Heading3"/>
        <w:rPr>
          <w:lang w:val="en-US"/>
        </w:rPr>
      </w:pPr>
      <w:r>
        <w:rPr>
          <w:lang w:val="en-US"/>
        </w:rPr>
        <w:t>Custodian Spear</w:t>
      </w:r>
    </w:p>
    <w:p w:rsidR="00DB6670" w:rsidRDefault="00827724" w:rsidP="00EB4A84">
      <w:pPr>
        <w:rPr>
          <w:i/>
          <w:lang w:val="en-US"/>
        </w:rPr>
      </w:pPr>
      <w:r>
        <w:rPr>
          <w:i/>
          <w:lang w:val="en-US"/>
        </w:rPr>
        <w:t>The legendary guards of the Imperial Palace, rarely allow anyone to wield one of their spears.</w:t>
      </w:r>
    </w:p>
    <w:p w:rsidR="00DB6670" w:rsidRPr="003B7FB5" w:rsidRDefault="006D3AD0" w:rsidP="00EB4A84">
      <w:pPr>
        <w:rPr>
          <w:lang w:val="en-US"/>
        </w:rPr>
      </w:pPr>
      <w:r>
        <w:rPr>
          <w:lang w:val="en-US"/>
        </w:rPr>
        <w:t>A 2H spear with 2 Attacks, 6</w:t>
      </w:r>
      <w:r w:rsidR="00D055D4">
        <w:rPr>
          <w:lang w:val="en-US"/>
        </w:rPr>
        <w:t xml:space="preserve"> Damage, </w:t>
      </w:r>
      <w:r w:rsidR="00D055D4">
        <w:rPr>
          <w:i/>
          <w:lang w:val="en-US"/>
        </w:rPr>
        <w:t>Phys, Blade</w:t>
      </w:r>
      <w:r w:rsidR="00D055D4">
        <w:rPr>
          <w:lang w:val="en-US"/>
        </w:rPr>
        <w:t xml:space="preserve"> and </w:t>
      </w:r>
      <w:r w:rsidR="00D055D4">
        <w:rPr>
          <w:i/>
          <w:lang w:val="en-US"/>
        </w:rPr>
        <w:t>Penetration</w:t>
      </w:r>
      <w:r w:rsidR="00D055D4">
        <w:rPr>
          <w:lang w:val="en-US"/>
        </w:rPr>
        <w:t>. When attacked in</w:t>
      </w:r>
      <w:r w:rsidR="003B7FB5">
        <w:rPr>
          <w:lang w:val="en-US"/>
        </w:rPr>
        <w:t xml:space="preserve"> melee, the attacker gets a -1 malus to </w:t>
      </w:r>
      <w:r w:rsidR="003B7FB5">
        <w:rPr>
          <w:i/>
          <w:lang w:val="en-US"/>
        </w:rPr>
        <w:t>Hit Rolls</w:t>
      </w:r>
      <w:r w:rsidR="003B7FB5">
        <w:rPr>
          <w:lang w:val="en-US"/>
        </w:rPr>
        <w:t>.</w:t>
      </w:r>
    </w:p>
    <w:p w:rsidR="001A4AD4" w:rsidRDefault="001A4AD4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1A4AD4" w:rsidRDefault="001A4AD4" w:rsidP="001A4AD4">
      <w:pPr>
        <w:pStyle w:val="Heading1"/>
        <w:rPr>
          <w:lang w:val="en-US"/>
        </w:rPr>
      </w:pPr>
      <w:r>
        <w:rPr>
          <w:lang w:val="en-US"/>
        </w:rPr>
        <w:t>Companions</w:t>
      </w:r>
    </w:p>
    <w:p w:rsidR="00413D7E" w:rsidRDefault="00413D7E" w:rsidP="00413D7E">
      <w:pPr>
        <w:rPr>
          <w:lang w:val="en-US"/>
        </w:rPr>
      </w:pPr>
      <w:r>
        <w:rPr>
          <w:lang w:val="en-US"/>
        </w:rPr>
        <w:t xml:space="preserve">A character may choose to buy a companion if they meet the requirements. 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686"/>
        <w:gridCol w:w="2977"/>
        <w:gridCol w:w="1590"/>
        <w:gridCol w:w="819"/>
      </w:tblGrid>
      <w:tr w:rsidR="000D2974" w:rsidTr="000D2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0D2974" w:rsidTr="000D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P</w:t>
            </w:r>
          </w:p>
        </w:tc>
      </w:tr>
      <w:tr w:rsidR="000D2974" w:rsidTr="000D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0D2974" w:rsidTr="000D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0D2974" w:rsidRDefault="000D2974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0" w:type="dxa"/>
          </w:tcPr>
          <w:p w:rsidR="000D2974" w:rsidRDefault="000D2974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9" w:type="dxa"/>
          </w:tcPr>
          <w:p w:rsidR="000D2974" w:rsidRDefault="000D2974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C13A9" w:rsidRDefault="003C13A9" w:rsidP="00413D7E">
      <w:pPr>
        <w:rPr>
          <w:lang w:val="en-US"/>
        </w:rPr>
      </w:pPr>
    </w:p>
    <w:p w:rsidR="003C13A9" w:rsidRDefault="003C13A9" w:rsidP="003C13A9">
      <w:pPr>
        <w:pStyle w:val="Heading2"/>
        <w:rPr>
          <w:lang w:val="en-US"/>
        </w:rPr>
      </w:pPr>
      <w:r>
        <w:rPr>
          <w:lang w:val="en-US"/>
        </w:rPr>
        <w:t>Wild Animal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1082"/>
        <w:gridCol w:w="1088"/>
        <w:gridCol w:w="1232"/>
        <w:gridCol w:w="1179"/>
        <w:gridCol w:w="1179"/>
        <w:gridCol w:w="1179"/>
        <w:gridCol w:w="999"/>
        <w:gridCol w:w="1359"/>
      </w:tblGrid>
      <w:tr w:rsidR="000D2974" w:rsidTr="000D2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:rsidR="000D2974" w:rsidRDefault="000D2974" w:rsidP="003C13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1088" w:type="dxa"/>
            <w:vAlign w:val="center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1232" w:type="dxa"/>
            <w:vAlign w:val="center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1179" w:type="dxa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1179" w:type="dxa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179" w:type="dxa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999" w:type="dxa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9" w:type="dxa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0D2974" w:rsidTr="000D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:rsidR="000D2974" w:rsidRDefault="000D2974" w:rsidP="003C13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32" w:type="dxa"/>
            <w:vAlign w:val="center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1179" w:type="dxa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9" w:type="dxa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359" w:type="dxa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C13A9" w:rsidRDefault="003C13A9" w:rsidP="003C13A9">
      <w:pPr>
        <w:jc w:val="left"/>
        <w:rPr>
          <w:lang w:val="en-US"/>
        </w:rPr>
      </w:pPr>
    </w:p>
    <w:p w:rsidR="008677B8" w:rsidRDefault="008677B8" w:rsidP="008677B8">
      <w:pPr>
        <w:pStyle w:val="Heading2"/>
        <w:rPr>
          <w:lang w:val="en-US"/>
        </w:rPr>
      </w:pPr>
      <w:r>
        <w:rPr>
          <w:lang w:val="en-US"/>
        </w:rPr>
        <w:t>Gundrone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1082"/>
        <w:gridCol w:w="1088"/>
        <w:gridCol w:w="1232"/>
        <w:gridCol w:w="1179"/>
        <w:gridCol w:w="1179"/>
        <w:gridCol w:w="1179"/>
        <w:gridCol w:w="999"/>
        <w:gridCol w:w="1359"/>
      </w:tblGrid>
      <w:tr w:rsidR="008677B8" w:rsidTr="0091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:rsidR="008677B8" w:rsidRDefault="008677B8" w:rsidP="00910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1088" w:type="dxa"/>
            <w:vAlign w:val="center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1232" w:type="dxa"/>
            <w:vAlign w:val="center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1179" w:type="dxa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1179" w:type="dxa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179" w:type="dxa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999" w:type="dxa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9" w:type="dxa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8677B8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:rsidR="008677B8" w:rsidRDefault="008677B8" w:rsidP="00910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2" w:type="dxa"/>
            <w:vAlign w:val="center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9" w:type="dxa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1179" w:type="dxa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9" w:type="dxa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359" w:type="dxa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8677B8" w:rsidRDefault="008677B8" w:rsidP="008677B8">
      <w:pPr>
        <w:jc w:val="left"/>
        <w:rPr>
          <w:lang w:val="en-US"/>
        </w:rPr>
      </w:pPr>
    </w:p>
    <w:p w:rsidR="008677B8" w:rsidRDefault="008677B8" w:rsidP="003C13A9">
      <w:pPr>
        <w:jc w:val="left"/>
        <w:rPr>
          <w:lang w:val="en-US"/>
        </w:rPr>
      </w:pPr>
    </w:p>
    <w:p w:rsidR="00D70F43" w:rsidRDefault="00D70F43" w:rsidP="003C13A9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9" w:name="_Toc459921858"/>
      <w:r>
        <w:rPr>
          <w:lang w:val="en-US"/>
        </w:rPr>
        <w:t>Class Trees</w:t>
      </w:r>
      <w:bookmarkEnd w:id="9"/>
    </w:p>
    <w:p w:rsidR="00D000FB" w:rsidRPr="00D000FB" w:rsidRDefault="00D000FB" w:rsidP="00B07EDF">
      <w:pPr>
        <w:rPr>
          <w:lang w:val="en-US"/>
        </w:rPr>
      </w:pPr>
      <w:r>
        <w:rPr>
          <w:lang w:val="en-US"/>
        </w:rPr>
        <w:t>You may choose up to two classes</w:t>
      </w:r>
      <w:r w:rsidR="00B07EDF">
        <w:rPr>
          <w:lang w:val="en-US"/>
        </w:rPr>
        <w:t>, but getting a second costs</w:t>
      </w:r>
      <w:r>
        <w:rPr>
          <w:lang w:val="en-US"/>
        </w:rPr>
        <w:t xml:space="preserve"> 2 Point</w:t>
      </w:r>
      <w:r w:rsidR="00E1196D">
        <w:rPr>
          <w:lang w:val="en-US"/>
        </w:rPr>
        <w:t>s</w:t>
      </w:r>
      <w:r>
        <w:rPr>
          <w:lang w:val="en-US"/>
        </w:rPr>
        <w:t>. You can split your points between those classes at will.</w:t>
      </w:r>
      <w:r w:rsidR="0045372E">
        <w:rPr>
          <w:lang w:val="en-US"/>
        </w:rPr>
        <w:t xml:space="preserve"> To get level 2 traits, you need to have put at least one point into this class. To get a level 3 trait, you need to have put at least three points into this class. Level 3 traits additionally cost 2 trait points instead of one.</w:t>
      </w: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 xml:space="preserve">Soldier 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1E8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Default="00FF1E87" w:rsidP="00FF1E87">
            <w:pPr>
              <w:rPr>
                <w:lang w:val="en-US"/>
              </w:rPr>
            </w:pPr>
            <w:r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all 1s while using a Pistol and a 1H Melee Weapon</w:t>
            </w:r>
          </w:p>
        </w:tc>
        <w:tc>
          <w:tcPr>
            <w:tcW w:w="743" w:type="dxa"/>
          </w:tcPr>
          <w:p w:rsidR="000E17B2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FFA" w:rsidRPr="001A4AD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Default="00BD4FFA" w:rsidP="00681A77">
            <w:pPr>
              <w:rPr>
                <w:lang w:val="en-US"/>
              </w:rPr>
            </w:pPr>
            <w:r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FFA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1A4AD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434323" w:rsidP="00681A77">
            <w:pPr>
              <w:rPr>
                <w:lang w:val="en-US"/>
              </w:rPr>
            </w:pPr>
            <w:r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you don’t move</w:t>
            </w:r>
            <w:r w:rsidR="00AD7091">
              <w:rPr>
                <w:lang w:val="en-US"/>
              </w:rPr>
              <w:t xml:space="preserve"> in a round</w:t>
            </w:r>
            <w:r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823B0E" w:rsidP="00681A77">
            <w:pPr>
              <w:rPr>
                <w:lang w:val="en-US"/>
              </w:rPr>
            </w:pPr>
            <w:r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within 5cm of another Soldier, yo</w:t>
            </w:r>
            <w:r w:rsidR="00FA3B07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A8460F" w:rsidP="00681A77">
            <w:pPr>
              <w:rPr>
                <w:lang w:val="en-US"/>
              </w:rPr>
            </w:pPr>
            <w:r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A8460F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7529A" w:rsidP="00681A77">
            <w:pPr>
              <w:rPr>
                <w:lang w:val="en-US"/>
              </w:rPr>
            </w:pPr>
            <w:r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Default="00C7529A" w:rsidP="00DF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at 1 HP, you get a 4+ </w:t>
            </w:r>
            <w:r w:rsidRPr="00DF1C97">
              <w:rPr>
                <w:i/>
                <w:lang w:val="en-US"/>
              </w:rPr>
              <w:t>Save Roll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Pr="00681A77" w:rsidRDefault="00681A77" w:rsidP="00681A77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510350" w:rsidP="003D27C5">
            <w:pPr>
              <w:rPr>
                <w:lang w:val="en-US"/>
              </w:rPr>
            </w:pPr>
            <w:r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B2E96" w:rsidP="003D27C5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3D27C5" w:rsidP="003D27C5">
            <w:pPr>
              <w:rPr>
                <w:lang w:val="en-US"/>
              </w:rPr>
            </w:pPr>
            <w:r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7130C2" w:rsidP="006C7E39">
            <w:pPr>
              <w:rPr>
                <w:lang w:val="en-US"/>
              </w:rPr>
            </w:pPr>
            <w:r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C7E39">
              <w:rPr>
                <w:lang w:val="en-US"/>
              </w:rPr>
              <w:t>ritical wounds</w:t>
            </w:r>
            <w:r>
              <w:rPr>
                <w:lang w:val="en-US"/>
              </w:rPr>
              <w:t xml:space="preserve"> deal one extra wound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4C4E95" w:rsidP="001A31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A3149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5D04B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Wounding an enemy with a 5 or 6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applies </w:t>
            </w:r>
            <w:r>
              <w:rPr>
                <w:i/>
                <w:lang w:val="en-US"/>
              </w:rPr>
              <w:t xml:space="preserve">Shocked </w:t>
            </w:r>
            <w:r w:rsidR="0047225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841F51" w:rsidP="003D27C5">
            <w:pPr>
              <w:rPr>
                <w:lang w:val="en-US"/>
              </w:rPr>
            </w:pPr>
            <w:r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A8460F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deal a critical wound</w:t>
            </w:r>
            <w:r w:rsidR="00F412E0">
              <w:rPr>
                <w:lang w:val="en-US"/>
              </w:rPr>
              <w:t xml:space="preserve"> with a Rifle</w:t>
            </w:r>
            <w:r>
              <w:rPr>
                <w:lang w:val="en-US"/>
              </w:rPr>
              <w:t>, you may attack again</w:t>
            </w:r>
            <w:r w:rsidR="00CB0D1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875A6" w:rsidP="003D27C5">
            <w:pPr>
              <w:rPr>
                <w:lang w:val="en-US"/>
              </w:rPr>
            </w:pPr>
            <w:r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7E18" w:rsidRPr="009F7E18" w:rsidRDefault="009F7E18" w:rsidP="009F7E18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458A2" w:rsidP="009525B5">
            <w:pPr>
              <w:rPr>
                <w:lang w:val="en-US"/>
              </w:rPr>
            </w:pPr>
            <w:r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Shooting at targets within 10cm gives +1 to critical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83122" w:rsidP="009525B5">
            <w:pPr>
              <w:rPr>
                <w:lang w:val="en-US"/>
              </w:rPr>
            </w:pPr>
            <w:r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50FEE" w:rsidP="009525B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77631" w:rsidP="009525B5">
            <w:pPr>
              <w:rPr>
                <w:lang w:val="en-US"/>
              </w:rPr>
            </w:pPr>
            <w:r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43411" w:rsidP="009525B5">
            <w:pPr>
              <w:rPr>
                <w:lang w:val="en-US"/>
              </w:rPr>
            </w:pPr>
            <w:r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5D04B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9AD">
              <w:rPr>
                <w:b/>
                <w:lang w:val="en-US"/>
              </w:rPr>
              <w:t xml:space="preserve">Skill: </w:t>
            </w:r>
            <w:r w:rsidR="00443411">
              <w:rPr>
                <w:lang w:val="en-US"/>
              </w:rPr>
              <w:t>You may move 3cm in any direc</w:t>
            </w:r>
            <w:r w:rsidR="004076A1">
              <w:rPr>
                <w:lang w:val="en-US"/>
              </w:rPr>
              <w:t>tion after shooting with a pistol</w:t>
            </w:r>
            <w:r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950E82" w:rsidP="009525B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A8460F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hits have +1 Damage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D00AE" w:rsidP="009525B5">
            <w:pPr>
              <w:rPr>
                <w:lang w:val="en-US"/>
              </w:rPr>
            </w:pPr>
            <w:r>
              <w:rPr>
                <w:lang w:val="en-US"/>
              </w:rPr>
              <w:t>Splitfire</w:t>
            </w:r>
          </w:p>
        </w:tc>
        <w:tc>
          <w:tcPr>
            <w:tcW w:w="6091" w:type="dxa"/>
          </w:tcPr>
          <w:p w:rsidR="00326C36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26C36" w:rsidRPr="00326C36" w:rsidRDefault="00326C36" w:rsidP="00326C36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E7413" w:rsidP="009525B5">
            <w:pPr>
              <w:rPr>
                <w:lang w:val="en-US"/>
              </w:rPr>
            </w:pPr>
            <w:r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buying two grenades, you </w:t>
            </w:r>
            <w:r w:rsidR="00270A8C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D7B58" w:rsidP="009525B5">
            <w:pPr>
              <w:rPr>
                <w:lang w:val="en-US"/>
              </w:rPr>
            </w:pPr>
            <w:r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BD7B58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the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3B52A3" w:rsidP="009525B5">
            <w:pPr>
              <w:rPr>
                <w:lang w:val="en-US"/>
              </w:rPr>
            </w:pPr>
            <w:r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F2661" w:rsidP="009525B5">
            <w:pPr>
              <w:rPr>
                <w:lang w:val="en-US"/>
              </w:rPr>
            </w:pPr>
            <w:r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AF2661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Enemies hit by </w:t>
            </w:r>
            <w:r>
              <w:rPr>
                <w:i/>
                <w:lang w:val="en-US"/>
              </w:rPr>
              <w:t xml:space="preserve">Blast </w:t>
            </w:r>
            <w:r>
              <w:rPr>
                <w:lang w:val="en-US"/>
              </w:rPr>
              <w:t xml:space="preserve">hits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2F6F2D" w:rsidP="009525B5">
            <w:pPr>
              <w:rPr>
                <w:lang w:val="en-US"/>
              </w:rPr>
            </w:pPr>
            <w:r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3F53D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Grenade</w:t>
            </w:r>
            <w:r w:rsidR="0041324F">
              <w:rPr>
                <w:lang w:val="en-US"/>
              </w:rPr>
              <w:t>- and Missile</w:t>
            </w:r>
            <w:r>
              <w:rPr>
                <w:lang w:val="en-US"/>
              </w:rPr>
              <w:t xml:space="preserve"> Launcher’s </w:t>
            </w:r>
            <w:r w:rsidRPr="002F6F2D">
              <w:rPr>
                <w:i/>
                <w:lang w:val="en-US"/>
              </w:rPr>
              <w:t>Blast</w:t>
            </w:r>
            <w:r>
              <w:rPr>
                <w:lang w:val="en-US"/>
              </w:rPr>
              <w:t xml:space="preserve"> radius is increased by 2.5cm</w:t>
            </w:r>
            <w:r w:rsidR="005B078B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30056" w:rsidP="009525B5">
            <w:pPr>
              <w:rPr>
                <w:lang w:val="en-US"/>
              </w:rPr>
            </w:pPr>
            <w:r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BC2A06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Template-based Fire weapons inflict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677CF1" w:rsidP="009525B5">
            <w:pPr>
              <w:rPr>
                <w:lang w:val="en-US"/>
              </w:rPr>
            </w:pPr>
            <w:r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677CF1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Rerolled all failed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 once when using </w:t>
            </w:r>
            <w:r w:rsidR="00A30056">
              <w:rPr>
                <w:lang w:val="en-US"/>
              </w:rPr>
              <w:t>template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B2571" w:rsidRPr="00BB2571" w:rsidRDefault="00BB2571" w:rsidP="00BB2571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C574E" w:rsidP="009525B5">
            <w:pPr>
              <w:rPr>
                <w:lang w:val="en-US"/>
              </w:rPr>
            </w:pPr>
            <w:r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2C574E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When you don’t move,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gets a +1 bonus to its </w:t>
            </w:r>
            <w:r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031E4A" w:rsidP="009525B5">
            <w:pPr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BD7B58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1E4A">
              <w:rPr>
                <w:i/>
                <w:lang w:val="en-US"/>
              </w:rPr>
              <w:t>Blunt</w:t>
            </w:r>
            <w:r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5834D3" w:rsidP="009525B5">
            <w:pPr>
              <w:rPr>
                <w:lang w:val="en-US"/>
              </w:rPr>
            </w:pPr>
            <w:r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9B6F0E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use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as weapon in melee (1A, 3D, </w:t>
            </w:r>
            <w:r>
              <w:rPr>
                <w:i/>
                <w:lang w:val="en-US"/>
              </w:rPr>
              <w:t>Phys, Blunt)</w:t>
            </w:r>
            <w:r w:rsidR="00754C45">
              <w:rPr>
                <w:i/>
                <w:lang w:val="en-US"/>
              </w:rPr>
              <w:t>.</w:t>
            </w:r>
            <w:r w:rsidR="009B6F0E">
              <w:rPr>
                <w:i/>
                <w:lang w:val="en-US"/>
              </w:rPr>
              <w:t xml:space="preserve"> </w:t>
            </w:r>
            <w:r w:rsidR="009B6F0E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37B77" w:rsidP="009525B5">
            <w:pPr>
              <w:rPr>
                <w:lang w:val="en-US"/>
              </w:rPr>
            </w:pPr>
            <w:r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A37B77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18619D" w:rsidP="009525B5">
            <w:pPr>
              <w:rPr>
                <w:lang w:val="en-US"/>
              </w:rPr>
            </w:pPr>
            <w:r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18619D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Armor Rolls </w:t>
            </w:r>
            <w:r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41C9F" w:rsidP="009525B5">
            <w:pPr>
              <w:rPr>
                <w:lang w:val="en-US"/>
              </w:rPr>
            </w:pPr>
            <w:r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BC2A06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moving gives you a +1 bonus to Aim</w:t>
            </w:r>
            <w:r w:rsidR="00601796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47913" w:rsidP="009525B5">
            <w:pPr>
              <w:rPr>
                <w:lang w:val="en-US"/>
              </w:rPr>
            </w:pPr>
            <w:r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A47913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Terminator Armor </w:t>
            </w:r>
            <w:r>
              <w:rPr>
                <w:lang w:val="en-US"/>
              </w:rPr>
              <w:t xml:space="preserve">does not </w:t>
            </w:r>
            <w:r w:rsidR="00E65CE8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Heavy Armor </w:t>
            </w:r>
            <w:r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74DDD" w:rsidRPr="00974DDD" w:rsidRDefault="00974DDD" w:rsidP="00974DDD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6E338A" w:rsidP="009525B5">
            <w:pPr>
              <w:rPr>
                <w:lang w:val="en-US"/>
              </w:rPr>
            </w:pPr>
            <w:r>
              <w:rPr>
                <w:lang w:val="en-US"/>
              </w:rPr>
              <w:t>All In</w:t>
            </w:r>
          </w:p>
        </w:tc>
        <w:tc>
          <w:tcPr>
            <w:tcW w:w="6091" w:type="dxa"/>
          </w:tcPr>
          <w:p w:rsidR="004E3745" w:rsidRPr="006E338A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 w:rsidR="00A5669A">
              <w:rPr>
                <w:lang w:val="en-US"/>
              </w:rPr>
              <w:t xml:space="preserve">+1 Strength while wielding two </w:t>
            </w:r>
            <w:r w:rsidR="00B55C74">
              <w:rPr>
                <w:lang w:val="en-US"/>
              </w:rPr>
              <w:t>m</w:t>
            </w:r>
            <w:r w:rsidR="00A5669A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C642CE" w:rsidP="009525B5">
            <w:pPr>
              <w:rPr>
                <w:lang w:val="en-US"/>
              </w:rPr>
            </w:pPr>
            <w:r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B55C74" w:rsidRDefault="00B55C74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wielding a melee weapon and a pistol, you may fire your pistol while </w:t>
            </w:r>
            <w:r>
              <w:rPr>
                <w:i/>
                <w:lang w:val="en-US"/>
              </w:rPr>
              <w:t xml:space="preserve">charging </w:t>
            </w:r>
            <w:r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8208F7" w:rsidP="009525B5">
            <w:pPr>
              <w:rPr>
                <w:lang w:val="en-US"/>
              </w:rPr>
            </w:pPr>
            <w:r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8208F7" w:rsidRDefault="008208F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with 2H melee weapons deal one additional wound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525B5" w:rsidP="009525B5">
            <w:pPr>
              <w:rPr>
                <w:lang w:val="en-US"/>
              </w:rPr>
            </w:pPr>
            <w:r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A37B77" w:rsidRDefault="00BF284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moving </w:t>
            </w:r>
            <w:r w:rsidR="00E10FB4">
              <w:rPr>
                <w:lang w:val="en-US"/>
              </w:rPr>
              <w:t>at lea</w:t>
            </w:r>
            <w:r w:rsidR="006305E3">
              <w:rPr>
                <w:lang w:val="en-US"/>
              </w:rPr>
              <w:t>s</w:t>
            </w:r>
            <w:r w:rsidR="00E10FB4">
              <w:rPr>
                <w:lang w:val="en-US"/>
              </w:rPr>
              <w:t xml:space="preserve">t 75% of </w:t>
            </w:r>
            <w:r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8251E" w:rsidP="009525B5">
            <w:pPr>
              <w:rPr>
                <w:lang w:val="en-US"/>
              </w:rPr>
            </w:pPr>
            <w:r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317CCF" w:rsidRDefault="00317CCF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equipped with a </w:t>
            </w:r>
            <w:r>
              <w:rPr>
                <w:i/>
                <w:lang w:val="en-US"/>
              </w:rPr>
              <w:t>Jump Pack</w:t>
            </w:r>
            <w:r>
              <w:rPr>
                <w:lang w:val="en-US"/>
              </w:rPr>
              <w:t>, you get +1 Strength for the first a</w:t>
            </w:r>
            <w:r w:rsidR="00166828">
              <w:rPr>
                <w:lang w:val="en-US"/>
              </w:rPr>
              <w:t>ssault</w:t>
            </w:r>
            <w:r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Madman</w:t>
            </w:r>
          </w:p>
        </w:tc>
        <w:tc>
          <w:tcPr>
            <w:tcW w:w="6091" w:type="dxa"/>
          </w:tcPr>
          <w:p w:rsidR="004E3745" w:rsidRPr="00F52C63" w:rsidRDefault="00F52C6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an </w:t>
            </w:r>
            <w:r>
              <w:rPr>
                <w:i/>
                <w:lang w:val="en-US"/>
              </w:rPr>
              <w:t xml:space="preserve">Armor Roll </w:t>
            </w:r>
            <w:r>
              <w:rPr>
                <w:lang w:val="en-US"/>
              </w:rPr>
              <w:t xml:space="preserve">of no better than 5+, you get a 6+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60C" w:rsidRPr="0024460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Default="0024460C" w:rsidP="009525B5">
            <w:pPr>
              <w:rPr>
                <w:lang w:val="en-US"/>
              </w:rPr>
            </w:pPr>
            <w:r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Default="0024460C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Default="0024460C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2446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A47913" w:rsidRDefault="00FC31B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E3745" w:rsidRPr="004E3745" w:rsidRDefault="004E3745" w:rsidP="004E3745">
      <w:pPr>
        <w:rPr>
          <w:lang w:val="en-US"/>
        </w:rPr>
      </w:pPr>
    </w:p>
    <w:p w:rsidR="00BE61BD" w:rsidRDefault="00BE61BD" w:rsidP="00BE61BD">
      <w:pPr>
        <w:pStyle w:val="Heading2"/>
        <w:rPr>
          <w:lang w:val="en-US"/>
        </w:rPr>
      </w:pPr>
      <w:r>
        <w:rPr>
          <w:lang w:val="en-US"/>
        </w:rP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D32CB6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32CB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F333A5" w:rsidP="00771CD5">
            <w:pPr>
              <w:rPr>
                <w:lang w:val="en-US"/>
              </w:rPr>
            </w:pPr>
            <w:r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6E338A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Attacking from Stealth gives +1 to critical</w:t>
            </w:r>
            <w:r w:rsidR="00134B58">
              <w:rPr>
                <w:lang w:val="en-US"/>
              </w:rPr>
              <w:t xml:space="preserve"> hits</w:t>
            </w:r>
            <w:r w:rsidR="00043289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404ADE" w:rsidRPr="00AF168D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68D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Throw a knife </w:t>
            </w:r>
            <w:r w:rsidR="00927B33">
              <w:rPr>
                <w:lang w:val="en-US"/>
              </w:rPr>
              <w:t>at a nearby enemy</w:t>
            </w:r>
            <w:r w:rsidR="00DE1912">
              <w:rPr>
                <w:lang w:val="en-US"/>
              </w:rPr>
              <w:t xml:space="preserve"> </w:t>
            </w:r>
            <w:r>
              <w:rPr>
                <w:lang w:val="en-US"/>
              </w:rPr>
              <w:t>(15cm, 1A, 3D, Phys</w:t>
            </w:r>
            <w:r w:rsidR="003714D6">
              <w:rPr>
                <w:lang w:val="en-US"/>
              </w:rPr>
              <w:t>, Blade</w:t>
            </w:r>
            <w:r w:rsidR="00DE1912">
              <w:rPr>
                <w:lang w:val="en-US"/>
              </w:rPr>
              <w:t xml:space="preserve">, </w:t>
            </w:r>
            <w:r w:rsidR="00927B33">
              <w:rPr>
                <w:lang w:val="en-US"/>
              </w:rPr>
              <w:t xml:space="preserve">use a ranged </w:t>
            </w:r>
            <w:r w:rsidR="00927B33">
              <w:rPr>
                <w:i/>
                <w:lang w:val="en-US"/>
              </w:rPr>
              <w:t>Hit Roll</w:t>
            </w:r>
            <w:r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D82F92" w:rsidP="00404ADE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404ADE" w:rsidRPr="00D82F92" w:rsidRDefault="00D82F92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your Strength is lower than your targets’, you still get a 4+ </w:t>
            </w:r>
            <w:r>
              <w:rPr>
                <w:i/>
                <w:lang w:val="en-US"/>
              </w:rPr>
              <w:t>Hit Roll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404ADE" w:rsidRPr="00A37B77" w:rsidRDefault="00404ADE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C83AEB" w:rsidP="00404ADE">
            <w:pPr>
              <w:rPr>
                <w:lang w:val="en-US"/>
              </w:rPr>
            </w:pPr>
            <w:r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404ADE" w:rsidRPr="00C83AEB" w:rsidRDefault="00C83AEB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When there is no enemy within 10cm, you may activate </w:t>
            </w:r>
            <w:r>
              <w:rPr>
                <w:i/>
                <w:lang w:val="en-US"/>
              </w:rPr>
              <w:t xml:space="preserve">Stealth </w:t>
            </w:r>
            <w:r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6B6BFD" w:rsidP="00404ADE">
            <w:pPr>
              <w:rPr>
                <w:lang w:val="en-US"/>
              </w:rPr>
            </w:pPr>
            <w:r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404ADE" w:rsidRPr="006B6BFD" w:rsidRDefault="006B6BF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to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 xml:space="preserve">when fighting with </w:t>
            </w:r>
            <w:r>
              <w:rPr>
                <w:i/>
                <w:lang w:val="en-US"/>
              </w:rPr>
              <w:t xml:space="preserve">Blade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576786" w:rsidP="00404ADE">
            <w:pPr>
              <w:rPr>
                <w:lang w:val="en-US"/>
              </w:rPr>
            </w:pPr>
            <w:r>
              <w:rPr>
                <w:lang w:val="en-US"/>
              </w:rPr>
              <w:t>Dance from</w:t>
            </w:r>
            <w:r w:rsidR="000970BD">
              <w:rPr>
                <w:lang w:val="en-US"/>
              </w:rPr>
              <w:t xml:space="preserve"> the Shadow</w:t>
            </w:r>
          </w:p>
        </w:tc>
        <w:tc>
          <w:tcPr>
            <w:tcW w:w="6091" w:type="dxa"/>
          </w:tcPr>
          <w:p w:rsidR="00404ADE" w:rsidRPr="00A47913" w:rsidRDefault="000970B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F3F63" w:rsidRPr="00B51E6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3F63" w:rsidRDefault="00BF3F63" w:rsidP="00404ADE">
            <w:pPr>
              <w:rPr>
                <w:lang w:val="en-US"/>
              </w:rPr>
            </w:pPr>
            <w:r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BF3F63" w:rsidRPr="00B51E6B" w:rsidRDefault="00BF3F63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F63">
              <w:rPr>
                <w:b/>
                <w:lang w:val="en-US"/>
              </w:rPr>
              <w:t xml:space="preserve">Skill: </w:t>
            </w:r>
            <w:r w:rsidR="00B51E6B"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BF3F63" w:rsidRDefault="00A26783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134D92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134D92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F00B8A" w:rsidP="00771CD5">
            <w:pPr>
              <w:rPr>
                <w:lang w:val="en-US"/>
              </w:rPr>
            </w:pPr>
            <w:r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F00B8A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0B8A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On a 3+, you heal </w:t>
            </w:r>
            <w:r w:rsidR="00202F1E">
              <w:rPr>
                <w:lang w:val="en-US"/>
              </w:rPr>
              <w:t xml:space="preserve">yourself or </w:t>
            </w:r>
            <w:r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C83AEB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42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1012DF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can hunker down, forfeiting their turn for a 4+ </w:t>
            </w:r>
            <w:r>
              <w:rPr>
                <w:i/>
                <w:lang w:val="en-US"/>
              </w:rPr>
              <w:t xml:space="preserve">Save Roll </w:t>
            </w:r>
            <w:r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8725CE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of the Apothecary get a 6+ </w:t>
            </w:r>
            <w:r>
              <w:rPr>
                <w:i/>
                <w:lang w:val="en-US"/>
              </w:rPr>
              <w:t>Save Roll</w:t>
            </w:r>
            <w:r w:rsidR="008725CE">
              <w:rPr>
                <w:i/>
                <w:lang w:val="en-US"/>
              </w:rPr>
              <w:t xml:space="preserve"> </w:t>
            </w:r>
            <w:r w:rsidR="008725CE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AF168D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5+ </w:t>
            </w:r>
            <w:r w:rsidRPr="00E709EC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6B6BFD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A447BC" w:rsidRPr="00A47913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B684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5A37" w:rsidRPr="002B684E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65A37" w:rsidRDefault="00662D99" w:rsidP="00A447BC">
            <w:pPr>
              <w:rPr>
                <w:lang w:val="en-US"/>
              </w:rPr>
            </w:pPr>
            <w:r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765A37" w:rsidRPr="00F4050B" w:rsidRDefault="00F4050B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Divination </w:t>
            </w:r>
            <w:r>
              <w:rPr>
                <w:lang w:val="en-US"/>
              </w:rPr>
              <w:t>with mastery level one.</w:t>
            </w:r>
          </w:p>
        </w:tc>
        <w:tc>
          <w:tcPr>
            <w:tcW w:w="743" w:type="dxa"/>
          </w:tcPr>
          <w:p w:rsidR="00765A37" w:rsidRDefault="00771CD5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92721F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Battle </w:t>
            </w:r>
            <w:r w:rsidR="00C31F3D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F00B8A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C33242" w:rsidP="00771CD5">
            <w:pPr>
              <w:rPr>
                <w:lang w:val="en-US"/>
              </w:rPr>
            </w:pPr>
            <w:r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C83AEB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4A3DF0" w:rsidP="00771CD5">
            <w:pPr>
              <w:rPr>
                <w:lang w:val="en-US"/>
              </w:rPr>
            </w:pPr>
            <w:r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1012DF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DF0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AE2D60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DE0741">
              <w:rPr>
                <w:lang w:val="en-US"/>
              </w:rPr>
              <w:t>Advanc</w:t>
            </w:r>
            <w:r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E96644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moving directly towards you may </w:t>
            </w:r>
            <w:r>
              <w:rPr>
                <w:i/>
                <w:lang w:val="en-US"/>
              </w:rPr>
              <w:t xml:space="preserve">move </w:t>
            </w:r>
            <w:r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536145" w:rsidP="00771CD5">
            <w:pPr>
              <w:rPr>
                <w:lang w:val="en-US"/>
              </w:rPr>
            </w:pPr>
            <w:r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AF168D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44A5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61185B" w:rsidP="00771CD5">
            <w:pPr>
              <w:rPr>
                <w:lang w:val="en-US"/>
              </w:rPr>
            </w:pPr>
            <w:r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6B6BFD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D78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Any ally within 15cm regenerates 1 HP on a 4+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808EF" w:rsidP="00771CD5">
            <w:pPr>
              <w:rPr>
                <w:lang w:val="en-US"/>
              </w:rPr>
            </w:pPr>
            <w:r>
              <w:rPr>
                <w:lang w:val="en-US"/>
              </w:rPr>
              <w:t>Never-ending</w:t>
            </w:r>
            <w:r w:rsidR="00E7496F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02239F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5cm get a 5+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Spellslinger</w:t>
      </w:r>
    </w:p>
    <w:p w:rsidR="007A3D3C" w:rsidRPr="00862EF0" w:rsidRDefault="00862EF0" w:rsidP="007A3D3C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8A1E22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598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F00B8A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C843A7" w:rsidP="00771CD5">
            <w:pPr>
              <w:rPr>
                <w:lang w:val="en-US"/>
              </w:rPr>
            </w:pPr>
            <w:r>
              <w:rPr>
                <w:lang w:val="en-US"/>
              </w:rPr>
              <w:t>Spellsurge</w:t>
            </w:r>
          </w:p>
        </w:tc>
        <w:tc>
          <w:tcPr>
            <w:tcW w:w="6091" w:type="dxa"/>
          </w:tcPr>
          <w:p w:rsidR="00405981" w:rsidRPr="00C843A7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235B22" w:rsidP="00771CD5">
            <w:pPr>
              <w:rPr>
                <w:lang w:val="en-US"/>
              </w:rPr>
            </w:pPr>
            <w:r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235B22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Wound Rolls </w:t>
            </w:r>
            <w:r>
              <w:rPr>
                <w:lang w:val="en-US"/>
              </w:rPr>
              <w:t>for spells</w:t>
            </w:r>
            <w:r w:rsidR="00051FF3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003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Default="00C22003" w:rsidP="00771CD5">
            <w:pPr>
              <w:rPr>
                <w:lang w:val="en-US"/>
              </w:rPr>
            </w:pPr>
            <w:r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C22003" w:rsidRDefault="00C22003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Fire spells cause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on a 6 during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F328AD" w:rsidP="00771CD5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F328AD" w:rsidRDefault="00F328A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 w:rsidR="004D3FBF" w:rsidRPr="004D3FBF">
              <w:rPr>
                <w:lang w:val="en-US"/>
              </w:rPr>
              <w:t>through spells</w:t>
            </w:r>
            <w:r w:rsidR="004D3FBF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can’</w:t>
            </w:r>
            <w:r w:rsidR="0022580B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EA06AA" w:rsidP="00771CD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EA06AA" w:rsidRDefault="00EA06A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="004D3FBF">
              <w:rPr>
                <w:lang w:val="en-US"/>
              </w:rPr>
              <w:t xml:space="preserve">through spells </w:t>
            </w:r>
            <w:r w:rsidR="004572FC" w:rsidRPr="004D3FBF">
              <w:rPr>
                <w:lang w:val="en-US"/>
              </w:rPr>
              <w:t>lose both actions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405981" w:rsidRPr="009B6BC7" w:rsidRDefault="007A3D3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05981" w:rsidRPr="00405981" w:rsidRDefault="00405981" w:rsidP="00405981">
      <w:pPr>
        <w:rPr>
          <w:lang w:val="en-US"/>
        </w:rPr>
      </w:pPr>
    </w:p>
    <w:p w:rsidR="00573DD0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Warlock</w:t>
      </w:r>
    </w:p>
    <w:p w:rsidR="00862EF0" w:rsidRPr="00862EF0" w:rsidRDefault="00862EF0" w:rsidP="00862EF0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8A1E22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EF0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F00B8A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6252CD" w:rsidP="00771CD5">
            <w:pPr>
              <w:rPr>
                <w:lang w:val="en-US"/>
              </w:rPr>
            </w:pPr>
            <w:r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B95867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Familiars get a +1 bonus to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112F46" w:rsidP="00771CD5">
            <w:pPr>
              <w:rPr>
                <w:lang w:val="en-US"/>
              </w:rPr>
            </w:pPr>
            <w:r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EE42FF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6AD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9B6B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862EF0" w:rsidRPr="009B6BC7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231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31D" w:rsidRDefault="000F231D" w:rsidP="00771CD5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F231D" w:rsidRDefault="000F231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have one additional </w:t>
            </w:r>
            <w:r w:rsidRPr="00311D49">
              <w:rPr>
                <w:i/>
                <w:lang w:val="en-US"/>
              </w:rPr>
              <w:t>Familiar</w:t>
            </w:r>
          </w:p>
        </w:tc>
        <w:tc>
          <w:tcPr>
            <w:tcW w:w="743" w:type="dxa"/>
          </w:tcPr>
          <w:p w:rsidR="000F231D" w:rsidRDefault="00986B1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62EF0" w:rsidRPr="00405981" w:rsidRDefault="00862EF0" w:rsidP="00862EF0">
      <w:pPr>
        <w:rPr>
          <w:lang w:val="en-US"/>
        </w:rPr>
      </w:pPr>
    </w:p>
    <w:p w:rsidR="005A76D2" w:rsidRDefault="005A76D2" w:rsidP="005A76D2">
      <w:pPr>
        <w:pStyle w:val="Heading2"/>
        <w:rPr>
          <w:lang w:val="en-US"/>
        </w:rPr>
      </w:pPr>
      <w:r>
        <w:rPr>
          <w:lang w:val="en-US"/>
        </w:rPr>
        <w:t>Witchhunter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Default="002C255D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PsyKiller Rounds</w:t>
            </w:r>
          </w:p>
        </w:tc>
        <w:tc>
          <w:tcPr>
            <w:tcW w:w="6091" w:type="dxa"/>
          </w:tcPr>
          <w:p w:rsidR="00433BDD" w:rsidRPr="008A1E22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ranged projectile attacks against a </w:t>
            </w:r>
            <w:r>
              <w:rPr>
                <w:i/>
                <w:lang w:val="en-US"/>
              </w:rPr>
              <w:t>Demon</w:t>
            </w:r>
            <w:r w:rsidR="006D48FC">
              <w:rPr>
                <w:i/>
                <w:lang w:val="en-US"/>
              </w:rPr>
              <w:t xml:space="preserve"> </w:t>
            </w:r>
            <w:r w:rsidR="006D48FC" w:rsidRPr="006D48FC">
              <w:rPr>
                <w:lang w:val="en-US"/>
              </w:rPr>
              <w:t xml:space="preserve">or </w:t>
            </w:r>
            <w:r w:rsidR="006D48FC"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65FD" w:rsidRPr="00F565F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Default="00F565FD" w:rsidP="00433BDD">
            <w:pPr>
              <w:rPr>
                <w:lang w:val="en-US"/>
              </w:rPr>
            </w:pPr>
            <w:r>
              <w:rPr>
                <w:lang w:val="en-US"/>
              </w:rPr>
              <w:t>Psyphase Blades</w:t>
            </w:r>
          </w:p>
        </w:tc>
        <w:tc>
          <w:tcPr>
            <w:tcW w:w="6091" w:type="dxa"/>
          </w:tcPr>
          <w:p w:rsidR="00F565FD" w:rsidRPr="00F565FD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melee attacks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F30764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433BDD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Psyker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F00B8A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086BC9" w:rsidP="00433BDD">
            <w:pPr>
              <w:rPr>
                <w:lang w:val="en-US"/>
              </w:rPr>
            </w:pPr>
            <w:r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086BC9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move 5cm further when moving towards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3EFF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Default="00EE42FF" w:rsidP="00433BDD">
            <w:pPr>
              <w:rPr>
                <w:lang w:val="en-US"/>
              </w:rPr>
            </w:pPr>
            <w:r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EE42FF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</w:t>
            </w:r>
            <w:r>
              <w:rPr>
                <w:i/>
                <w:lang w:val="en-US"/>
              </w:rPr>
              <w:t xml:space="preserve">Daze Demons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9B6BC7" w:rsidP="00433BDD">
            <w:pPr>
              <w:rPr>
                <w:lang w:val="en-US"/>
              </w:rPr>
            </w:pPr>
            <w:r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9B6BC7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Mark an enemy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 xml:space="preserve">Psyker. </w:t>
            </w:r>
            <w:r>
              <w:rPr>
                <w:lang w:val="en-US"/>
              </w:rPr>
              <w:t>You may not attack anothe</w:t>
            </w:r>
            <w:r w:rsidR="0007594F">
              <w:rPr>
                <w:lang w:val="en-US"/>
              </w:rPr>
              <w:t>r enemy until it is dead.</w:t>
            </w:r>
            <w:r>
              <w:rPr>
                <w:lang w:val="en-US"/>
              </w:rPr>
              <w:t xml:space="preserve"> You may not move away from it. </w:t>
            </w:r>
            <w:r w:rsidR="00F63EFF">
              <w:rPr>
                <w:lang w:val="en-US"/>
              </w:rPr>
              <w:t>You get +1 to critical hits and critical wounds and get +1 Strength</w:t>
            </w:r>
            <w:r w:rsidR="00C82798">
              <w:rPr>
                <w:lang w:val="en-US"/>
              </w:rPr>
              <w:t xml:space="preserve"> while your target is still alive</w:t>
            </w:r>
            <w:r w:rsidR="00F63EFF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C255D" w:rsidRPr="002C255D" w:rsidRDefault="002C255D" w:rsidP="002C255D">
      <w:pPr>
        <w:rPr>
          <w:lang w:val="en-US"/>
        </w:rPr>
      </w:pPr>
    </w:p>
    <w:p w:rsidR="005F4D16" w:rsidRDefault="005F4D16" w:rsidP="005F4D16">
      <w:pPr>
        <w:pStyle w:val="Heading2"/>
        <w:rPr>
          <w:lang w:val="en-US"/>
        </w:rPr>
      </w:pPr>
      <w:r>
        <w:rPr>
          <w:lang w:val="en-US"/>
        </w:rPr>
        <w:t>Techpriest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Tr="0091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Default="005F4D16" w:rsidP="00910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F4D16" w:rsidRPr="007130C2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  <w:bookmarkStart w:id="10" w:name="_GoBack"/>
            <w:bookmarkEnd w:id="10"/>
          </w:p>
        </w:tc>
        <w:tc>
          <w:tcPr>
            <w:tcW w:w="6091" w:type="dxa"/>
          </w:tcPr>
          <w:p w:rsidR="005F4D16" w:rsidRPr="008A1E22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F565FD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F565FD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7130C2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F30764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7130C2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433BDD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7130C2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7130C2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F00B8A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4D16" w:rsidRPr="00DB6A64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086BC9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4D16" w:rsidRPr="00DB6A64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EE42FF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4D16" w:rsidRPr="001E1296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9B6BC7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9B6BC7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4D16" w:rsidRPr="002C255D" w:rsidRDefault="005F4D16" w:rsidP="005F4D16">
      <w:pPr>
        <w:rPr>
          <w:lang w:val="en-US"/>
        </w:rPr>
      </w:pPr>
    </w:p>
    <w:p w:rsidR="00320616" w:rsidRDefault="00320616" w:rsidP="00320616">
      <w:pPr>
        <w:rPr>
          <w:lang w:val="en-US"/>
        </w:rPr>
      </w:pPr>
    </w:p>
    <w:p w:rsidR="005F4D16" w:rsidRDefault="005F4D16" w:rsidP="00320616">
      <w:pPr>
        <w:rPr>
          <w:lang w:val="en-US"/>
        </w:rPr>
      </w:pPr>
    </w:p>
    <w:p w:rsidR="00320616" w:rsidRDefault="0046601D" w:rsidP="008B2E20">
      <w:pPr>
        <w:pStyle w:val="Heading1"/>
        <w:rPr>
          <w:lang w:val="en-US"/>
        </w:rPr>
      </w:pPr>
      <w:bookmarkStart w:id="11" w:name="_Toc459921859"/>
      <w:r>
        <w:rPr>
          <w:lang w:val="en-US"/>
        </w:rPr>
        <w:t>Origins</w:t>
      </w:r>
      <w:bookmarkEnd w:id="11"/>
    </w:p>
    <w:p w:rsidR="00AC1793" w:rsidRDefault="00AC1793" w:rsidP="00AC1793">
      <w:pPr>
        <w:rPr>
          <w:lang w:val="en-US"/>
        </w:rPr>
      </w:pPr>
      <w:r>
        <w:rPr>
          <w:lang w:val="en-US"/>
        </w:rPr>
        <w:t>Origins are special, unique traits that defines a character’s playstyle.</w:t>
      </w:r>
    </w:p>
    <w:p w:rsidR="00AC1793" w:rsidRDefault="00AC1793" w:rsidP="00AC1793">
      <w:pPr>
        <w:pStyle w:val="Heading3"/>
        <w:rPr>
          <w:lang w:val="en-US"/>
        </w:rPr>
      </w:pPr>
      <w:r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1A4AD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Slaughtering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elee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adman without </w:t>
            </w:r>
            <w:r w:rsidR="0029601A">
              <w:rPr>
                <w:lang w:val="en-US"/>
              </w:rPr>
              <w:t>d</w:t>
            </w:r>
            <w:r>
              <w:rPr>
                <w:lang w:val="en-US"/>
              </w:rPr>
              <w:t>efense</w:t>
            </w:r>
          </w:p>
        </w:tc>
      </w:tr>
      <w:tr w:rsidR="00AC1793" w:rsidRPr="001A4AD4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Stealth and f</w:t>
            </w:r>
            <w:r w:rsidR="00AC1793">
              <w:rPr>
                <w:lang w:val="en-US"/>
              </w:rPr>
              <w:t>ear to perfection</w:t>
            </w:r>
          </w:p>
        </w:tc>
      </w:tr>
      <w:tr w:rsidR="00B733D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Default="00B733D7" w:rsidP="00AC1793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Ranged elimination specialist</w:t>
            </w:r>
          </w:p>
        </w:tc>
      </w:tr>
      <w:tr w:rsidR="00AC1793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Culexus Assassin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Anti-psyker a</w:t>
            </w:r>
            <w:r w:rsidR="00AC1793">
              <w:rPr>
                <w:lang w:val="en-US"/>
              </w:rPr>
              <w:t>ssassin</w:t>
            </w:r>
          </w:p>
        </w:tc>
      </w:tr>
      <w:tr w:rsidR="00AC179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171F12" w:rsidP="00AC1793">
            <w:pPr>
              <w:rPr>
                <w:lang w:val="en-US"/>
              </w:rPr>
            </w:pPr>
            <w:r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Talented s</w:t>
            </w:r>
            <w:r w:rsidR="00171F12">
              <w:rPr>
                <w:lang w:val="en-US"/>
              </w:rPr>
              <w:t>pell</w:t>
            </w:r>
            <w:r w:rsidR="005078A0">
              <w:rPr>
                <w:lang w:val="en-US"/>
              </w:rPr>
              <w:t xml:space="preserve"> </w:t>
            </w:r>
            <w:r w:rsidR="00171F12">
              <w:rPr>
                <w:lang w:val="en-US"/>
              </w:rPr>
              <w:t>caster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 s</w:t>
            </w:r>
            <w:r w:rsidR="001248F5">
              <w:rPr>
                <w:lang w:val="en-US"/>
              </w:rPr>
              <w:t>pecialist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>Warsmith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Siegemaster &amp; d</w:t>
            </w:r>
            <w:r w:rsidR="001248F5">
              <w:rPr>
                <w:lang w:val="en-US"/>
              </w:rPr>
              <w:t xml:space="preserve">efense </w:t>
            </w:r>
            <w:r>
              <w:rPr>
                <w:lang w:val="en-US"/>
              </w:rPr>
              <w:t>b</w:t>
            </w:r>
            <w:r w:rsidR="001248F5">
              <w:rPr>
                <w:lang w:val="en-US"/>
              </w:rPr>
              <w:t>reaker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Farseer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Fragile master of spellcraft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Korsair</w:t>
            </w:r>
          </w:p>
        </w:tc>
        <w:tc>
          <w:tcPr>
            <w:tcW w:w="6940" w:type="dxa"/>
          </w:tcPr>
          <w:p w:rsidR="005078A0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Master of lethal weapon</w:t>
            </w:r>
            <w:r w:rsidR="002C79C4">
              <w:rPr>
                <w:lang w:val="en-US"/>
              </w:rPr>
              <w:t>s</w:t>
            </w:r>
          </w:p>
        </w:tc>
      </w:tr>
      <w:tr w:rsidR="004019E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Default="004019EA" w:rsidP="00AC1793">
            <w:pPr>
              <w:rPr>
                <w:lang w:val="en-US"/>
              </w:rPr>
            </w:pPr>
            <w:r>
              <w:rPr>
                <w:lang w:val="en-US"/>
              </w:rPr>
              <w:t>Daemonhunter</w:t>
            </w:r>
          </w:p>
        </w:tc>
        <w:tc>
          <w:tcPr>
            <w:tcW w:w="6940" w:type="dxa"/>
          </w:tcPr>
          <w:p w:rsidR="004019EA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Slayer of </w:t>
            </w:r>
            <w:r w:rsidR="00FC1BA4">
              <w:rPr>
                <w:lang w:val="en-US"/>
              </w:rPr>
              <w:t>d</w:t>
            </w:r>
            <w:r>
              <w:rPr>
                <w:lang w:val="en-US"/>
              </w:rPr>
              <w:t>aemons</w:t>
            </w:r>
          </w:p>
        </w:tc>
      </w:tr>
    </w:tbl>
    <w:p w:rsidR="00AC1793" w:rsidRDefault="00AC1793" w:rsidP="00AC1793">
      <w:pPr>
        <w:rPr>
          <w:lang w:val="en-US"/>
        </w:rPr>
      </w:pPr>
    </w:p>
    <w:p w:rsidR="009B40C0" w:rsidRDefault="009B40C0" w:rsidP="009B40C0">
      <w:pPr>
        <w:pStyle w:val="Heading3"/>
        <w:rPr>
          <w:lang w:val="en-US"/>
        </w:rPr>
      </w:pPr>
      <w:r>
        <w:rPr>
          <w:lang w:val="en-US"/>
        </w:rPr>
        <w:t>War Hound</w:t>
      </w:r>
    </w:p>
    <w:p w:rsidR="009B40C0" w:rsidRDefault="009B40C0" w:rsidP="009B40C0">
      <w:pPr>
        <w:rPr>
          <w:i/>
          <w:lang w:val="en-US"/>
        </w:rPr>
      </w:pPr>
      <w:r>
        <w:rPr>
          <w:i/>
          <w:lang w:val="en-US"/>
        </w:rPr>
        <w:t>A War Hound constantly charges into battle. Their only joy is the slaughter of anything in range.</w:t>
      </w:r>
    </w:p>
    <w:p w:rsidR="009B40C0" w:rsidRDefault="009B40C0" w:rsidP="002D77E7">
      <w:pPr>
        <w:rPr>
          <w:lang w:val="en-US"/>
        </w:rPr>
      </w:pPr>
      <w:r>
        <w:rPr>
          <w:lang w:val="en-US"/>
        </w:rPr>
        <w:t xml:space="preserve">War Hounds get a bonus of +5cm to </w:t>
      </w:r>
      <w:r>
        <w:rPr>
          <w:i/>
          <w:lang w:val="en-US"/>
        </w:rPr>
        <w:t xml:space="preserve">charge </w:t>
      </w:r>
      <w:r>
        <w:rPr>
          <w:lang w:val="en-US"/>
        </w:rPr>
        <w:t>and a +2 bonus to Strength for one assault after charging</w:t>
      </w:r>
      <w:r w:rsidR="009A4770">
        <w:rPr>
          <w:lang w:val="en-US"/>
        </w:rPr>
        <w:t>.</w:t>
      </w:r>
      <w:r>
        <w:rPr>
          <w:lang w:val="en-US"/>
        </w:rPr>
        <w:t xml:space="preserve"> </w:t>
      </w:r>
      <w:r w:rsidR="009A4770">
        <w:rPr>
          <w:lang w:val="en-US"/>
        </w:rPr>
        <w:t>H</w:t>
      </w:r>
      <w:r>
        <w:rPr>
          <w:lang w:val="en-US"/>
        </w:rPr>
        <w:t>owever</w:t>
      </w:r>
      <w:r w:rsidR="009A4770">
        <w:rPr>
          <w:lang w:val="en-US"/>
        </w:rPr>
        <w:t>,</w:t>
      </w:r>
      <w:r>
        <w:rPr>
          <w:lang w:val="en-US"/>
        </w:rPr>
        <w:t xml:space="preserve"> they get a -2 malus </w:t>
      </w:r>
      <w:r w:rsidR="0004336E">
        <w:rPr>
          <w:lang w:val="en-US"/>
        </w:rPr>
        <w:t xml:space="preserve">on </w:t>
      </w:r>
      <w:r w:rsidR="0004336E">
        <w:rPr>
          <w:i/>
          <w:lang w:val="en-US"/>
        </w:rPr>
        <w:t>retaliations</w:t>
      </w:r>
      <w:r w:rsidR="0004336E">
        <w:rPr>
          <w:lang w:val="en-US"/>
        </w:rPr>
        <w:t xml:space="preserve"> and can’</w:t>
      </w:r>
      <w:r w:rsidR="00B07B31">
        <w:rPr>
          <w:lang w:val="en-US"/>
        </w:rPr>
        <w:t>t use ranged weapons or learn magic.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Night Hunter</w:t>
      </w:r>
    </w:p>
    <w:p w:rsidR="00091983" w:rsidRDefault="00091983" w:rsidP="00091983">
      <w:pPr>
        <w:rPr>
          <w:i/>
          <w:lang w:val="en-US"/>
        </w:rPr>
      </w:pPr>
      <w:r>
        <w:rPr>
          <w:i/>
          <w:lang w:val="en-US"/>
        </w:rPr>
        <w:t>A Night Hunter stalks their prey in the cover of darkness, once they show themselves, your time has come.</w:t>
      </w:r>
    </w:p>
    <w:p w:rsidR="00091983" w:rsidRDefault="00091983" w:rsidP="00091983">
      <w:pPr>
        <w:rPr>
          <w:lang w:val="en-US"/>
        </w:rPr>
      </w:pPr>
      <w:r>
        <w:rPr>
          <w:lang w:val="en-US"/>
        </w:rPr>
        <w:t xml:space="preserve">While you are not visible to any enemies, you get a +5cm bonus to charge. Additionally, you get a +2 to </w:t>
      </w:r>
      <w:r>
        <w:rPr>
          <w:i/>
          <w:lang w:val="en-US"/>
        </w:rPr>
        <w:t>Hit Rolls</w:t>
      </w:r>
      <w:r w:rsidRPr="00091983">
        <w:rPr>
          <w:lang w:val="en-US"/>
        </w:rPr>
        <w:t xml:space="preserve"> on surprise attacks.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Headhunter</w:t>
      </w:r>
    </w:p>
    <w:p w:rsidR="00091983" w:rsidRDefault="00567F39" w:rsidP="00091983">
      <w:pPr>
        <w:rPr>
          <w:i/>
          <w:lang w:val="en-US"/>
        </w:rPr>
      </w:pPr>
      <w:r>
        <w:rPr>
          <w:i/>
          <w:lang w:val="en-US"/>
        </w:rPr>
        <w:t>Always on the hunt. No target too far. No mission too difficult. Always focused. Always on the hunt.</w:t>
      </w:r>
    </w:p>
    <w:p w:rsidR="00567F39" w:rsidRDefault="00567F39" w:rsidP="00091983">
      <w:pPr>
        <w:rPr>
          <w:lang w:val="en-US"/>
        </w:rPr>
      </w:pPr>
      <w:r>
        <w:rPr>
          <w:lang w:val="en-US"/>
        </w:rPr>
        <w:t xml:space="preserve">Headhunters use special augmented eyes for flawless vision. </w:t>
      </w:r>
      <w:r w:rsidR="00887445">
        <w:rPr>
          <w:lang w:val="en-US"/>
        </w:rPr>
        <w:t>C</w:t>
      </w:r>
      <w:r>
        <w:rPr>
          <w:lang w:val="en-US"/>
        </w:rPr>
        <w:t>ritical hits that wound deal one extra damage. Headhunter</w:t>
      </w:r>
      <w:r w:rsidR="0039288D">
        <w:rPr>
          <w:lang w:val="en-US"/>
        </w:rPr>
        <w:t>s can’t use melee weapons</w:t>
      </w:r>
      <w:r>
        <w:rPr>
          <w:lang w:val="en-US"/>
        </w:rPr>
        <w:t xml:space="preserve"> and can’</w:t>
      </w:r>
      <w:r w:rsidR="000A623A">
        <w:rPr>
          <w:lang w:val="en-US"/>
        </w:rPr>
        <w:t>t target enemies within 10</w:t>
      </w:r>
      <w:r>
        <w:rPr>
          <w:lang w:val="en-US"/>
        </w:rPr>
        <w:t>cm.</w:t>
      </w:r>
    </w:p>
    <w:p w:rsidR="00FC578F" w:rsidRDefault="00FC578F" w:rsidP="00FC578F">
      <w:pPr>
        <w:pStyle w:val="Heading3"/>
        <w:rPr>
          <w:lang w:val="en-US"/>
        </w:rPr>
      </w:pPr>
      <w:r>
        <w:rPr>
          <w:lang w:val="en-US"/>
        </w:rPr>
        <w:t>Culexus Assassin</w:t>
      </w:r>
    </w:p>
    <w:p w:rsidR="00FC578F" w:rsidRDefault="00FC578F" w:rsidP="00FC578F">
      <w:pPr>
        <w:rPr>
          <w:i/>
          <w:lang w:val="en-US"/>
        </w:rPr>
      </w:pPr>
      <w:r>
        <w:rPr>
          <w:i/>
          <w:lang w:val="en-US"/>
        </w:rPr>
        <w:t>A rare mutation makes them void all nearby psychic activities. A terrible sight</w:t>
      </w:r>
      <w:r w:rsidR="00582726">
        <w:rPr>
          <w:i/>
          <w:lang w:val="en-US"/>
        </w:rPr>
        <w:t xml:space="preserve"> for all</w:t>
      </w:r>
      <w:r w:rsidR="00971432">
        <w:rPr>
          <w:i/>
          <w:lang w:val="en-US"/>
        </w:rPr>
        <w:t xml:space="preserve"> </w:t>
      </w:r>
      <w:r>
        <w:rPr>
          <w:i/>
          <w:lang w:val="en-US"/>
        </w:rPr>
        <w:t>psykers.</w:t>
      </w:r>
    </w:p>
    <w:p w:rsidR="00FC578F" w:rsidRPr="007D3551" w:rsidRDefault="00FC578F" w:rsidP="00FC578F">
      <w:pPr>
        <w:rPr>
          <w:lang w:val="en-US"/>
        </w:rPr>
      </w:pPr>
      <w:r>
        <w:rPr>
          <w:lang w:val="en-US"/>
        </w:rPr>
        <w:t>Culexus Assassins can’t be affec</w:t>
      </w:r>
      <w:r w:rsidR="00354C99">
        <w:rPr>
          <w:lang w:val="en-US"/>
        </w:rPr>
        <w:t>ted by any spells, enemy or allied</w:t>
      </w:r>
      <w:r>
        <w:rPr>
          <w:lang w:val="en-US"/>
        </w:rPr>
        <w:t xml:space="preserve">. They get +1 to </w:t>
      </w:r>
      <w:r>
        <w:rPr>
          <w:i/>
          <w:lang w:val="en-US"/>
        </w:rPr>
        <w:t>Hit Rolls</w:t>
      </w:r>
      <w:r w:rsidRPr="007D3551">
        <w:rPr>
          <w:lang w:val="en-US"/>
        </w:rPr>
        <w:t xml:space="preserve"> when attacking a </w:t>
      </w:r>
      <w:r w:rsidRPr="007D3551">
        <w:rPr>
          <w:i/>
          <w:lang w:val="en-US"/>
        </w:rPr>
        <w:t>Psyker</w:t>
      </w:r>
      <w:r w:rsidRPr="007D3551">
        <w:rPr>
          <w:lang w:val="en-US"/>
        </w:rPr>
        <w:t>.</w:t>
      </w:r>
    </w:p>
    <w:p w:rsidR="007D3551" w:rsidRDefault="007D3551" w:rsidP="007D3551">
      <w:pPr>
        <w:pStyle w:val="Heading3"/>
        <w:rPr>
          <w:lang w:val="en-US"/>
        </w:rPr>
      </w:pPr>
      <w:r>
        <w:rPr>
          <w:lang w:val="en-US"/>
        </w:rPr>
        <w:t>Son of Prospero</w:t>
      </w:r>
    </w:p>
    <w:p w:rsidR="007D3551" w:rsidRDefault="007D3551" w:rsidP="007D3551">
      <w:pPr>
        <w:rPr>
          <w:i/>
          <w:lang w:val="en-US"/>
        </w:rPr>
      </w:pPr>
      <w:r>
        <w:rPr>
          <w:i/>
          <w:lang w:val="en-US"/>
        </w:rPr>
        <w:t>Magi</w:t>
      </w:r>
      <w:r w:rsidR="001C47CB">
        <w:rPr>
          <w:i/>
          <w:lang w:val="en-US"/>
        </w:rPr>
        <w:t>c talent, normally a rare gift. N</w:t>
      </w:r>
      <w:r w:rsidR="00327820">
        <w:rPr>
          <w:i/>
          <w:lang w:val="en-US"/>
        </w:rPr>
        <w:t>ormal on Prospero, home of the mightiest of spell casters.</w:t>
      </w:r>
    </w:p>
    <w:p w:rsidR="00327820" w:rsidRDefault="00517CE6" w:rsidP="007D3551">
      <w:pPr>
        <w:rPr>
          <w:lang w:val="en-US"/>
        </w:rPr>
      </w:pPr>
      <w:r>
        <w:rPr>
          <w:lang w:val="en-US"/>
        </w:rPr>
        <w:t>A Son of Prospero learns one magic school at no cost.</w:t>
      </w:r>
      <w:r w:rsidR="00D57A22">
        <w:rPr>
          <w:lang w:val="en-US"/>
        </w:rPr>
        <w:t xml:space="preserve"> </w:t>
      </w:r>
      <w:r w:rsidR="00B36BFC">
        <w:rPr>
          <w:lang w:val="en-US"/>
        </w:rPr>
        <w:t>However, they</w:t>
      </w:r>
      <w:r w:rsidR="006E7632">
        <w:rPr>
          <w:lang w:val="en-US"/>
        </w:rPr>
        <w:t xml:space="preserve"> receive a -1 malus to HP.</w:t>
      </w:r>
    </w:p>
    <w:p w:rsidR="000B6B44" w:rsidRDefault="000B6B44" w:rsidP="000B6B44">
      <w:pPr>
        <w:pStyle w:val="Heading3"/>
        <w:rPr>
          <w:lang w:val="en-US"/>
        </w:rPr>
      </w:pPr>
      <w:r>
        <w:rPr>
          <w:lang w:val="en-US"/>
        </w:rPr>
        <w:t>Black Templar</w:t>
      </w:r>
    </w:p>
    <w:p w:rsidR="000B6B44" w:rsidRDefault="00F1225E" w:rsidP="000B6B44">
      <w:pPr>
        <w:rPr>
          <w:i/>
          <w:lang w:val="en-US"/>
        </w:rPr>
      </w:pPr>
      <w:r>
        <w:rPr>
          <w:i/>
          <w:lang w:val="en-US"/>
        </w:rPr>
        <w:t xml:space="preserve">Their will as iron as their defense. </w:t>
      </w:r>
    </w:p>
    <w:p w:rsidR="00F1225E" w:rsidRDefault="009B111F" w:rsidP="000B6B44">
      <w:pPr>
        <w:rPr>
          <w:lang w:val="en-US"/>
        </w:rPr>
      </w:pPr>
      <w:r>
        <w:rPr>
          <w:lang w:val="en-US"/>
        </w:rPr>
        <w:t>Black Templars use</w:t>
      </w:r>
      <w:r w:rsidR="00F1225E">
        <w:rPr>
          <w:lang w:val="en-US"/>
        </w:rPr>
        <w:t xml:space="preserve"> a free Stormshield and must choose </w:t>
      </w:r>
      <w:r w:rsidR="00F1225E">
        <w:rPr>
          <w:i/>
          <w:lang w:val="en-US"/>
        </w:rPr>
        <w:t xml:space="preserve">Vanguard </w:t>
      </w:r>
      <w:r w:rsidR="00F1225E">
        <w:rPr>
          <w:lang w:val="en-US"/>
        </w:rPr>
        <w:t>as one of their classes, but get a free point in it.</w:t>
      </w:r>
      <w:r w:rsidR="00B60F30">
        <w:rPr>
          <w:lang w:val="en-US"/>
        </w:rPr>
        <w:t xml:space="preserve"> However, they may not learn any magic, and are not affected by any allied magic.</w:t>
      </w:r>
    </w:p>
    <w:p w:rsidR="009310D1" w:rsidRDefault="009310D1" w:rsidP="009310D1">
      <w:pPr>
        <w:pStyle w:val="Heading3"/>
        <w:rPr>
          <w:lang w:val="en-US"/>
        </w:rPr>
      </w:pPr>
      <w:r>
        <w:rPr>
          <w:lang w:val="en-US"/>
        </w:rPr>
        <w:t>Warsmith</w:t>
      </w:r>
    </w:p>
    <w:p w:rsidR="009310D1" w:rsidRDefault="009310D1" w:rsidP="009310D1">
      <w:pPr>
        <w:rPr>
          <w:i/>
          <w:lang w:val="en-US"/>
        </w:rPr>
      </w:pPr>
      <w:r>
        <w:rPr>
          <w:i/>
          <w:lang w:val="en-US"/>
        </w:rPr>
        <w:t>No wall too high, no gate too massive, no armor too thick.</w:t>
      </w:r>
    </w:p>
    <w:p w:rsidR="009310D1" w:rsidRDefault="009310D1" w:rsidP="009310D1">
      <w:pPr>
        <w:rPr>
          <w:lang w:val="en-US"/>
        </w:rPr>
      </w:pPr>
      <w:r>
        <w:rPr>
          <w:lang w:val="en-US"/>
        </w:rPr>
        <w:t xml:space="preserve">All attacks made by a Warsmith get </w:t>
      </w:r>
      <w:r>
        <w:rPr>
          <w:i/>
          <w:lang w:val="en-US"/>
        </w:rPr>
        <w:t>Rending.</w:t>
      </w:r>
      <w:r>
        <w:rPr>
          <w:lang w:val="en-US"/>
        </w:rPr>
        <w:t xml:space="preserve"> </w:t>
      </w:r>
      <w:r w:rsidR="00940487">
        <w:rPr>
          <w:lang w:val="en-US"/>
        </w:rPr>
        <w:t xml:space="preserve">A Warsmith must specialize, and gets a -1 malus to either Aim or Strength at the beginning of a game. </w:t>
      </w:r>
    </w:p>
    <w:p w:rsidR="004A4A09" w:rsidRDefault="00E06594" w:rsidP="00E06594">
      <w:pPr>
        <w:pStyle w:val="Heading3"/>
        <w:rPr>
          <w:lang w:val="en-US"/>
        </w:rPr>
      </w:pPr>
      <w:r>
        <w:rPr>
          <w:lang w:val="en-US"/>
        </w:rPr>
        <w:t>Farseer</w:t>
      </w:r>
    </w:p>
    <w:p w:rsidR="00E06594" w:rsidRDefault="00736DC1" w:rsidP="00E06594">
      <w:pPr>
        <w:rPr>
          <w:i/>
          <w:lang w:val="en-US"/>
        </w:rPr>
      </w:pPr>
      <w:r>
        <w:rPr>
          <w:i/>
          <w:lang w:val="en-US"/>
        </w:rPr>
        <w:t>When you are fully attuned to the workings of magic, you will see the world in new light.</w:t>
      </w:r>
    </w:p>
    <w:p w:rsidR="00736DC1" w:rsidRPr="00316EF7" w:rsidRDefault="00736DC1" w:rsidP="00E06594">
      <w:pPr>
        <w:rPr>
          <w:lang w:val="en-US"/>
        </w:rPr>
      </w:pPr>
      <w:r>
        <w:rPr>
          <w:lang w:val="en-US"/>
        </w:rPr>
        <w:t xml:space="preserve">Farseers may reroll </w:t>
      </w:r>
      <w:r w:rsidR="00D646CF">
        <w:rPr>
          <w:lang w:val="en-US"/>
        </w:rPr>
        <w:t xml:space="preserve">one dice </w:t>
      </w:r>
      <w:r w:rsidR="00316EF7">
        <w:rPr>
          <w:lang w:val="en-US"/>
        </w:rPr>
        <w:t xml:space="preserve">during spell casting per round and get a +2 bonus to </w:t>
      </w:r>
      <w:r w:rsidR="00316EF7">
        <w:rPr>
          <w:i/>
          <w:lang w:val="en-US"/>
        </w:rPr>
        <w:t>Quickcast Rolls</w:t>
      </w:r>
      <w:r w:rsidR="00316EF7">
        <w:rPr>
          <w:lang w:val="en-US"/>
        </w:rPr>
        <w:t>. However, they may not perf</w:t>
      </w:r>
      <w:r w:rsidR="00382BBB">
        <w:rPr>
          <w:lang w:val="en-US"/>
        </w:rPr>
        <w:t>orm any melee or ranged attacks and get -1 HP.</w:t>
      </w:r>
    </w:p>
    <w:p w:rsidR="00E06594" w:rsidRDefault="00E06594" w:rsidP="00E06594">
      <w:pPr>
        <w:pStyle w:val="Heading3"/>
        <w:rPr>
          <w:lang w:val="en-US"/>
        </w:rPr>
      </w:pPr>
      <w:r>
        <w:rPr>
          <w:lang w:val="en-US"/>
        </w:rPr>
        <w:t>Korsair</w:t>
      </w:r>
    </w:p>
    <w:p w:rsidR="00B17AFA" w:rsidRDefault="00B17AFA" w:rsidP="00B17AFA">
      <w:pPr>
        <w:rPr>
          <w:i/>
          <w:lang w:val="en-US"/>
        </w:rPr>
      </w:pPr>
      <w:r>
        <w:rPr>
          <w:i/>
          <w:lang w:val="en-US"/>
        </w:rPr>
        <w:t>Former pirates and raiders, now spilling the blood of the enemies of the Imperium.</w:t>
      </w:r>
    </w:p>
    <w:p w:rsidR="00B17AFA" w:rsidRDefault="00EA691F" w:rsidP="00B17AFA">
      <w:pPr>
        <w:rPr>
          <w:lang w:val="en-US"/>
        </w:rPr>
      </w:pPr>
      <w:r>
        <w:rPr>
          <w:lang w:val="en-US"/>
        </w:rPr>
        <w:t xml:space="preserve">All </w:t>
      </w:r>
      <w:r w:rsidR="00B17AFA">
        <w:rPr>
          <w:lang w:val="en-US"/>
        </w:rPr>
        <w:t xml:space="preserve">attacks of a Korsair inflict </w:t>
      </w:r>
      <w:r w:rsidR="00B17AFA">
        <w:rPr>
          <w:i/>
          <w:lang w:val="en-US"/>
        </w:rPr>
        <w:t xml:space="preserve">Bleeding </w:t>
      </w:r>
      <w:r w:rsidR="00B17AFA">
        <w:rPr>
          <w:lang w:val="en-US"/>
        </w:rPr>
        <w:t xml:space="preserve">on hit. </w:t>
      </w:r>
      <w:r w:rsidR="00725E5E">
        <w:rPr>
          <w:lang w:val="en-US"/>
        </w:rPr>
        <w:t xml:space="preserve">Bleeding now lasts two rounds (hit taken every round) and attacks made against a bleeding enemy get +2 to </w:t>
      </w:r>
      <w:r w:rsidR="00725E5E">
        <w:rPr>
          <w:i/>
          <w:lang w:val="en-US"/>
        </w:rPr>
        <w:t>Wound Rolls</w:t>
      </w:r>
      <w:r w:rsidR="00725E5E">
        <w:rPr>
          <w:lang w:val="en-US"/>
        </w:rPr>
        <w:t>.</w:t>
      </w:r>
      <w:r w:rsidR="00BC6A0E">
        <w:rPr>
          <w:lang w:val="en-US"/>
        </w:rPr>
        <w:t xml:space="preserve"> When attacked in melee, a Korsair gets -1 to Strength for the full attack. </w:t>
      </w:r>
      <w:r w:rsidR="005F17A7">
        <w:rPr>
          <w:lang w:val="en-US"/>
        </w:rPr>
        <w:t xml:space="preserve">Also, they may not wear armor other than </w:t>
      </w:r>
      <w:r w:rsidR="005F17A7">
        <w:rPr>
          <w:i/>
          <w:lang w:val="en-US"/>
        </w:rPr>
        <w:t xml:space="preserve">Light Armor </w:t>
      </w:r>
      <w:r w:rsidR="005F17A7">
        <w:rPr>
          <w:lang w:val="en-US"/>
        </w:rPr>
        <w:t xml:space="preserve">or </w:t>
      </w:r>
      <w:r w:rsidR="005F17A7">
        <w:rPr>
          <w:i/>
          <w:lang w:val="en-US"/>
        </w:rPr>
        <w:t>Combat Armor</w:t>
      </w:r>
      <w:r w:rsidR="005F17A7">
        <w:rPr>
          <w:lang w:val="en-US"/>
        </w:rPr>
        <w:t>.</w:t>
      </w:r>
    </w:p>
    <w:p w:rsidR="00757316" w:rsidRDefault="00757316" w:rsidP="00757316">
      <w:pPr>
        <w:pStyle w:val="Heading3"/>
        <w:rPr>
          <w:lang w:val="en-US"/>
        </w:rPr>
      </w:pPr>
      <w:r>
        <w:rPr>
          <w:lang w:val="en-US"/>
        </w:rPr>
        <w:t>Daemonhunter</w:t>
      </w:r>
    </w:p>
    <w:p w:rsidR="00757316" w:rsidRDefault="00757316" w:rsidP="00757316">
      <w:pPr>
        <w:rPr>
          <w:i/>
          <w:lang w:val="en-US"/>
        </w:rPr>
      </w:pPr>
      <w:r>
        <w:rPr>
          <w:i/>
          <w:lang w:val="en-US"/>
        </w:rPr>
        <w:t>On an eternal</w:t>
      </w:r>
      <w:r w:rsidR="006E66CF">
        <w:rPr>
          <w:i/>
          <w:lang w:val="en-US"/>
        </w:rPr>
        <w:t xml:space="preserve"> journey of hatred</w:t>
      </w:r>
      <w:r>
        <w:rPr>
          <w:i/>
          <w:lang w:val="en-US"/>
        </w:rPr>
        <w:t xml:space="preserve"> and vengeance, the Daemonhunter is a daemon’s worst nightmare.</w:t>
      </w:r>
    </w:p>
    <w:p w:rsidR="00757316" w:rsidRPr="00757316" w:rsidRDefault="007A4BD3" w:rsidP="00757316">
      <w:pPr>
        <w:rPr>
          <w:i/>
          <w:lang w:val="en-US"/>
        </w:rPr>
      </w:pPr>
      <w:r>
        <w:rPr>
          <w:lang w:val="en-US"/>
        </w:rPr>
        <w:t xml:space="preserve">While a </w:t>
      </w:r>
      <w:r w:rsidRPr="007A4BD3">
        <w:rPr>
          <w:i/>
          <w:lang w:val="en-US"/>
        </w:rPr>
        <w:t>Daemon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is within 30cm of the Daemonhunter, they get a -1 malus to all </w:t>
      </w:r>
      <w:r>
        <w:rPr>
          <w:i/>
          <w:lang w:val="en-US"/>
        </w:rPr>
        <w:t xml:space="preserve">Hit </w:t>
      </w:r>
      <w:r w:rsidR="00A93C1C">
        <w:rPr>
          <w:lang w:val="en-US"/>
        </w:rPr>
        <w:t>r</w:t>
      </w:r>
      <w:r w:rsidRPr="00A93C1C">
        <w:rPr>
          <w:lang w:val="en-US"/>
        </w:rPr>
        <w:t>olls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that are not against the </w:t>
      </w:r>
      <w:r>
        <w:rPr>
          <w:i/>
          <w:lang w:val="en-US"/>
        </w:rPr>
        <w:t>Daemon</w:t>
      </w:r>
      <w:r>
        <w:rPr>
          <w:lang w:val="en-US"/>
        </w:rPr>
        <w:t>.</w:t>
      </w:r>
      <w:r w:rsidR="007E6F09">
        <w:rPr>
          <w:lang w:val="en-US"/>
        </w:rPr>
        <w:t xml:space="preserve"> Against the </w:t>
      </w:r>
      <w:r w:rsidR="007E6F09">
        <w:rPr>
          <w:i/>
          <w:lang w:val="en-US"/>
        </w:rPr>
        <w:t>Daemon</w:t>
      </w:r>
      <w:r w:rsidR="007E6F09">
        <w:rPr>
          <w:lang w:val="en-US"/>
        </w:rPr>
        <w:t xml:space="preserve">, they get +1 to </w:t>
      </w:r>
      <w:r w:rsidR="007E6F09">
        <w:rPr>
          <w:i/>
          <w:lang w:val="en-US"/>
        </w:rPr>
        <w:t>Hit Rolls</w:t>
      </w:r>
      <w:r w:rsidR="007E6F09">
        <w:rPr>
          <w:lang w:val="en-US"/>
        </w:rPr>
        <w:t xml:space="preserve"> and +1 to </w:t>
      </w:r>
      <w:r w:rsidR="007E6F09">
        <w:rPr>
          <w:i/>
          <w:lang w:val="en-US"/>
        </w:rPr>
        <w:t>Critical Hits</w:t>
      </w:r>
      <w:r w:rsidR="007E6F09">
        <w:rPr>
          <w:lang w:val="en-US"/>
        </w:rPr>
        <w:t>.</w:t>
      </w:r>
      <w:r w:rsidR="00FD0C39">
        <w:rPr>
          <w:lang w:val="en-US"/>
        </w:rPr>
        <w:t xml:space="preserve"> </w:t>
      </w:r>
      <w:r w:rsidR="00332A59">
        <w:rPr>
          <w:lang w:val="en-US"/>
        </w:rPr>
        <w:t>Critical hits inflict a wound on a 4+ (independent of the wound roll).</w:t>
      </w:r>
      <w:r w:rsidR="00757316">
        <w:rPr>
          <w:i/>
          <w:lang w:val="en-US"/>
        </w:rPr>
        <w:t xml:space="preserve"> </w:t>
      </w:r>
    </w:p>
    <w:sectPr w:rsidR="00757316" w:rsidRPr="00757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156D3"/>
    <w:rsid w:val="00016413"/>
    <w:rsid w:val="0002239F"/>
    <w:rsid w:val="0002421C"/>
    <w:rsid w:val="00025161"/>
    <w:rsid w:val="00025846"/>
    <w:rsid w:val="00031AD1"/>
    <w:rsid w:val="00031E4A"/>
    <w:rsid w:val="0003739E"/>
    <w:rsid w:val="00042FBC"/>
    <w:rsid w:val="00043289"/>
    <w:rsid w:val="0004336E"/>
    <w:rsid w:val="00045F26"/>
    <w:rsid w:val="00051FF3"/>
    <w:rsid w:val="0005365A"/>
    <w:rsid w:val="00060492"/>
    <w:rsid w:val="0006627B"/>
    <w:rsid w:val="00070690"/>
    <w:rsid w:val="00073676"/>
    <w:rsid w:val="000749F1"/>
    <w:rsid w:val="00075682"/>
    <w:rsid w:val="0007594F"/>
    <w:rsid w:val="00076E4E"/>
    <w:rsid w:val="00080F6E"/>
    <w:rsid w:val="000864C2"/>
    <w:rsid w:val="00086BC9"/>
    <w:rsid w:val="00091983"/>
    <w:rsid w:val="00092F6A"/>
    <w:rsid w:val="000970BD"/>
    <w:rsid w:val="000A2A8F"/>
    <w:rsid w:val="000A3BA5"/>
    <w:rsid w:val="000A623A"/>
    <w:rsid w:val="000B00BC"/>
    <w:rsid w:val="000B1EFE"/>
    <w:rsid w:val="000B21E8"/>
    <w:rsid w:val="000B65EA"/>
    <w:rsid w:val="000B6B44"/>
    <w:rsid w:val="000C0285"/>
    <w:rsid w:val="000C1199"/>
    <w:rsid w:val="000D2974"/>
    <w:rsid w:val="000D4DA2"/>
    <w:rsid w:val="000E14EA"/>
    <w:rsid w:val="000E17B2"/>
    <w:rsid w:val="000E2247"/>
    <w:rsid w:val="000F231D"/>
    <w:rsid w:val="000F4C55"/>
    <w:rsid w:val="001012DF"/>
    <w:rsid w:val="00101A1F"/>
    <w:rsid w:val="00112F46"/>
    <w:rsid w:val="001146A4"/>
    <w:rsid w:val="00120660"/>
    <w:rsid w:val="001248F5"/>
    <w:rsid w:val="00133CA6"/>
    <w:rsid w:val="00134B58"/>
    <w:rsid w:val="00134D92"/>
    <w:rsid w:val="00134DFA"/>
    <w:rsid w:val="00135712"/>
    <w:rsid w:val="00136799"/>
    <w:rsid w:val="00147F33"/>
    <w:rsid w:val="00152172"/>
    <w:rsid w:val="0016420C"/>
    <w:rsid w:val="00166828"/>
    <w:rsid w:val="00171F12"/>
    <w:rsid w:val="0017269D"/>
    <w:rsid w:val="00173493"/>
    <w:rsid w:val="0017398C"/>
    <w:rsid w:val="00173B1B"/>
    <w:rsid w:val="0017512D"/>
    <w:rsid w:val="00175E00"/>
    <w:rsid w:val="0017709A"/>
    <w:rsid w:val="0018312E"/>
    <w:rsid w:val="0018619D"/>
    <w:rsid w:val="00192043"/>
    <w:rsid w:val="00196991"/>
    <w:rsid w:val="001A16AB"/>
    <w:rsid w:val="001A3149"/>
    <w:rsid w:val="001A4AD4"/>
    <w:rsid w:val="001B0FB5"/>
    <w:rsid w:val="001B1781"/>
    <w:rsid w:val="001B3203"/>
    <w:rsid w:val="001B73FB"/>
    <w:rsid w:val="001C47CB"/>
    <w:rsid w:val="001C51FD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F2172"/>
    <w:rsid w:val="001F5D0D"/>
    <w:rsid w:val="00200117"/>
    <w:rsid w:val="00200EEF"/>
    <w:rsid w:val="00202F1E"/>
    <w:rsid w:val="0020447F"/>
    <w:rsid w:val="00204792"/>
    <w:rsid w:val="00205652"/>
    <w:rsid w:val="00207013"/>
    <w:rsid w:val="002122DD"/>
    <w:rsid w:val="0021314A"/>
    <w:rsid w:val="002144A5"/>
    <w:rsid w:val="0021579C"/>
    <w:rsid w:val="002200BD"/>
    <w:rsid w:val="00221D48"/>
    <w:rsid w:val="002225B4"/>
    <w:rsid w:val="00222733"/>
    <w:rsid w:val="0022580B"/>
    <w:rsid w:val="002277EC"/>
    <w:rsid w:val="00235B22"/>
    <w:rsid w:val="00235EAA"/>
    <w:rsid w:val="00236414"/>
    <w:rsid w:val="0023725C"/>
    <w:rsid w:val="00241C9F"/>
    <w:rsid w:val="0024460C"/>
    <w:rsid w:val="00250FEE"/>
    <w:rsid w:val="00257474"/>
    <w:rsid w:val="00257635"/>
    <w:rsid w:val="00270276"/>
    <w:rsid w:val="0027069D"/>
    <w:rsid w:val="00270A8C"/>
    <w:rsid w:val="0027642C"/>
    <w:rsid w:val="00283814"/>
    <w:rsid w:val="002872AE"/>
    <w:rsid w:val="00290AE7"/>
    <w:rsid w:val="00293299"/>
    <w:rsid w:val="0029601A"/>
    <w:rsid w:val="00297584"/>
    <w:rsid w:val="002A44C5"/>
    <w:rsid w:val="002B065A"/>
    <w:rsid w:val="002B684E"/>
    <w:rsid w:val="002B7A03"/>
    <w:rsid w:val="002C255D"/>
    <w:rsid w:val="002C574E"/>
    <w:rsid w:val="002C79C4"/>
    <w:rsid w:val="002D00AE"/>
    <w:rsid w:val="002D077B"/>
    <w:rsid w:val="002D77E7"/>
    <w:rsid w:val="002D7C69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6311"/>
    <w:rsid w:val="00326C36"/>
    <w:rsid w:val="00327820"/>
    <w:rsid w:val="0033154A"/>
    <w:rsid w:val="00332A59"/>
    <w:rsid w:val="00332BD6"/>
    <w:rsid w:val="00335D89"/>
    <w:rsid w:val="003371F1"/>
    <w:rsid w:val="003444DA"/>
    <w:rsid w:val="00346291"/>
    <w:rsid w:val="00347020"/>
    <w:rsid w:val="00347912"/>
    <w:rsid w:val="00351B72"/>
    <w:rsid w:val="0035349A"/>
    <w:rsid w:val="0035486E"/>
    <w:rsid w:val="00354C99"/>
    <w:rsid w:val="00356920"/>
    <w:rsid w:val="0036066A"/>
    <w:rsid w:val="00360B31"/>
    <w:rsid w:val="00361252"/>
    <w:rsid w:val="00361C94"/>
    <w:rsid w:val="00365464"/>
    <w:rsid w:val="00367264"/>
    <w:rsid w:val="003714D6"/>
    <w:rsid w:val="00382BBB"/>
    <w:rsid w:val="00382F0B"/>
    <w:rsid w:val="00390BDC"/>
    <w:rsid w:val="00391953"/>
    <w:rsid w:val="00391D0F"/>
    <w:rsid w:val="0039288D"/>
    <w:rsid w:val="003A5A92"/>
    <w:rsid w:val="003A6EE6"/>
    <w:rsid w:val="003A783F"/>
    <w:rsid w:val="003A786D"/>
    <w:rsid w:val="003B09E1"/>
    <w:rsid w:val="003B1389"/>
    <w:rsid w:val="003B13E5"/>
    <w:rsid w:val="003B52A3"/>
    <w:rsid w:val="003B7FB5"/>
    <w:rsid w:val="003C1085"/>
    <w:rsid w:val="003C13A9"/>
    <w:rsid w:val="003D0DE8"/>
    <w:rsid w:val="003D27C5"/>
    <w:rsid w:val="003D7976"/>
    <w:rsid w:val="003E3745"/>
    <w:rsid w:val="003E44E9"/>
    <w:rsid w:val="003E7C29"/>
    <w:rsid w:val="003F53D5"/>
    <w:rsid w:val="004019EA"/>
    <w:rsid w:val="00403DA0"/>
    <w:rsid w:val="00404ADE"/>
    <w:rsid w:val="00405981"/>
    <w:rsid w:val="004076A1"/>
    <w:rsid w:val="004104DE"/>
    <w:rsid w:val="0041173C"/>
    <w:rsid w:val="00411F8D"/>
    <w:rsid w:val="0041324F"/>
    <w:rsid w:val="00413D7E"/>
    <w:rsid w:val="00420395"/>
    <w:rsid w:val="00432B1F"/>
    <w:rsid w:val="00433BDD"/>
    <w:rsid w:val="00434323"/>
    <w:rsid w:val="00434C03"/>
    <w:rsid w:val="004350A0"/>
    <w:rsid w:val="004407B7"/>
    <w:rsid w:val="00440FFB"/>
    <w:rsid w:val="00443411"/>
    <w:rsid w:val="00450EE3"/>
    <w:rsid w:val="0045372E"/>
    <w:rsid w:val="00453C26"/>
    <w:rsid w:val="00455CD3"/>
    <w:rsid w:val="004572FC"/>
    <w:rsid w:val="004606C4"/>
    <w:rsid w:val="004613C9"/>
    <w:rsid w:val="00465CF3"/>
    <w:rsid w:val="0046601D"/>
    <w:rsid w:val="00467C26"/>
    <w:rsid w:val="0047061D"/>
    <w:rsid w:val="00472255"/>
    <w:rsid w:val="00473CDA"/>
    <w:rsid w:val="00477631"/>
    <w:rsid w:val="00480D82"/>
    <w:rsid w:val="00495F49"/>
    <w:rsid w:val="004A03BE"/>
    <w:rsid w:val="004A3DF0"/>
    <w:rsid w:val="004A4A09"/>
    <w:rsid w:val="004A7E35"/>
    <w:rsid w:val="004C2122"/>
    <w:rsid w:val="004C4E95"/>
    <w:rsid w:val="004C6FA2"/>
    <w:rsid w:val="004D22CD"/>
    <w:rsid w:val="004D2EAF"/>
    <w:rsid w:val="004D3FBF"/>
    <w:rsid w:val="004D587C"/>
    <w:rsid w:val="004D5C61"/>
    <w:rsid w:val="004E0830"/>
    <w:rsid w:val="004E16D0"/>
    <w:rsid w:val="004E1D1A"/>
    <w:rsid w:val="004E3745"/>
    <w:rsid w:val="004E4D2F"/>
    <w:rsid w:val="004E5D67"/>
    <w:rsid w:val="004F56FB"/>
    <w:rsid w:val="004F5823"/>
    <w:rsid w:val="004F5861"/>
    <w:rsid w:val="004F6855"/>
    <w:rsid w:val="004F7BB1"/>
    <w:rsid w:val="00500C72"/>
    <w:rsid w:val="005019E8"/>
    <w:rsid w:val="005059AD"/>
    <w:rsid w:val="0050668A"/>
    <w:rsid w:val="00506DB0"/>
    <w:rsid w:val="005078A0"/>
    <w:rsid w:val="00510350"/>
    <w:rsid w:val="00516B98"/>
    <w:rsid w:val="00517CE6"/>
    <w:rsid w:val="00520B28"/>
    <w:rsid w:val="005211F2"/>
    <w:rsid w:val="005240F7"/>
    <w:rsid w:val="005268FD"/>
    <w:rsid w:val="00532F2E"/>
    <w:rsid w:val="005339F1"/>
    <w:rsid w:val="005357A2"/>
    <w:rsid w:val="0053609B"/>
    <w:rsid w:val="00536145"/>
    <w:rsid w:val="00537247"/>
    <w:rsid w:val="00543251"/>
    <w:rsid w:val="00545B7F"/>
    <w:rsid w:val="00547D6C"/>
    <w:rsid w:val="00553DC0"/>
    <w:rsid w:val="00567F39"/>
    <w:rsid w:val="00573DD0"/>
    <w:rsid w:val="00576786"/>
    <w:rsid w:val="0057789C"/>
    <w:rsid w:val="00580268"/>
    <w:rsid w:val="00580277"/>
    <w:rsid w:val="00582726"/>
    <w:rsid w:val="005834D3"/>
    <w:rsid w:val="005933EB"/>
    <w:rsid w:val="005A2546"/>
    <w:rsid w:val="005A3DA7"/>
    <w:rsid w:val="005A76D2"/>
    <w:rsid w:val="005B078B"/>
    <w:rsid w:val="005B290F"/>
    <w:rsid w:val="005C718F"/>
    <w:rsid w:val="005D04B5"/>
    <w:rsid w:val="005D3B72"/>
    <w:rsid w:val="005D71DF"/>
    <w:rsid w:val="005D7A96"/>
    <w:rsid w:val="005E580A"/>
    <w:rsid w:val="005E7B5F"/>
    <w:rsid w:val="005F17A7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870"/>
    <w:rsid w:val="0061631E"/>
    <w:rsid w:val="0062246D"/>
    <w:rsid w:val="006252CD"/>
    <w:rsid w:val="0063009E"/>
    <w:rsid w:val="006305E3"/>
    <w:rsid w:val="00632996"/>
    <w:rsid w:val="00640C6B"/>
    <w:rsid w:val="00640D17"/>
    <w:rsid w:val="00641F91"/>
    <w:rsid w:val="00644666"/>
    <w:rsid w:val="0065517D"/>
    <w:rsid w:val="0065573B"/>
    <w:rsid w:val="00656842"/>
    <w:rsid w:val="00662535"/>
    <w:rsid w:val="00662D99"/>
    <w:rsid w:val="00664265"/>
    <w:rsid w:val="00670B80"/>
    <w:rsid w:val="00672B63"/>
    <w:rsid w:val="0067358B"/>
    <w:rsid w:val="00673ECC"/>
    <w:rsid w:val="00677CF1"/>
    <w:rsid w:val="0068000D"/>
    <w:rsid w:val="00681A77"/>
    <w:rsid w:val="00683DC3"/>
    <w:rsid w:val="0068628B"/>
    <w:rsid w:val="00695315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3AD0"/>
    <w:rsid w:val="006D4392"/>
    <w:rsid w:val="006D48FC"/>
    <w:rsid w:val="006D5D5D"/>
    <w:rsid w:val="006D73F7"/>
    <w:rsid w:val="006E0A1D"/>
    <w:rsid w:val="006E338A"/>
    <w:rsid w:val="006E66CF"/>
    <w:rsid w:val="006E7632"/>
    <w:rsid w:val="006F04DF"/>
    <w:rsid w:val="006F30F2"/>
    <w:rsid w:val="00702050"/>
    <w:rsid w:val="00702398"/>
    <w:rsid w:val="00703BE5"/>
    <w:rsid w:val="00706BDF"/>
    <w:rsid w:val="007130C2"/>
    <w:rsid w:val="00722BEE"/>
    <w:rsid w:val="00725E5E"/>
    <w:rsid w:val="0072631B"/>
    <w:rsid w:val="00736DC1"/>
    <w:rsid w:val="00740E5E"/>
    <w:rsid w:val="00743AD9"/>
    <w:rsid w:val="007440F0"/>
    <w:rsid w:val="00746960"/>
    <w:rsid w:val="00752FDB"/>
    <w:rsid w:val="007533A8"/>
    <w:rsid w:val="00754C45"/>
    <w:rsid w:val="00756523"/>
    <w:rsid w:val="00757316"/>
    <w:rsid w:val="00757494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A259F"/>
    <w:rsid w:val="007A3D3C"/>
    <w:rsid w:val="007A4BD3"/>
    <w:rsid w:val="007A56B4"/>
    <w:rsid w:val="007B05EA"/>
    <w:rsid w:val="007B762D"/>
    <w:rsid w:val="007C7043"/>
    <w:rsid w:val="007D3551"/>
    <w:rsid w:val="007D4251"/>
    <w:rsid w:val="007E157D"/>
    <w:rsid w:val="007E1610"/>
    <w:rsid w:val="007E4F75"/>
    <w:rsid w:val="007E5C05"/>
    <w:rsid w:val="007E6F09"/>
    <w:rsid w:val="007F2A28"/>
    <w:rsid w:val="007F3DC3"/>
    <w:rsid w:val="008131A6"/>
    <w:rsid w:val="00815195"/>
    <w:rsid w:val="00816CA0"/>
    <w:rsid w:val="00816FE3"/>
    <w:rsid w:val="008208F7"/>
    <w:rsid w:val="00823B0E"/>
    <w:rsid w:val="00826B23"/>
    <w:rsid w:val="00827724"/>
    <w:rsid w:val="00841F51"/>
    <w:rsid w:val="008433DA"/>
    <w:rsid w:val="00860D2C"/>
    <w:rsid w:val="00862EF0"/>
    <w:rsid w:val="008659F3"/>
    <w:rsid w:val="0086605E"/>
    <w:rsid w:val="00867255"/>
    <w:rsid w:val="008677B8"/>
    <w:rsid w:val="008725CE"/>
    <w:rsid w:val="00887445"/>
    <w:rsid w:val="0089589E"/>
    <w:rsid w:val="008A1E22"/>
    <w:rsid w:val="008A2A4B"/>
    <w:rsid w:val="008A3084"/>
    <w:rsid w:val="008A7B34"/>
    <w:rsid w:val="008B108A"/>
    <w:rsid w:val="008B1A52"/>
    <w:rsid w:val="008B2E20"/>
    <w:rsid w:val="008B5D52"/>
    <w:rsid w:val="008B5F8B"/>
    <w:rsid w:val="008C3294"/>
    <w:rsid w:val="008C494B"/>
    <w:rsid w:val="008C5852"/>
    <w:rsid w:val="008C66D1"/>
    <w:rsid w:val="008C7A60"/>
    <w:rsid w:val="008D7AB3"/>
    <w:rsid w:val="008E4737"/>
    <w:rsid w:val="008E49ED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766B"/>
    <w:rsid w:val="00940487"/>
    <w:rsid w:val="00945257"/>
    <w:rsid w:val="00947EA1"/>
    <w:rsid w:val="00950E82"/>
    <w:rsid w:val="009525B5"/>
    <w:rsid w:val="00957989"/>
    <w:rsid w:val="0096741F"/>
    <w:rsid w:val="00971432"/>
    <w:rsid w:val="009722E3"/>
    <w:rsid w:val="009729A0"/>
    <w:rsid w:val="00974DDD"/>
    <w:rsid w:val="009761F4"/>
    <w:rsid w:val="0098251E"/>
    <w:rsid w:val="00985432"/>
    <w:rsid w:val="00986B14"/>
    <w:rsid w:val="009875A6"/>
    <w:rsid w:val="009A4770"/>
    <w:rsid w:val="009A4BD1"/>
    <w:rsid w:val="009A55BC"/>
    <w:rsid w:val="009B111F"/>
    <w:rsid w:val="009B2E96"/>
    <w:rsid w:val="009B2F4A"/>
    <w:rsid w:val="009B33D8"/>
    <w:rsid w:val="009B40C0"/>
    <w:rsid w:val="009B4BDF"/>
    <w:rsid w:val="009B6BC7"/>
    <w:rsid w:val="009B6F0E"/>
    <w:rsid w:val="009C2F52"/>
    <w:rsid w:val="009E230C"/>
    <w:rsid w:val="009E76D1"/>
    <w:rsid w:val="009F4D76"/>
    <w:rsid w:val="009F7E18"/>
    <w:rsid w:val="00A03FAF"/>
    <w:rsid w:val="00A12E10"/>
    <w:rsid w:val="00A12F62"/>
    <w:rsid w:val="00A21152"/>
    <w:rsid w:val="00A25568"/>
    <w:rsid w:val="00A26783"/>
    <w:rsid w:val="00A26B30"/>
    <w:rsid w:val="00A2733A"/>
    <w:rsid w:val="00A30056"/>
    <w:rsid w:val="00A37B77"/>
    <w:rsid w:val="00A447BC"/>
    <w:rsid w:val="00A47913"/>
    <w:rsid w:val="00A47FD1"/>
    <w:rsid w:val="00A517AE"/>
    <w:rsid w:val="00A536E5"/>
    <w:rsid w:val="00A5396E"/>
    <w:rsid w:val="00A5669A"/>
    <w:rsid w:val="00A56BC3"/>
    <w:rsid w:val="00A57905"/>
    <w:rsid w:val="00A629DA"/>
    <w:rsid w:val="00A71EDB"/>
    <w:rsid w:val="00A81968"/>
    <w:rsid w:val="00A819EB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6DF4"/>
    <w:rsid w:val="00AA7174"/>
    <w:rsid w:val="00AB01D4"/>
    <w:rsid w:val="00AB0E3E"/>
    <w:rsid w:val="00AB5017"/>
    <w:rsid w:val="00AB739A"/>
    <w:rsid w:val="00AC1793"/>
    <w:rsid w:val="00AC5BA2"/>
    <w:rsid w:val="00AD2AF0"/>
    <w:rsid w:val="00AD3FD8"/>
    <w:rsid w:val="00AD7091"/>
    <w:rsid w:val="00AE2CB9"/>
    <w:rsid w:val="00AE2D60"/>
    <w:rsid w:val="00AE2DFD"/>
    <w:rsid w:val="00AE4B6C"/>
    <w:rsid w:val="00AE7413"/>
    <w:rsid w:val="00AF168D"/>
    <w:rsid w:val="00AF2289"/>
    <w:rsid w:val="00AF2661"/>
    <w:rsid w:val="00AF6ED0"/>
    <w:rsid w:val="00B00258"/>
    <w:rsid w:val="00B0186D"/>
    <w:rsid w:val="00B05CD6"/>
    <w:rsid w:val="00B0782B"/>
    <w:rsid w:val="00B07B31"/>
    <w:rsid w:val="00B07EDF"/>
    <w:rsid w:val="00B125F5"/>
    <w:rsid w:val="00B17AFA"/>
    <w:rsid w:val="00B36409"/>
    <w:rsid w:val="00B3682B"/>
    <w:rsid w:val="00B36BFC"/>
    <w:rsid w:val="00B4152D"/>
    <w:rsid w:val="00B45A5E"/>
    <w:rsid w:val="00B46886"/>
    <w:rsid w:val="00B51E6B"/>
    <w:rsid w:val="00B55C74"/>
    <w:rsid w:val="00B55F66"/>
    <w:rsid w:val="00B57AD6"/>
    <w:rsid w:val="00B57FB4"/>
    <w:rsid w:val="00B60F30"/>
    <w:rsid w:val="00B60FA8"/>
    <w:rsid w:val="00B72E1F"/>
    <w:rsid w:val="00B733D7"/>
    <w:rsid w:val="00B9134C"/>
    <w:rsid w:val="00B92E1F"/>
    <w:rsid w:val="00B95867"/>
    <w:rsid w:val="00BA2B17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63A"/>
    <w:rsid w:val="00BC6A0E"/>
    <w:rsid w:val="00BD13D2"/>
    <w:rsid w:val="00BD42A8"/>
    <w:rsid w:val="00BD4FFA"/>
    <w:rsid w:val="00BD7B58"/>
    <w:rsid w:val="00BE0090"/>
    <w:rsid w:val="00BE128F"/>
    <w:rsid w:val="00BE286F"/>
    <w:rsid w:val="00BE29D8"/>
    <w:rsid w:val="00BE3605"/>
    <w:rsid w:val="00BE61BD"/>
    <w:rsid w:val="00BF2843"/>
    <w:rsid w:val="00BF2AAD"/>
    <w:rsid w:val="00BF3F63"/>
    <w:rsid w:val="00BF793B"/>
    <w:rsid w:val="00BF7A50"/>
    <w:rsid w:val="00C0113B"/>
    <w:rsid w:val="00C04D7C"/>
    <w:rsid w:val="00C0600E"/>
    <w:rsid w:val="00C1186A"/>
    <w:rsid w:val="00C12D57"/>
    <w:rsid w:val="00C167ED"/>
    <w:rsid w:val="00C22003"/>
    <w:rsid w:val="00C24749"/>
    <w:rsid w:val="00C31F3D"/>
    <w:rsid w:val="00C33242"/>
    <w:rsid w:val="00C33406"/>
    <w:rsid w:val="00C33BF9"/>
    <w:rsid w:val="00C40302"/>
    <w:rsid w:val="00C4426E"/>
    <w:rsid w:val="00C63F1C"/>
    <w:rsid w:val="00C642CE"/>
    <w:rsid w:val="00C733AB"/>
    <w:rsid w:val="00C7529A"/>
    <w:rsid w:val="00C817FF"/>
    <w:rsid w:val="00C8211E"/>
    <w:rsid w:val="00C82798"/>
    <w:rsid w:val="00C83AEB"/>
    <w:rsid w:val="00C843A7"/>
    <w:rsid w:val="00C85E65"/>
    <w:rsid w:val="00C872F6"/>
    <w:rsid w:val="00C8736C"/>
    <w:rsid w:val="00C94A7A"/>
    <w:rsid w:val="00CA1218"/>
    <w:rsid w:val="00CA2925"/>
    <w:rsid w:val="00CB0D18"/>
    <w:rsid w:val="00CB67EA"/>
    <w:rsid w:val="00CC22D7"/>
    <w:rsid w:val="00CC41C5"/>
    <w:rsid w:val="00CC542E"/>
    <w:rsid w:val="00CD29BB"/>
    <w:rsid w:val="00CE52E3"/>
    <w:rsid w:val="00CE6EF3"/>
    <w:rsid w:val="00CF0201"/>
    <w:rsid w:val="00CF4C56"/>
    <w:rsid w:val="00CF521A"/>
    <w:rsid w:val="00D000FB"/>
    <w:rsid w:val="00D0290E"/>
    <w:rsid w:val="00D055D4"/>
    <w:rsid w:val="00D1025A"/>
    <w:rsid w:val="00D10683"/>
    <w:rsid w:val="00D137C5"/>
    <w:rsid w:val="00D16A3A"/>
    <w:rsid w:val="00D262CE"/>
    <w:rsid w:val="00D273EE"/>
    <w:rsid w:val="00D27CEA"/>
    <w:rsid w:val="00D3170A"/>
    <w:rsid w:val="00D32CB6"/>
    <w:rsid w:val="00D37021"/>
    <w:rsid w:val="00D4064A"/>
    <w:rsid w:val="00D432EA"/>
    <w:rsid w:val="00D44D78"/>
    <w:rsid w:val="00D45466"/>
    <w:rsid w:val="00D45A01"/>
    <w:rsid w:val="00D5054A"/>
    <w:rsid w:val="00D51182"/>
    <w:rsid w:val="00D52F5C"/>
    <w:rsid w:val="00D56271"/>
    <w:rsid w:val="00D578C8"/>
    <w:rsid w:val="00D57A22"/>
    <w:rsid w:val="00D64167"/>
    <w:rsid w:val="00D646CF"/>
    <w:rsid w:val="00D70F43"/>
    <w:rsid w:val="00D7619B"/>
    <w:rsid w:val="00D808EF"/>
    <w:rsid w:val="00D82F92"/>
    <w:rsid w:val="00D8604F"/>
    <w:rsid w:val="00D86CA9"/>
    <w:rsid w:val="00D94678"/>
    <w:rsid w:val="00D97F84"/>
    <w:rsid w:val="00DA3121"/>
    <w:rsid w:val="00DA5E53"/>
    <w:rsid w:val="00DA66D5"/>
    <w:rsid w:val="00DA7803"/>
    <w:rsid w:val="00DB1B56"/>
    <w:rsid w:val="00DB6670"/>
    <w:rsid w:val="00DB6A64"/>
    <w:rsid w:val="00DC1FF4"/>
    <w:rsid w:val="00DC52A7"/>
    <w:rsid w:val="00DD0D18"/>
    <w:rsid w:val="00DD2716"/>
    <w:rsid w:val="00DD4573"/>
    <w:rsid w:val="00DD6F55"/>
    <w:rsid w:val="00DE0706"/>
    <w:rsid w:val="00DE0741"/>
    <w:rsid w:val="00DE0F12"/>
    <w:rsid w:val="00DE1912"/>
    <w:rsid w:val="00DE1CBF"/>
    <w:rsid w:val="00DE318E"/>
    <w:rsid w:val="00DF1182"/>
    <w:rsid w:val="00DF1C97"/>
    <w:rsid w:val="00DF2BEE"/>
    <w:rsid w:val="00E00962"/>
    <w:rsid w:val="00E04A45"/>
    <w:rsid w:val="00E06594"/>
    <w:rsid w:val="00E10FB4"/>
    <w:rsid w:val="00E1196D"/>
    <w:rsid w:val="00E13C01"/>
    <w:rsid w:val="00E176A0"/>
    <w:rsid w:val="00E24DA0"/>
    <w:rsid w:val="00E31A93"/>
    <w:rsid w:val="00E33510"/>
    <w:rsid w:val="00E35445"/>
    <w:rsid w:val="00E44DBB"/>
    <w:rsid w:val="00E458A2"/>
    <w:rsid w:val="00E51F7A"/>
    <w:rsid w:val="00E64C61"/>
    <w:rsid w:val="00E65440"/>
    <w:rsid w:val="00E65CE8"/>
    <w:rsid w:val="00E709EC"/>
    <w:rsid w:val="00E7496F"/>
    <w:rsid w:val="00E778C7"/>
    <w:rsid w:val="00E81049"/>
    <w:rsid w:val="00E83122"/>
    <w:rsid w:val="00E83252"/>
    <w:rsid w:val="00E943DF"/>
    <w:rsid w:val="00E96352"/>
    <w:rsid w:val="00E96644"/>
    <w:rsid w:val="00E96F0A"/>
    <w:rsid w:val="00EA06AA"/>
    <w:rsid w:val="00EA091F"/>
    <w:rsid w:val="00EA691F"/>
    <w:rsid w:val="00EA73F6"/>
    <w:rsid w:val="00EB2755"/>
    <w:rsid w:val="00EB39BE"/>
    <w:rsid w:val="00EB4A84"/>
    <w:rsid w:val="00EB6B99"/>
    <w:rsid w:val="00EB6C6B"/>
    <w:rsid w:val="00EB7361"/>
    <w:rsid w:val="00EC2CEC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7ACC"/>
    <w:rsid w:val="00F00B8A"/>
    <w:rsid w:val="00F1225E"/>
    <w:rsid w:val="00F14128"/>
    <w:rsid w:val="00F221D4"/>
    <w:rsid w:val="00F22C41"/>
    <w:rsid w:val="00F240B7"/>
    <w:rsid w:val="00F30764"/>
    <w:rsid w:val="00F328AD"/>
    <w:rsid w:val="00F333A5"/>
    <w:rsid w:val="00F33CED"/>
    <w:rsid w:val="00F349DE"/>
    <w:rsid w:val="00F37F74"/>
    <w:rsid w:val="00F4050B"/>
    <w:rsid w:val="00F412E0"/>
    <w:rsid w:val="00F41F73"/>
    <w:rsid w:val="00F44CFD"/>
    <w:rsid w:val="00F471E8"/>
    <w:rsid w:val="00F503F4"/>
    <w:rsid w:val="00F52C63"/>
    <w:rsid w:val="00F5370C"/>
    <w:rsid w:val="00F53768"/>
    <w:rsid w:val="00F558C4"/>
    <w:rsid w:val="00F565FD"/>
    <w:rsid w:val="00F63EFF"/>
    <w:rsid w:val="00F65C8B"/>
    <w:rsid w:val="00F65DA4"/>
    <w:rsid w:val="00F671C3"/>
    <w:rsid w:val="00F7001B"/>
    <w:rsid w:val="00F704D6"/>
    <w:rsid w:val="00F80F46"/>
    <w:rsid w:val="00F86E70"/>
    <w:rsid w:val="00FA3B07"/>
    <w:rsid w:val="00FA3E58"/>
    <w:rsid w:val="00FA50E2"/>
    <w:rsid w:val="00FA581C"/>
    <w:rsid w:val="00FA645E"/>
    <w:rsid w:val="00FB3C07"/>
    <w:rsid w:val="00FC1BA4"/>
    <w:rsid w:val="00FC31B2"/>
    <w:rsid w:val="00FC3CB0"/>
    <w:rsid w:val="00FC4CEF"/>
    <w:rsid w:val="00FC578F"/>
    <w:rsid w:val="00FD0C39"/>
    <w:rsid w:val="00FD4B40"/>
    <w:rsid w:val="00FD50CC"/>
    <w:rsid w:val="00FE68AC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67A9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2CEC"/>
    <w:pPr>
      <w:jc w:val="both"/>
    </w:pPr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D7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04D7C"/>
    <w:rPr>
      <w:rFonts w:ascii="Corbel" w:eastAsiaTheme="majorEastAsia" w:hAnsi="Corbel" w:cstheme="majorBidi"/>
      <w:b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B66D0-CFBD-4C67-856A-7FB5F32C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16</Pages>
  <Words>2986</Words>
  <Characters>18813</Characters>
  <Application>Microsoft Office Word</Application>
  <DocSecurity>0</DocSecurity>
  <Lines>156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/>
      <vt:lpstr>Characters</vt:lpstr>
      <vt:lpstr>Classes</vt:lpstr>
      <vt:lpstr>        Available Classes</vt:lpstr>
      <vt:lpstr>Ranks</vt:lpstr>
      <vt:lpstr>Weapons</vt:lpstr>
      <vt:lpstr>        Melee Weapons</vt:lpstr>
      <vt:lpstr>        </vt:lpstr>
      <vt:lpstr>        </vt:lpstr>
      <vt:lpstr>        Pistols</vt:lpstr>
      <vt:lpstr>        </vt:lpstr>
      <vt:lpstr>        Rifles</vt:lpstr>
      <vt:lpstr>        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Class Trees</vt:lpstr>
      <vt:lpstr>    Soldier 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Spellslinger</vt:lpstr>
      <vt:lpstr>    Warlock</vt:lpstr>
      <vt:lpstr>    Witchhunter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</vt:vector>
  </TitlesOfParts>
  <Company/>
  <LinksUpToDate>false</LinksUpToDate>
  <CharactersWithSpaces>21756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635</cp:revision>
  <dcterms:created xsi:type="dcterms:W3CDTF">2016-08-22T20:21:00Z</dcterms:created>
  <dcterms:modified xsi:type="dcterms:W3CDTF">2016-11-03T18:08:00Z</dcterms:modified>
</cp:coreProperties>
</file>