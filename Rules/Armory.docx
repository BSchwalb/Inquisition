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5D5D" w:rsidRDefault="006D5D5D" w:rsidP="006D5D5D">
      <w:pPr>
        <w:pStyle w:val="Title"/>
        <w:rPr>
          <w:lang w:val="en-US"/>
        </w:rPr>
      </w:pPr>
      <w:r>
        <w:rPr>
          <w:lang w:val="en-US"/>
        </w:rPr>
        <w:t>Inquisition Barracks</w:t>
      </w:r>
    </w:p>
    <w:sdt>
      <w:sdtPr>
        <w:rPr>
          <w:rFonts w:asciiTheme="minorHAnsi" w:eastAsiaTheme="minorEastAsia" w:hAnsiTheme="minorHAnsi" w:cstheme="minorBidi"/>
          <w:sz w:val="22"/>
          <w:szCs w:val="22"/>
          <w:lang w:val="de-AT" w:eastAsia="zh-CN"/>
        </w:rPr>
        <w:id w:val="-1459495139"/>
        <w:docPartObj>
          <w:docPartGallery w:val="Table of Contents"/>
          <w:docPartUnique/>
        </w:docPartObj>
      </w:sdtPr>
      <w:sdtEndPr>
        <w:rPr>
          <w:rFonts w:ascii="Corbel" w:hAnsi="Corbel"/>
          <w:b/>
          <w:bCs/>
          <w:noProof/>
          <w:sz w:val="20"/>
        </w:rPr>
      </w:sdtEndPr>
      <w:sdtContent>
        <w:p w:rsidR="006D5D5D" w:rsidRDefault="006D5D5D" w:rsidP="006D5D5D">
          <w:pPr>
            <w:pStyle w:val="TOCHeading"/>
          </w:pPr>
          <w:r>
            <w:t>Contents</w:t>
          </w:r>
        </w:p>
        <w:p w:rsidR="0040244B" w:rsidRDefault="00236414">
          <w:pPr>
            <w:pStyle w:val="TOC1"/>
            <w:tabs>
              <w:tab w:val="right" w:leader="dot" w:pos="9062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467930301" w:history="1">
            <w:r w:rsidR="0040244B" w:rsidRPr="00AF729F">
              <w:rPr>
                <w:rStyle w:val="Hyperlink"/>
                <w:noProof/>
                <w:lang w:val="en-US"/>
              </w:rPr>
              <w:t>Characters</w:t>
            </w:r>
            <w:r w:rsidR="0040244B">
              <w:rPr>
                <w:noProof/>
                <w:webHidden/>
              </w:rPr>
              <w:tab/>
            </w:r>
            <w:r w:rsidR="0040244B">
              <w:rPr>
                <w:noProof/>
                <w:webHidden/>
              </w:rPr>
              <w:fldChar w:fldCharType="begin"/>
            </w:r>
            <w:r w:rsidR="0040244B">
              <w:rPr>
                <w:noProof/>
                <w:webHidden/>
              </w:rPr>
              <w:instrText xml:space="preserve"> PAGEREF _Toc467930301 \h </w:instrText>
            </w:r>
            <w:r w:rsidR="0040244B">
              <w:rPr>
                <w:noProof/>
                <w:webHidden/>
              </w:rPr>
            </w:r>
            <w:r w:rsidR="0040244B">
              <w:rPr>
                <w:noProof/>
                <w:webHidden/>
              </w:rPr>
              <w:fldChar w:fldCharType="separate"/>
            </w:r>
            <w:r w:rsidR="0040244B">
              <w:rPr>
                <w:noProof/>
                <w:webHidden/>
              </w:rPr>
              <w:t>2</w:t>
            </w:r>
            <w:r w:rsidR="0040244B">
              <w:rPr>
                <w:noProof/>
                <w:webHidden/>
              </w:rPr>
              <w:fldChar w:fldCharType="end"/>
            </w:r>
          </w:hyperlink>
        </w:p>
        <w:p w:rsidR="0040244B" w:rsidRDefault="00513CFD">
          <w:pPr>
            <w:pStyle w:val="TOC1"/>
            <w:tabs>
              <w:tab w:val="right" w:leader="dot" w:pos="9062"/>
            </w:tabs>
            <w:rPr>
              <w:rFonts w:asciiTheme="minorHAnsi" w:hAnsiTheme="minorHAnsi"/>
              <w:noProof/>
              <w:sz w:val="22"/>
            </w:rPr>
          </w:pPr>
          <w:hyperlink w:anchor="_Toc467930302" w:history="1">
            <w:r w:rsidR="0040244B" w:rsidRPr="00AF729F">
              <w:rPr>
                <w:rStyle w:val="Hyperlink"/>
                <w:noProof/>
                <w:lang w:val="en-US"/>
              </w:rPr>
              <w:t>Ranks</w:t>
            </w:r>
            <w:r w:rsidR="0040244B">
              <w:rPr>
                <w:noProof/>
                <w:webHidden/>
              </w:rPr>
              <w:tab/>
            </w:r>
            <w:r w:rsidR="0040244B">
              <w:rPr>
                <w:noProof/>
                <w:webHidden/>
              </w:rPr>
              <w:fldChar w:fldCharType="begin"/>
            </w:r>
            <w:r w:rsidR="0040244B">
              <w:rPr>
                <w:noProof/>
                <w:webHidden/>
              </w:rPr>
              <w:instrText xml:space="preserve"> PAGEREF _Toc467930302 \h </w:instrText>
            </w:r>
            <w:r w:rsidR="0040244B">
              <w:rPr>
                <w:noProof/>
                <w:webHidden/>
              </w:rPr>
            </w:r>
            <w:r w:rsidR="0040244B">
              <w:rPr>
                <w:noProof/>
                <w:webHidden/>
              </w:rPr>
              <w:fldChar w:fldCharType="separate"/>
            </w:r>
            <w:r w:rsidR="0040244B">
              <w:rPr>
                <w:noProof/>
                <w:webHidden/>
              </w:rPr>
              <w:t>2</w:t>
            </w:r>
            <w:r w:rsidR="0040244B">
              <w:rPr>
                <w:noProof/>
                <w:webHidden/>
              </w:rPr>
              <w:fldChar w:fldCharType="end"/>
            </w:r>
          </w:hyperlink>
        </w:p>
        <w:p w:rsidR="0040244B" w:rsidRDefault="00513CFD">
          <w:pPr>
            <w:pStyle w:val="TOC1"/>
            <w:tabs>
              <w:tab w:val="right" w:leader="dot" w:pos="9062"/>
            </w:tabs>
            <w:rPr>
              <w:rFonts w:asciiTheme="minorHAnsi" w:hAnsiTheme="minorHAnsi"/>
              <w:noProof/>
              <w:sz w:val="22"/>
            </w:rPr>
          </w:pPr>
          <w:hyperlink w:anchor="_Toc467930303" w:history="1">
            <w:r w:rsidR="0040244B" w:rsidRPr="00AF729F">
              <w:rPr>
                <w:rStyle w:val="Hyperlink"/>
                <w:noProof/>
                <w:lang w:val="en-US"/>
              </w:rPr>
              <w:t>Weapons</w:t>
            </w:r>
            <w:r w:rsidR="0040244B">
              <w:rPr>
                <w:noProof/>
                <w:webHidden/>
              </w:rPr>
              <w:tab/>
            </w:r>
            <w:r w:rsidR="0040244B">
              <w:rPr>
                <w:noProof/>
                <w:webHidden/>
              </w:rPr>
              <w:fldChar w:fldCharType="begin"/>
            </w:r>
            <w:r w:rsidR="0040244B">
              <w:rPr>
                <w:noProof/>
                <w:webHidden/>
              </w:rPr>
              <w:instrText xml:space="preserve"> PAGEREF _Toc467930303 \h </w:instrText>
            </w:r>
            <w:r w:rsidR="0040244B">
              <w:rPr>
                <w:noProof/>
                <w:webHidden/>
              </w:rPr>
            </w:r>
            <w:r w:rsidR="0040244B">
              <w:rPr>
                <w:noProof/>
                <w:webHidden/>
              </w:rPr>
              <w:fldChar w:fldCharType="separate"/>
            </w:r>
            <w:r w:rsidR="0040244B">
              <w:rPr>
                <w:noProof/>
                <w:webHidden/>
              </w:rPr>
              <w:t>3</w:t>
            </w:r>
            <w:r w:rsidR="0040244B">
              <w:rPr>
                <w:noProof/>
                <w:webHidden/>
              </w:rPr>
              <w:fldChar w:fldCharType="end"/>
            </w:r>
          </w:hyperlink>
        </w:p>
        <w:p w:rsidR="0040244B" w:rsidRDefault="00513CFD">
          <w:pPr>
            <w:pStyle w:val="TOC1"/>
            <w:tabs>
              <w:tab w:val="right" w:leader="dot" w:pos="9062"/>
            </w:tabs>
            <w:rPr>
              <w:rFonts w:asciiTheme="minorHAnsi" w:hAnsiTheme="minorHAnsi"/>
              <w:noProof/>
              <w:sz w:val="22"/>
            </w:rPr>
          </w:pPr>
          <w:hyperlink w:anchor="_Toc467930304" w:history="1">
            <w:r w:rsidR="0040244B" w:rsidRPr="00AF729F">
              <w:rPr>
                <w:rStyle w:val="Hyperlink"/>
                <w:noProof/>
                <w:lang w:val="en-US"/>
              </w:rPr>
              <w:t>Weapon Upgrades</w:t>
            </w:r>
            <w:r w:rsidR="0040244B">
              <w:rPr>
                <w:noProof/>
                <w:webHidden/>
              </w:rPr>
              <w:tab/>
            </w:r>
            <w:r w:rsidR="0040244B">
              <w:rPr>
                <w:noProof/>
                <w:webHidden/>
              </w:rPr>
              <w:fldChar w:fldCharType="begin"/>
            </w:r>
            <w:r w:rsidR="0040244B">
              <w:rPr>
                <w:noProof/>
                <w:webHidden/>
              </w:rPr>
              <w:instrText xml:space="preserve"> PAGEREF _Toc467930304 \h </w:instrText>
            </w:r>
            <w:r w:rsidR="0040244B">
              <w:rPr>
                <w:noProof/>
                <w:webHidden/>
              </w:rPr>
            </w:r>
            <w:r w:rsidR="0040244B">
              <w:rPr>
                <w:noProof/>
                <w:webHidden/>
              </w:rPr>
              <w:fldChar w:fldCharType="separate"/>
            </w:r>
            <w:r w:rsidR="0040244B">
              <w:rPr>
                <w:noProof/>
                <w:webHidden/>
              </w:rPr>
              <w:t>5</w:t>
            </w:r>
            <w:r w:rsidR="0040244B">
              <w:rPr>
                <w:noProof/>
                <w:webHidden/>
              </w:rPr>
              <w:fldChar w:fldCharType="end"/>
            </w:r>
          </w:hyperlink>
        </w:p>
        <w:p w:rsidR="0040244B" w:rsidRDefault="00513CFD">
          <w:pPr>
            <w:pStyle w:val="TOC1"/>
            <w:tabs>
              <w:tab w:val="right" w:leader="dot" w:pos="9062"/>
            </w:tabs>
            <w:rPr>
              <w:rFonts w:asciiTheme="minorHAnsi" w:hAnsiTheme="minorHAnsi"/>
              <w:noProof/>
              <w:sz w:val="22"/>
            </w:rPr>
          </w:pPr>
          <w:hyperlink w:anchor="_Toc467930305" w:history="1">
            <w:r w:rsidR="0040244B" w:rsidRPr="00AF729F">
              <w:rPr>
                <w:rStyle w:val="Hyperlink"/>
                <w:noProof/>
                <w:lang w:val="en-US"/>
              </w:rPr>
              <w:t>Armor</w:t>
            </w:r>
            <w:r w:rsidR="0040244B">
              <w:rPr>
                <w:noProof/>
                <w:webHidden/>
              </w:rPr>
              <w:tab/>
            </w:r>
            <w:r w:rsidR="0040244B">
              <w:rPr>
                <w:noProof/>
                <w:webHidden/>
              </w:rPr>
              <w:fldChar w:fldCharType="begin"/>
            </w:r>
            <w:r w:rsidR="0040244B">
              <w:rPr>
                <w:noProof/>
                <w:webHidden/>
              </w:rPr>
              <w:instrText xml:space="preserve"> PAGEREF _Toc467930305 \h </w:instrText>
            </w:r>
            <w:r w:rsidR="0040244B">
              <w:rPr>
                <w:noProof/>
                <w:webHidden/>
              </w:rPr>
            </w:r>
            <w:r w:rsidR="0040244B">
              <w:rPr>
                <w:noProof/>
                <w:webHidden/>
              </w:rPr>
              <w:fldChar w:fldCharType="separate"/>
            </w:r>
            <w:r w:rsidR="0040244B">
              <w:rPr>
                <w:noProof/>
                <w:webHidden/>
              </w:rPr>
              <w:t>7</w:t>
            </w:r>
            <w:r w:rsidR="0040244B">
              <w:rPr>
                <w:noProof/>
                <w:webHidden/>
              </w:rPr>
              <w:fldChar w:fldCharType="end"/>
            </w:r>
          </w:hyperlink>
        </w:p>
        <w:p w:rsidR="0040244B" w:rsidRDefault="00513CFD">
          <w:pPr>
            <w:pStyle w:val="TOC1"/>
            <w:tabs>
              <w:tab w:val="right" w:leader="dot" w:pos="9062"/>
            </w:tabs>
            <w:rPr>
              <w:rFonts w:asciiTheme="minorHAnsi" w:hAnsiTheme="minorHAnsi"/>
              <w:noProof/>
              <w:sz w:val="22"/>
            </w:rPr>
          </w:pPr>
          <w:hyperlink w:anchor="_Toc467930306" w:history="1">
            <w:r w:rsidR="0040244B" w:rsidRPr="00AF729F">
              <w:rPr>
                <w:rStyle w:val="Hyperlink"/>
                <w:noProof/>
                <w:lang w:val="en-US"/>
              </w:rPr>
              <w:t>Gear</w:t>
            </w:r>
            <w:r w:rsidR="0040244B">
              <w:rPr>
                <w:noProof/>
                <w:webHidden/>
              </w:rPr>
              <w:tab/>
            </w:r>
            <w:r w:rsidR="0040244B">
              <w:rPr>
                <w:noProof/>
                <w:webHidden/>
              </w:rPr>
              <w:fldChar w:fldCharType="begin"/>
            </w:r>
            <w:r w:rsidR="0040244B">
              <w:rPr>
                <w:noProof/>
                <w:webHidden/>
              </w:rPr>
              <w:instrText xml:space="preserve"> PAGEREF _Toc467930306 \h </w:instrText>
            </w:r>
            <w:r w:rsidR="0040244B">
              <w:rPr>
                <w:noProof/>
                <w:webHidden/>
              </w:rPr>
            </w:r>
            <w:r w:rsidR="0040244B">
              <w:rPr>
                <w:noProof/>
                <w:webHidden/>
              </w:rPr>
              <w:fldChar w:fldCharType="separate"/>
            </w:r>
            <w:r w:rsidR="0040244B">
              <w:rPr>
                <w:noProof/>
                <w:webHidden/>
              </w:rPr>
              <w:t>7</w:t>
            </w:r>
            <w:r w:rsidR="0040244B">
              <w:rPr>
                <w:noProof/>
                <w:webHidden/>
              </w:rPr>
              <w:fldChar w:fldCharType="end"/>
            </w:r>
          </w:hyperlink>
        </w:p>
        <w:p w:rsidR="0040244B" w:rsidRDefault="00513CFD">
          <w:pPr>
            <w:pStyle w:val="TOC1"/>
            <w:tabs>
              <w:tab w:val="right" w:leader="dot" w:pos="9062"/>
            </w:tabs>
            <w:rPr>
              <w:rFonts w:asciiTheme="minorHAnsi" w:hAnsiTheme="minorHAnsi"/>
              <w:noProof/>
              <w:sz w:val="22"/>
            </w:rPr>
          </w:pPr>
          <w:hyperlink w:anchor="_Toc467930307" w:history="1">
            <w:r w:rsidR="0040244B" w:rsidRPr="00AF729F">
              <w:rPr>
                <w:rStyle w:val="Hyperlink"/>
                <w:noProof/>
                <w:lang w:val="en-US"/>
              </w:rPr>
              <w:t>Consumables</w:t>
            </w:r>
            <w:r w:rsidR="0040244B">
              <w:rPr>
                <w:noProof/>
                <w:webHidden/>
              </w:rPr>
              <w:tab/>
            </w:r>
            <w:r w:rsidR="0040244B">
              <w:rPr>
                <w:noProof/>
                <w:webHidden/>
              </w:rPr>
              <w:fldChar w:fldCharType="begin"/>
            </w:r>
            <w:r w:rsidR="0040244B">
              <w:rPr>
                <w:noProof/>
                <w:webHidden/>
              </w:rPr>
              <w:instrText xml:space="preserve"> PAGEREF _Toc467930307 \h </w:instrText>
            </w:r>
            <w:r w:rsidR="0040244B">
              <w:rPr>
                <w:noProof/>
                <w:webHidden/>
              </w:rPr>
            </w:r>
            <w:r w:rsidR="0040244B">
              <w:rPr>
                <w:noProof/>
                <w:webHidden/>
              </w:rPr>
              <w:fldChar w:fldCharType="separate"/>
            </w:r>
            <w:r w:rsidR="0040244B">
              <w:rPr>
                <w:noProof/>
                <w:webHidden/>
              </w:rPr>
              <w:t>7</w:t>
            </w:r>
            <w:r w:rsidR="0040244B">
              <w:rPr>
                <w:noProof/>
                <w:webHidden/>
              </w:rPr>
              <w:fldChar w:fldCharType="end"/>
            </w:r>
          </w:hyperlink>
        </w:p>
        <w:p w:rsidR="0040244B" w:rsidRDefault="00513CFD">
          <w:pPr>
            <w:pStyle w:val="TOC1"/>
            <w:tabs>
              <w:tab w:val="right" w:leader="dot" w:pos="9062"/>
            </w:tabs>
            <w:rPr>
              <w:rFonts w:asciiTheme="minorHAnsi" w:hAnsiTheme="minorHAnsi"/>
              <w:noProof/>
              <w:sz w:val="22"/>
            </w:rPr>
          </w:pPr>
          <w:hyperlink w:anchor="_Toc467930308" w:history="1">
            <w:r w:rsidR="0040244B" w:rsidRPr="00AF729F">
              <w:rPr>
                <w:rStyle w:val="Hyperlink"/>
                <w:noProof/>
                <w:lang w:val="en-US"/>
              </w:rPr>
              <w:t>Artifacts</w:t>
            </w:r>
            <w:r w:rsidR="0040244B">
              <w:rPr>
                <w:noProof/>
                <w:webHidden/>
              </w:rPr>
              <w:tab/>
            </w:r>
            <w:r w:rsidR="0040244B">
              <w:rPr>
                <w:noProof/>
                <w:webHidden/>
              </w:rPr>
              <w:fldChar w:fldCharType="begin"/>
            </w:r>
            <w:r w:rsidR="0040244B">
              <w:rPr>
                <w:noProof/>
                <w:webHidden/>
              </w:rPr>
              <w:instrText xml:space="preserve"> PAGEREF _Toc467930308 \h </w:instrText>
            </w:r>
            <w:r w:rsidR="0040244B">
              <w:rPr>
                <w:noProof/>
                <w:webHidden/>
              </w:rPr>
            </w:r>
            <w:r w:rsidR="0040244B">
              <w:rPr>
                <w:noProof/>
                <w:webHidden/>
              </w:rPr>
              <w:fldChar w:fldCharType="separate"/>
            </w:r>
            <w:r w:rsidR="0040244B">
              <w:rPr>
                <w:noProof/>
                <w:webHidden/>
              </w:rPr>
              <w:t>8</w:t>
            </w:r>
            <w:r w:rsidR="0040244B">
              <w:rPr>
                <w:noProof/>
                <w:webHidden/>
              </w:rPr>
              <w:fldChar w:fldCharType="end"/>
            </w:r>
          </w:hyperlink>
        </w:p>
        <w:p w:rsidR="0040244B" w:rsidRDefault="00513CFD">
          <w:pPr>
            <w:pStyle w:val="TOC1"/>
            <w:tabs>
              <w:tab w:val="right" w:leader="dot" w:pos="9062"/>
            </w:tabs>
            <w:rPr>
              <w:rFonts w:asciiTheme="minorHAnsi" w:hAnsiTheme="minorHAnsi"/>
              <w:noProof/>
              <w:sz w:val="22"/>
            </w:rPr>
          </w:pPr>
          <w:hyperlink w:anchor="_Toc467930309" w:history="1">
            <w:r w:rsidR="0040244B" w:rsidRPr="00AF729F">
              <w:rPr>
                <w:rStyle w:val="Hyperlink"/>
                <w:noProof/>
                <w:lang w:val="en-US"/>
              </w:rPr>
              <w:t>Academy</w:t>
            </w:r>
            <w:r w:rsidR="0040244B">
              <w:rPr>
                <w:noProof/>
                <w:webHidden/>
              </w:rPr>
              <w:tab/>
            </w:r>
            <w:r w:rsidR="0040244B">
              <w:rPr>
                <w:noProof/>
                <w:webHidden/>
              </w:rPr>
              <w:fldChar w:fldCharType="begin"/>
            </w:r>
            <w:r w:rsidR="0040244B">
              <w:rPr>
                <w:noProof/>
                <w:webHidden/>
              </w:rPr>
              <w:instrText xml:space="preserve"> PAGEREF _Toc467930309 \h </w:instrText>
            </w:r>
            <w:r w:rsidR="0040244B">
              <w:rPr>
                <w:noProof/>
                <w:webHidden/>
              </w:rPr>
            </w:r>
            <w:r w:rsidR="0040244B">
              <w:rPr>
                <w:noProof/>
                <w:webHidden/>
              </w:rPr>
              <w:fldChar w:fldCharType="separate"/>
            </w:r>
            <w:r w:rsidR="0040244B">
              <w:rPr>
                <w:noProof/>
                <w:webHidden/>
              </w:rPr>
              <w:t>9</w:t>
            </w:r>
            <w:r w:rsidR="0040244B">
              <w:rPr>
                <w:noProof/>
                <w:webHidden/>
              </w:rPr>
              <w:fldChar w:fldCharType="end"/>
            </w:r>
          </w:hyperlink>
        </w:p>
        <w:p w:rsidR="0040244B" w:rsidRDefault="00513CFD">
          <w:pPr>
            <w:pStyle w:val="TOC1"/>
            <w:tabs>
              <w:tab w:val="right" w:leader="dot" w:pos="9062"/>
            </w:tabs>
            <w:rPr>
              <w:rFonts w:asciiTheme="minorHAnsi" w:hAnsiTheme="minorHAnsi"/>
              <w:noProof/>
              <w:sz w:val="22"/>
            </w:rPr>
          </w:pPr>
          <w:hyperlink w:anchor="_Toc467930310" w:history="1">
            <w:r w:rsidR="0040244B" w:rsidRPr="00AF729F">
              <w:rPr>
                <w:rStyle w:val="Hyperlink"/>
                <w:noProof/>
                <w:lang w:val="en-US"/>
              </w:rPr>
              <w:t>Companions</w:t>
            </w:r>
            <w:r w:rsidR="0040244B">
              <w:rPr>
                <w:noProof/>
                <w:webHidden/>
              </w:rPr>
              <w:tab/>
            </w:r>
            <w:r w:rsidR="0040244B">
              <w:rPr>
                <w:noProof/>
                <w:webHidden/>
              </w:rPr>
              <w:fldChar w:fldCharType="begin"/>
            </w:r>
            <w:r w:rsidR="0040244B">
              <w:rPr>
                <w:noProof/>
                <w:webHidden/>
              </w:rPr>
              <w:instrText xml:space="preserve"> PAGEREF _Toc467930310 \h </w:instrText>
            </w:r>
            <w:r w:rsidR="0040244B">
              <w:rPr>
                <w:noProof/>
                <w:webHidden/>
              </w:rPr>
            </w:r>
            <w:r w:rsidR="0040244B">
              <w:rPr>
                <w:noProof/>
                <w:webHidden/>
              </w:rPr>
              <w:fldChar w:fldCharType="separate"/>
            </w:r>
            <w:r w:rsidR="0040244B">
              <w:rPr>
                <w:noProof/>
                <w:webHidden/>
              </w:rPr>
              <w:t>9</w:t>
            </w:r>
            <w:r w:rsidR="0040244B">
              <w:rPr>
                <w:noProof/>
                <w:webHidden/>
              </w:rPr>
              <w:fldChar w:fldCharType="end"/>
            </w:r>
          </w:hyperlink>
        </w:p>
        <w:p w:rsidR="0040244B" w:rsidRDefault="00513CFD">
          <w:pPr>
            <w:pStyle w:val="TOC1"/>
            <w:tabs>
              <w:tab w:val="right" w:leader="dot" w:pos="9062"/>
            </w:tabs>
            <w:rPr>
              <w:rFonts w:asciiTheme="minorHAnsi" w:hAnsiTheme="minorHAnsi"/>
              <w:noProof/>
              <w:sz w:val="22"/>
            </w:rPr>
          </w:pPr>
          <w:hyperlink w:anchor="_Toc467930311" w:history="1">
            <w:r w:rsidR="0040244B" w:rsidRPr="00AF729F">
              <w:rPr>
                <w:rStyle w:val="Hyperlink"/>
                <w:noProof/>
                <w:lang w:val="en-US"/>
              </w:rPr>
              <w:t>Class Trees</w:t>
            </w:r>
            <w:r w:rsidR="0040244B">
              <w:rPr>
                <w:noProof/>
                <w:webHidden/>
              </w:rPr>
              <w:tab/>
            </w:r>
            <w:r w:rsidR="0040244B">
              <w:rPr>
                <w:noProof/>
                <w:webHidden/>
              </w:rPr>
              <w:fldChar w:fldCharType="begin"/>
            </w:r>
            <w:r w:rsidR="0040244B">
              <w:rPr>
                <w:noProof/>
                <w:webHidden/>
              </w:rPr>
              <w:instrText xml:space="preserve"> PAGEREF _Toc467930311 \h </w:instrText>
            </w:r>
            <w:r w:rsidR="0040244B">
              <w:rPr>
                <w:noProof/>
                <w:webHidden/>
              </w:rPr>
            </w:r>
            <w:r w:rsidR="0040244B">
              <w:rPr>
                <w:noProof/>
                <w:webHidden/>
              </w:rPr>
              <w:fldChar w:fldCharType="separate"/>
            </w:r>
            <w:r w:rsidR="0040244B">
              <w:rPr>
                <w:noProof/>
                <w:webHidden/>
              </w:rPr>
              <w:t>10</w:t>
            </w:r>
            <w:r w:rsidR="0040244B">
              <w:rPr>
                <w:noProof/>
                <w:webHidden/>
              </w:rPr>
              <w:fldChar w:fldCharType="end"/>
            </w:r>
          </w:hyperlink>
        </w:p>
        <w:p w:rsidR="0040244B" w:rsidRDefault="00513CFD">
          <w:pPr>
            <w:pStyle w:val="TOC1"/>
            <w:tabs>
              <w:tab w:val="right" w:leader="dot" w:pos="9062"/>
            </w:tabs>
            <w:rPr>
              <w:rFonts w:asciiTheme="minorHAnsi" w:hAnsiTheme="minorHAnsi"/>
              <w:noProof/>
              <w:sz w:val="22"/>
            </w:rPr>
          </w:pPr>
          <w:hyperlink w:anchor="_Toc467930312" w:history="1">
            <w:r w:rsidR="0040244B" w:rsidRPr="00AF729F">
              <w:rPr>
                <w:rStyle w:val="Hyperlink"/>
                <w:noProof/>
                <w:lang w:val="en-US"/>
              </w:rPr>
              <w:t>Origins</w:t>
            </w:r>
            <w:r w:rsidR="0040244B">
              <w:rPr>
                <w:noProof/>
                <w:webHidden/>
              </w:rPr>
              <w:tab/>
            </w:r>
            <w:r w:rsidR="0040244B">
              <w:rPr>
                <w:noProof/>
                <w:webHidden/>
              </w:rPr>
              <w:fldChar w:fldCharType="begin"/>
            </w:r>
            <w:r w:rsidR="0040244B">
              <w:rPr>
                <w:noProof/>
                <w:webHidden/>
              </w:rPr>
              <w:instrText xml:space="preserve"> PAGEREF _Toc467930312 \h </w:instrText>
            </w:r>
            <w:r w:rsidR="0040244B">
              <w:rPr>
                <w:noProof/>
                <w:webHidden/>
              </w:rPr>
            </w:r>
            <w:r w:rsidR="0040244B">
              <w:rPr>
                <w:noProof/>
                <w:webHidden/>
              </w:rPr>
              <w:fldChar w:fldCharType="separate"/>
            </w:r>
            <w:r w:rsidR="0040244B">
              <w:rPr>
                <w:noProof/>
                <w:webHidden/>
              </w:rPr>
              <w:t>14</w:t>
            </w:r>
            <w:r w:rsidR="0040244B">
              <w:rPr>
                <w:noProof/>
                <w:webHidden/>
              </w:rPr>
              <w:fldChar w:fldCharType="end"/>
            </w:r>
          </w:hyperlink>
        </w:p>
        <w:p w:rsidR="006D5D5D" w:rsidRDefault="00236414" w:rsidP="006D5D5D">
          <w:r>
            <w:fldChar w:fldCharType="end"/>
          </w:r>
        </w:p>
      </w:sdtContent>
    </w:sdt>
    <w:p w:rsidR="006D5D5D" w:rsidRDefault="006D5D5D" w:rsidP="006D5D5D">
      <w:pPr>
        <w:rPr>
          <w:lang w:val="en-US"/>
        </w:rPr>
      </w:pPr>
    </w:p>
    <w:p w:rsidR="00A25568" w:rsidRDefault="00A25568">
      <w:pPr>
        <w:jc w:val="left"/>
        <w:rPr>
          <w:rFonts w:eastAsiaTheme="majorEastAsia" w:cstheme="majorBidi"/>
          <w:sz w:val="36"/>
          <w:szCs w:val="32"/>
          <w:lang w:val="en-US"/>
        </w:rPr>
      </w:pPr>
      <w:r>
        <w:rPr>
          <w:lang w:val="en-US"/>
        </w:rPr>
        <w:br w:type="page"/>
      </w:r>
    </w:p>
    <w:p w:rsidR="006D5D5D" w:rsidRDefault="006D5D5D" w:rsidP="006D5D5D">
      <w:pPr>
        <w:pStyle w:val="Heading1"/>
        <w:rPr>
          <w:lang w:val="en-US"/>
        </w:rPr>
      </w:pPr>
      <w:bookmarkStart w:id="0" w:name="_Toc467930301"/>
      <w:r>
        <w:rPr>
          <w:lang w:val="en-US"/>
        </w:rPr>
        <w:lastRenderedPageBreak/>
        <w:t>Characters</w:t>
      </w:r>
      <w:bookmarkEnd w:id="0"/>
    </w:p>
    <w:p w:rsidR="006D5D5D" w:rsidRDefault="006D5D5D" w:rsidP="006D5D5D">
      <w:pPr>
        <w:rPr>
          <w:lang w:val="en-US"/>
        </w:rPr>
      </w:pPr>
      <w:r>
        <w:rPr>
          <w:lang w:val="en-US"/>
        </w:rPr>
        <w:t>Hiring a character costs 10 Points. The costs for all further upgrades are described in their respective sections.</w:t>
      </w:r>
    </w:p>
    <w:p w:rsidR="001C734E" w:rsidRPr="00517CE6" w:rsidRDefault="001C734E" w:rsidP="006D5D5D">
      <w:pPr>
        <w:rPr>
          <w:lang w:val="en-US"/>
        </w:rPr>
      </w:pPr>
      <w:r>
        <w:rPr>
          <w:lang w:val="en-US"/>
        </w:rPr>
        <w:t>A character’s base stats are 4 HP, 3 Aim and 3 Strength.</w:t>
      </w:r>
      <w:r w:rsidR="00517CE6">
        <w:rPr>
          <w:lang w:val="en-US"/>
        </w:rPr>
        <w:t xml:space="preserve"> All characters are </w:t>
      </w:r>
      <w:r w:rsidR="00517CE6">
        <w:rPr>
          <w:i/>
          <w:lang w:val="en-US"/>
        </w:rPr>
        <w:t xml:space="preserve">Human </w:t>
      </w:r>
      <w:r w:rsidR="00517CE6">
        <w:rPr>
          <w:lang w:val="en-US"/>
        </w:rPr>
        <w:t>by default.</w:t>
      </w:r>
    </w:p>
    <w:p w:rsidR="00B9134C" w:rsidRPr="007F7BFE" w:rsidRDefault="00B9134C" w:rsidP="006D5D5D">
      <w:pPr>
        <w:rPr>
          <w:lang w:val="en-US"/>
        </w:rPr>
      </w:pPr>
      <w:r>
        <w:rPr>
          <w:lang w:val="en-US"/>
        </w:rPr>
        <w:t>A character has 10 Gear Points (GP) by default and can’t carry equipment with more GP in total than their Gear Points.</w:t>
      </w:r>
    </w:p>
    <w:p w:rsidR="006D5D5D" w:rsidRDefault="006D5D5D" w:rsidP="002872AE">
      <w:pPr>
        <w:pStyle w:val="Heading2"/>
        <w:rPr>
          <w:lang w:val="en-US"/>
        </w:rPr>
      </w:pPr>
      <w:r>
        <w:rPr>
          <w:lang w:val="en-US"/>
        </w:rPr>
        <w:t>Classes</w:t>
      </w:r>
    </w:p>
    <w:p w:rsidR="00A517AE" w:rsidRDefault="006D5D5D" w:rsidP="006D5D5D">
      <w:pPr>
        <w:rPr>
          <w:lang w:val="en-US"/>
        </w:rPr>
      </w:pPr>
      <w:r>
        <w:rPr>
          <w:lang w:val="en-US"/>
        </w:rPr>
        <w:t xml:space="preserve">Every character must have at least one class and may purchase a second class for 2 Points and 1 Trait Point. </w:t>
      </w:r>
    </w:p>
    <w:p w:rsidR="005933EB" w:rsidRDefault="005933EB" w:rsidP="00A12F62">
      <w:pPr>
        <w:pStyle w:val="Heading3"/>
        <w:rPr>
          <w:lang w:val="en-US"/>
        </w:rPr>
      </w:pPr>
      <w:r>
        <w:rPr>
          <w:lang w:val="en-US"/>
        </w:rPr>
        <w:t>Available Classes</w:t>
      </w:r>
    </w:p>
    <w:tbl>
      <w:tblPr>
        <w:tblStyle w:val="ListTable2-Accent3"/>
        <w:tblW w:w="0" w:type="auto"/>
        <w:tblLook w:val="0480" w:firstRow="0" w:lastRow="0" w:firstColumn="1" w:lastColumn="0" w:noHBand="0" w:noVBand="1"/>
      </w:tblPr>
      <w:tblGrid>
        <w:gridCol w:w="2552"/>
        <w:gridCol w:w="6510"/>
      </w:tblGrid>
      <w:tr w:rsidR="0023725C" w:rsidTr="00902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23725C" w:rsidRPr="00902CEE" w:rsidRDefault="0023725C" w:rsidP="0023725C">
            <w:pPr>
              <w:rPr>
                <w:lang w:val="en-US"/>
              </w:rPr>
            </w:pPr>
            <w:r w:rsidRPr="00902CEE">
              <w:rPr>
                <w:lang w:val="en-US"/>
              </w:rPr>
              <w:t xml:space="preserve">Soldier </w:t>
            </w:r>
          </w:p>
        </w:tc>
        <w:tc>
          <w:tcPr>
            <w:tcW w:w="6510" w:type="dxa"/>
          </w:tcPr>
          <w:p w:rsidR="0023725C" w:rsidRPr="009D13D8" w:rsidRDefault="0023725C" w:rsidP="00237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D13D8">
              <w:rPr>
                <w:lang w:val="en-US"/>
              </w:rPr>
              <w:t>All-round fighter</w:t>
            </w:r>
          </w:p>
        </w:tc>
      </w:tr>
      <w:tr w:rsidR="0023725C" w:rsidTr="00902C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23725C" w:rsidRPr="00902CEE" w:rsidRDefault="0023725C" w:rsidP="0023725C">
            <w:pPr>
              <w:rPr>
                <w:lang w:val="en-US"/>
              </w:rPr>
            </w:pPr>
            <w:r w:rsidRPr="00902CEE">
              <w:rPr>
                <w:lang w:val="en-US"/>
              </w:rPr>
              <w:t>Marksman</w:t>
            </w:r>
          </w:p>
        </w:tc>
        <w:tc>
          <w:tcPr>
            <w:tcW w:w="6510" w:type="dxa"/>
          </w:tcPr>
          <w:p w:rsidR="0023725C" w:rsidRPr="009D13D8" w:rsidRDefault="0023725C" w:rsidP="00237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D13D8">
              <w:rPr>
                <w:lang w:val="en-US"/>
              </w:rPr>
              <w:t>Ranged combat specialist</w:t>
            </w:r>
          </w:p>
        </w:tc>
      </w:tr>
      <w:tr w:rsidR="0023725C" w:rsidTr="00902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23725C" w:rsidRPr="00902CEE" w:rsidRDefault="0023725C" w:rsidP="0023725C">
            <w:pPr>
              <w:rPr>
                <w:lang w:val="en-US"/>
              </w:rPr>
            </w:pPr>
            <w:r w:rsidRPr="00902CEE">
              <w:rPr>
                <w:lang w:val="en-US"/>
              </w:rPr>
              <w:t>Gunslinger</w:t>
            </w:r>
          </w:p>
        </w:tc>
        <w:tc>
          <w:tcPr>
            <w:tcW w:w="6510" w:type="dxa"/>
          </w:tcPr>
          <w:p w:rsidR="0023725C" w:rsidRPr="009D13D8" w:rsidRDefault="0023725C" w:rsidP="00237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D13D8">
              <w:rPr>
                <w:lang w:val="en-US"/>
              </w:rPr>
              <w:t>Close-combat shooter</w:t>
            </w:r>
          </w:p>
        </w:tc>
      </w:tr>
      <w:tr w:rsidR="0023725C" w:rsidTr="00902C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23725C" w:rsidRPr="00902CEE" w:rsidRDefault="0023725C" w:rsidP="0023725C">
            <w:pPr>
              <w:rPr>
                <w:lang w:val="en-US"/>
              </w:rPr>
            </w:pPr>
            <w:r w:rsidRPr="00902CEE">
              <w:rPr>
                <w:lang w:val="en-US"/>
              </w:rPr>
              <w:t>Devastator</w:t>
            </w:r>
          </w:p>
        </w:tc>
        <w:tc>
          <w:tcPr>
            <w:tcW w:w="6510" w:type="dxa"/>
          </w:tcPr>
          <w:p w:rsidR="0023725C" w:rsidRPr="009D13D8" w:rsidRDefault="0023725C" w:rsidP="00237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D13D8">
              <w:rPr>
                <w:lang w:val="en-US"/>
              </w:rPr>
              <w:t>Master of explosives</w:t>
            </w:r>
          </w:p>
        </w:tc>
      </w:tr>
      <w:tr w:rsidR="0023725C" w:rsidTr="00902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23725C" w:rsidRPr="00902CEE" w:rsidRDefault="0023725C" w:rsidP="0023725C">
            <w:pPr>
              <w:rPr>
                <w:lang w:val="en-US"/>
              </w:rPr>
            </w:pPr>
            <w:r w:rsidRPr="00902CEE">
              <w:rPr>
                <w:lang w:val="en-US"/>
              </w:rPr>
              <w:t>Vanguard</w:t>
            </w:r>
          </w:p>
        </w:tc>
        <w:tc>
          <w:tcPr>
            <w:tcW w:w="6510" w:type="dxa"/>
          </w:tcPr>
          <w:p w:rsidR="0023725C" w:rsidRPr="009D13D8" w:rsidRDefault="0023725C" w:rsidP="00237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D13D8">
              <w:rPr>
                <w:lang w:val="en-US"/>
              </w:rPr>
              <w:t>Defensive melee expert</w:t>
            </w:r>
          </w:p>
        </w:tc>
      </w:tr>
      <w:tr w:rsidR="0023725C" w:rsidTr="00902C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23725C" w:rsidRPr="00902CEE" w:rsidRDefault="0023725C" w:rsidP="0023725C">
            <w:pPr>
              <w:rPr>
                <w:lang w:val="en-US"/>
              </w:rPr>
            </w:pPr>
            <w:r w:rsidRPr="00902CEE">
              <w:rPr>
                <w:lang w:val="en-US"/>
              </w:rPr>
              <w:t>Assault</w:t>
            </w:r>
          </w:p>
        </w:tc>
        <w:tc>
          <w:tcPr>
            <w:tcW w:w="6510" w:type="dxa"/>
          </w:tcPr>
          <w:p w:rsidR="0023725C" w:rsidRPr="009D13D8" w:rsidRDefault="0023725C" w:rsidP="00237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D13D8">
              <w:rPr>
                <w:lang w:val="en-US"/>
              </w:rPr>
              <w:t>Offensive melee expert</w:t>
            </w:r>
          </w:p>
        </w:tc>
      </w:tr>
      <w:tr w:rsidR="000E14EA" w:rsidTr="00902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0E14EA" w:rsidRPr="00902CEE" w:rsidRDefault="000E14EA" w:rsidP="0023725C">
            <w:pPr>
              <w:rPr>
                <w:lang w:val="en-US"/>
              </w:rPr>
            </w:pPr>
            <w:r>
              <w:rPr>
                <w:lang w:val="en-US"/>
              </w:rPr>
              <w:t>Assassin</w:t>
            </w:r>
          </w:p>
        </w:tc>
        <w:tc>
          <w:tcPr>
            <w:tcW w:w="6510" w:type="dxa"/>
          </w:tcPr>
          <w:p w:rsidR="000E14EA" w:rsidRPr="009D13D8" w:rsidRDefault="000E14EA" w:rsidP="00237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Eliminating high-profile targets</w:t>
            </w:r>
          </w:p>
        </w:tc>
      </w:tr>
      <w:tr w:rsidR="0023725C" w:rsidTr="00902C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23725C" w:rsidRPr="00902CEE" w:rsidRDefault="0023725C" w:rsidP="0023725C">
            <w:pPr>
              <w:rPr>
                <w:lang w:val="en-US"/>
              </w:rPr>
            </w:pPr>
            <w:r w:rsidRPr="00902CEE">
              <w:rPr>
                <w:lang w:val="en-US"/>
              </w:rPr>
              <w:t>Apothecary</w:t>
            </w:r>
          </w:p>
        </w:tc>
        <w:tc>
          <w:tcPr>
            <w:tcW w:w="6510" w:type="dxa"/>
          </w:tcPr>
          <w:p w:rsidR="0023725C" w:rsidRPr="009D13D8" w:rsidRDefault="0023725C" w:rsidP="00237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D13D8">
              <w:rPr>
                <w:lang w:val="en-US"/>
              </w:rPr>
              <w:t>Battlefield medic</w:t>
            </w:r>
          </w:p>
        </w:tc>
      </w:tr>
      <w:tr w:rsidR="0023725C" w:rsidTr="00902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23725C" w:rsidRPr="00902CEE" w:rsidRDefault="0023725C" w:rsidP="0023725C">
            <w:pPr>
              <w:rPr>
                <w:lang w:val="en-US"/>
              </w:rPr>
            </w:pPr>
            <w:r w:rsidRPr="00902CEE">
              <w:rPr>
                <w:lang w:val="en-US"/>
              </w:rPr>
              <w:t>Leadership</w:t>
            </w:r>
          </w:p>
        </w:tc>
        <w:tc>
          <w:tcPr>
            <w:tcW w:w="6510" w:type="dxa"/>
          </w:tcPr>
          <w:p w:rsidR="0023725C" w:rsidRPr="009D13D8" w:rsidRDefault="0023725C" w:rsidP="00237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D13D8">
              <w:rPr>
                <w:lang w:val="en-US"/>
              </w:rPr>
              <w:t>Commander</w:t>
            </w:r>
          </w:p>
        </w:tc>
      </w:tr>
      <w:tr w:rsidR="0023725C" w:rsidTr="00902C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23725C" w:rsidRPr="00902CEE" w:rsidRDefault="00813A79" w:rsidP="0023725C">
            <w:pPr>
              <w:rPr>
                <w:lang w:val="en-US"/>
              </w:rPr>
            </w:pPr>
            <w:r>
              <w:rPr>
                <w:lang w:val="en-US"/>
              </w:rPr>
              <w:t>Sorcerer</w:t>
            </w:r>
          </w:p>
        </w:tc>
        <w:tc>
          <w:tcPr>
            <w:tcW w:w="6510" w:type="dxa"/>
          </w:tcPr>
          <w:p w:rsidR="0023725C" w:rsidRPr="009D13D8" w:rsidRDefault="0023725C" w:rsidP="00237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D13D8">
              <w:rPr>
                <w:lang w:val="en-US"/>
              </w:rPr>
              <w:t>Battlecaster</w:t>
            </w:r>
          </w:p>
        </w:tc>
      </w:tr>
      <w:tr w:rsidR="0023725C" w:rsidTr="00902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23725C" w:rsidRPr="00902CEE" w:rsidRDefault="0023725C" w:rsidP="0023725C">
            <w:pPr>
              <w:rPr>
                <w:lang w:val="en-US"/>
              </w:rPr>
            </w:pPr>
            <w:r w:rsidRPr="00902CEE">
              <w:rPr>
                <w:lang w:val="en-US"/>
              </w:rPr>
              <w:t>Warlock</w:t>
            </w:r>
          </w:p>
        </w:tc>
        <w:tc>
          <w:tcPr>
            <w:tcW w:w="6510" w:type="dxa"/>
          </w:tcPr>
          <w:p w:rsidR="0023725C" w:rsidRDefault="0023725C" w:rsidP="00237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13D8">
              <w:rPr>
                <w:lang w:val="en-US"/>
              </w:rPr>
              <w:t>Summoner</w:t>
            </w:r>
          </w:p>
        </w:tc>
      </w:tr>
      <w:tr w:rsidR="001F2172" w:rsidRPr="00EB4136" w:rsidTr="00902C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1F2172" w:rsidRPr="00902CEE" w:rsidRDefault="001F2172" w:rsidP="0023725C">
            <w:pPr>
              <w:rPr>
                <w:lang w:val="en-US"/>
              </w:rPr>
            </w:pPr>
            <w:r>
              <w:rPr>
                <w:lang w:val="en-US"/>
              </w:rPr>
              <w:t>Witchhunter</w:t>
            </w:r>
          </w:p>
        </w:tc>
        <w:tc>
          <w:tcPr>
            <w:tcW w:w="6510" w:type="dxa"/>
          </w:tcPr>
          <w:p w:rsidR="001F2172" w:rsidRPr="009D13D8" w:rsidRDefault="001F2172" w:rsidP="002372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 hunter of witchers and demons</w:t>
            </w:r>
          </w:p>
        </w:tc>
      </w:tr>
      <w:tr w:rsidR="00A56BC3" w:rsidRPr="001A4AD4" w:rsidTr="00902C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A56BC3" w:rsidRDefault="00A56BC3" w:rsidP="0023725C">
            <w:pPr>
              <w:rPr>
                <w:lang w:val="en-US"/>
              </w:rPr>
            </w:pPr>
            <w:r>
              <w:rPr>
                <w:lang w:val="en-US"/>
              </w:rPr>
              <w:t>Techpriest</w:t>
            </w:r>
          </w:p>
        </w:tc>
        <w:tc>
          <w:tcPr>
            <w:tcW w:w="6510" w:type="dxa"/>
          </w:tcPr>
          <w:p w:rsidR="00A56BC3" w:rsidRDefault="00A56BC3" w:rsidP="002372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Support</w:t>
            </w:r>
          </w:p>
        </w:tc>
      </w:tr>
    </w:tbl>
    <w:p w:rsidR="005933EB" w:rsidRDefault="005933EB" w:rsidP="005933EB">
      <w:pPr>
        <w:tabs>
          <w:tab w:val="left" w:pos="1843"/>
        </w:tabs>
        <w:rPr>
          <w:lang w:val="en-US"/>
        </w:rPr>
      </w:pPr>
    </w:p>
    <w:p w:rsidR="007E5C05" w:rsidRDefault="007E5C05" w:rsidP="007E5C05">
      <w:pPr>
        <w:pStyle w:val="Heading2"/>
        <w:rPr>
          <w:lang w:val="en-US"/>
        </w:rPr>
      </w:pPr>
      <w:r>
        <w:rPr>
          <w:lang w:val="en-US"/>
        </w:rPr>
        <w:t>Origins</w:t>
      </w:r>
    </w:p>
    <w:p w:rsidR="007E5C05" w:rsidRPr="007E5C05" w:rsidRDefault="007E5C05" w:rsidP="007E5C05">
      <w:pPr>
        <w:rPr>
          <w:lang w:val="en-US"/>
        </w:rPr>
      </w:pPr>
      <w:r>
        <w:rPr>
          <w:lang w:val="en-US"/>
        </w:rPr>
        <w:t xml:space="preserve">Additionally, Characters may have a special </w:t>
      </w:r>
      <w:r>
        <w:rPr>
          <w:i/>
          <w:lang w:val="en-US"/>
        </w:rPr>
        <w:t>Origin</w:t>
      </w:r>
      <w:r>
        <w:rPr>
          <w:lang w:val="en-US"/>
        </w:rPr>
        <w:t xml:space="preserve">, giving them unique bonuses on the battlefield. You may give a character an </w:t>
      </w:r>
      <w:r>
        <w:rPr>
          <w:i/>
          <w:lang w:val="en-US"/>
        </w:rPr>
        <w:t xml:space="preserve">Origin </w:t>
      </w:r>
      <w:r>
        <w:rPr>
          <w:lang w:val="en-US"/>
        </w:rPr>
        <w:t>for 5P.</w:t>
      </w:r>
    </w:p>
    <w:p w:rsidR="007E5C05" w:rsidRPr="00255AE5" w:rsidRDefault="007E5C05" w:rsidP="005933EB">
      <w:pPr>
        <w:tabs>
          <w:tab w:val="left" w:pos="1843"/>
        </w:tabs>
        <w:rPr>
          <w:lang w:val="en-US"/>
        </w:rPr>
      </w:pPr>
    </w:p>
    <w:p w:rsidR="006D5D5D" w:rsidRDefault="006D5D5D" w:rsidP="006D5D5D">
      <w:pPr>
        <w:pStyle w:val="Heading1"/>
        <w:rPr>
          <w:lang w:val="en-US"/>
        </w:rPr>
      </w:pPr>
      <w:bookmarkStart w:id="1" w:name="_Toc467930302"/>
      <w:r>
        <w:rPr>
          <w:lang w:val="en-US"/>
        </w:rPr>
        <w:t>Ranks</w:t>
      </w:r>
      <w:bookmarkEnd w:id="1"/>
    </w:p>
    <w:p w:rsidR="006D5D5D" w:rsidRDefault="006D5D5D" w:rsidP="006D5D5D">
      <w:pPr>
        <w:rPr>
          <w:lang w:val="en-US"/>
        </w:rPr>
      </w:pPr>
      <w:r>
        <w:rPr>
          <w:lang w:val="en-US"/>
        </w:rPr>
        <w:t xml:space="preserve">Every character starts as a </w:t>
      </w:r>
      <w:r>
        <w:rPr>
          <w:i/>
          <w:lang w:val="en-US"/>
        </w:rPr>
        <w:t>Recruit</w:t>
      </w:r>
      <w:r>
        <w:rPr>
          <w:lang w:val="en-US"/>
        </w:rPr>
        <w:t>, but may be promoted with Points to gain access to more equipment and additional training. The bonuses include all previous bonuses.</w:t>
      </w:r>
    </w:p>
    <w:tbl>
      <w:tblPr>
        <w:tblStyle w:val="ListTable2-Accent3"/>
        <w:tblW w:w="0" w:type="auto"/>
        <w:tblLook w:val="0420" w:firstRow="1" w:lastRow="0" w:firstColumn="0" w:lastColumn="0" w:noHBand="0" w:noVBand="1"/>
      </w:tblPr>
      <w:tblGrid>
        <w:gridCol w:w="1251"/>
        <w:gridCol w:w="3215"/>
        <w:gridCol w:w="3587"/>
        <w:gridCol w:w="1019"/>
      </w:tblGrid>
      <w:tr w:rsidR="006D5D5D" w:rsidTr="007F2A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1" w:type="dxa"/>
          </w:tcPr>
          <w:p w:rsidR="006D5D5D" w:rsidRDefault="006D5D5D" w:rsidP="003D27C5">
            <w:pPr>
              <w:rPr>
                <w:lang w:val="en-US"/>
              </w:rPr>
            </w:pPr>
            <w:r>
              <w:rPr>
                <w:lang w:val="en-US"/>
              </w:rPr>
              <w:t>Rank</w:t>
            </w:r>
          </w:p>
        </w:tc>
        <w:tc>
          <w:tcPr>
            <w:tcW w:w="3215" w:type="dxa"/>
          </w:tcPr>
          <w:p w:rsidR="006D5D5D" w:rsidRDefault="006D5D5D" w:rsidP="003D27C5">
            <w:pPr>
              <w:rPr>
                <w:lang w:val="en-US"/>
              </w:rPr>
            </w:pPr>
            <w:r>
              <w:rPr>
                <w:lang w:val="en-US"/>
              </w:rPr>
              <w:t>Trait Points</w:t>
            </w:r>
          </w:p>
        </w:tc>
        <w:tc>
          <w:tcPr>
            <w:tcW w:w="3587" w:type="dxa"/>
          </w:tcPr>
          <w:p w:rsidR="006D5D5D" w:rsidRDefault="006D5D5D" w:rsidP="003D27C5">
            <w:pPr>
              <w:rPr>
                <w:lang w:val="en-US"/>
              </w:rPr>
            </w:pPr>
            <w:r>
              <w:rPr>
                <w:lang w:val="en-US"/>
              </w:rPr>
              <w:t>Bonuses</w:t>
            </w:r>
          </w:p>
        </w:tc>
        <w:tc>
          <w:tcPr>
            <w:tcW w:w="1019" w:type="dxa"/>
          </w:tcPr>
          <w:p w:rsidR="006D5D5D" w:rsidRDefault="006D5D5D" w:rsidP="003D27C5">
            <w:pPr>
              <w:rPr>
                <w:lang w:val="en-US"/>
              </w:rPr>
            </w:pPr>
            <w:r>
              <w:rPr>
                <w:lang w:val="en-US"/>
              </w:rPr>
              <w:t>Cost</w:t>
            </w:r>
          </w:p>
        </w:tc>
      </w:tr>
      <w:tr w:rsidR="006D5D5D" w:rsidTr="007F2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1" w:type="dxa"/>
          </w:tcPr>
          <w:p w:rsidR="006D5D5D" w:rsidRDefault="006D5D5D" w:rsidP="003D27C5">
            <w:pPr>
              <w:rPr>
                <w:lang w:val="en-US"/>
              </w:rPr>
            </w:pPr>
            <w:r>
              <w:rPr>
                <w:lang w:val="en-US"/>
              </w:rPr>
              <w:t>Recruit</w:t>
            </w:r>
            <w:r w:rsidR="00C0600E">
              <w:rPr>
                <w:lang w:val="en-US"/>
              </w:rPr>
              <w:t xml:space="preserve">    I</w:t>
            </w:r>
          </w:p>
        </w:tc>
        <w:tc>
          <w:tcPr>
            <w:tcW w:w="3215" w:type="dxa"/>
          </w:tcPr>
          <w:p w:rsidR="006D5D5D" w:rsidRDefault="00187463" w:rsidP="003D27C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6D5D5D">
              <w:rPr>
                <w:lang w:val="en-US"/>
              </w:rPr>
              <w:t xml:space="preserve"> Trait Points</w:t>
            </w:r>
          </w:p>
        </w:tc>
        <w:tc>
          <w:tcPr>
            <w:tcW w:w="3587" w:type="dxa"/>
          </w:tcPr>
          <w:p w:rsidR="006D5D5D" w:rsidRDefault="006D5D5D" w:rsidP="003D27C5">
            <w:pPr>
              <w:rPr>
                <w:lang w:val="en-US"/>
              </w:rPr>
            </w:pPr>
          </w:p>
        </w:tc>
        <w:tc>
          <w:tcPr>
            <w:tcW w:w="1019" w:type="dxa"/>
          </w:tcPr>
          <w:p w:rsidR="006D5D5D" w:rsidRDefault="00E44DBB" w:rsidP="003D27C5">
            <w:pPr>
              <w:rPr>
                <w:lang w:val="en-US"/>
              </w:rPr>
            </w:pPr>
            <w:r>
              <w:rPr>
                <w:lang w:val="en-US"/>
              </w:rPr>
              <w:t>0 P</w:t>
            </w:r>
          </w:p>
        </w:tc>
      </w:tr>
      <w:tr w:rsidR="006D5D5D" w:rsidTr="007F2A28">
        <w:tc>
          <w:tcPr>
            <w:tcW w:w="1251" w:type="dxa"/>
          </w:tcPr>
          <w:p w:rsidR="006D5D5D" w:rsidRDefault="006D5D5D" w:rsidP="003D27C5">
            <w:pPr>
              <w:rPr>
                <w:lang w:val="en-US"/>
              </w:rPr>
            </w:pPr>
            <w:r>
              <w:rPr>
                <w:lang w:val="en-US"/>
              </w:rPr>
              <w:t>Soldier</w:t>
            </w:r>
            <w:r w:rsidR="00C0600E">
              <w:rPr>
                <w:lang w:val="en-US"/>
              </w:rPr>
              <w:t xml:space="preserve">    II</w:t>
            </w:r>
          </w:p>
        </w:tc>
        <w:tc>
          <w:tcPr>
            <w:tcW w:w="3215" w:type="dxa"/>
          </w:tcPr>
          <w:p w:rsidR="006D5D5D" w:rsidRDefault="00187463" w:rsidP="003D27C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5D584D">
              <w:rPr>
                <w:lang w:val="en-US"/>
              </w:rPr>
              <w:t xml:space="preserve"> Trait Points</w:t>
            </w:r>
          </w:p>
        </w:tc>
        <w:tc>
          <w:tcPr>
            <w:tcW w:w="3587" w:type="dxa"/>
          </w:tcPr>
          <w:p w:rsidR="006D5D5D" w:rsidRDefault="006D5D5D" w:rsidP="003D27C5">
            <w:pPr>
              <w:rPr>
                <w:lang w:val="en-US"/>
              </w:rPr>
            </w:pPr>
          </w:p>
        </w:tc>
        <w:tc>
          <w:tcPr>
            <w:tcW w:w="1019" w:type="dxa"/>
          </w:tcPr>
          <w:p w:rsidR="00E44DBB" w:rsidRDefault="007B05EA" w:rsidP="003D27C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E44DBB">
              <w:rPr>
                <w:lang w:val="en-US"/>
              </w:rPr>
              <w:t xml:space="preserve"> P</w:t>
            </w:r>
          </w:p>
        </w:tc>
      </w:tr>
      <w:tr w:rsidR="006D5D5D" w:rsidTr="007F2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1" w:type="dxa"/>
          </w:tcPr>
          <w:p w:rsidR="006D5D5D" w:rsidRDefault="006D5D5D" w:rsidP="003D27C5">
            <w:pPr>
              <w:rPr>
                <w:lang w:val="en-US"/>
              </w:rPr>
            </w:pPr>
            <w:r>
              <w:rPr>
                <w:lang w:val="en-US"/>
              </w:rPr>
              <w:t>Veteran</w:t>
            </w:r>
            <w:r w:rsidR="00C0600E">
              <w:rPr>
                <w:lang w:val="en-US"/>
              </w:rPr>
              <w:t xml:space="preserve">  III</w:t>
            </w:r>
          </w:p>
        </w:tc>
        <w:tc>
          <w:tcPr>
            <w:tcW w:w="3215" w:type="dxa"/>
          </w:tcPr>
          <w:p w:rsidR="006D5D5D" w:rsidRDefault="00BD7DE2" w:rsidP="003D27C5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6D5D5D">
              <w:rPr>
                <w:lang w:val="en-US"/>
              </w:rPr>
              <w:t xml:space="preserve"> Trait Points</w:t>
            </w:r>
          </w:p>
        </w:tc>
        <w:tc>
          <w:tcPr>
            <w:tcW w:w="3587" w:type="dxa"/>
          </w:tcPr>
          <w:p w:rsidR="006D5D5D" w:rsidRDefault="006D5D5D" w:rsidP="003D27C5">
            <w:pPr>
              <w:rPr>
                <w:lang w:val="en-US"/>
              </w:rPr>
            </w:pPr>
            <w:r>
              <w:rPr>
                <w:lang w:val="en-US"/>
              </w:rPr>
              <w:t xml:space="preserve">+ 1 Aim </w:t>
            </w:r>
            <w:r w:rsidR="003444DA">
              <w:rPr>
                <w:lang w:val="en-US"/>
              </w:rPr>
              <w:t>or</w:t>
            </w:r>
            <w:r>
              <w:rPr>
                <w:lang w:val="en-US"/>
              </w:rPr>
              <w:t xml:space="preserve"> St </w:t>
            </w:r>
            <w:r w:rsidR="003444DA">
              <w:rPr>
                <w:lang w:val="en-US"/>
              </w:rPr>
              <w:t>or</w:t>
            </w:r>
            <w:r>
              <w:rPr>
                <w:lang w:val="en-US"/>
              </w:rPr>
              <w:t xml:space="preserve"> HP</w:t>
            </w:r>
          </w:p>
        </w:tc>
        <w:tc>
          <w:tcPr>
            <w:tcW w:w="1019" w:type="dxa"/>
          </w:tcPr>
          <w:p w:rsidR="006D5D5D" w:rsidRDefault="008409D3" w:rsidP="003D27C5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E44DBB">
              <w:rPr>
                <w:lang w:val="en-US"/>
              </w:rPr>
              <w:t xml:space="preserve"> P</w:t>
            </w:r>
          </w:p>
        </w:tc>
      </w:tr>
      <w:tr w:rsidR="006D5D5D" w:rsidTr="007F2A28">
        <w:tc>
          <w:tcPr>
            <w:tcW w:w="1251" w:type="dxa"/>
          </w:tcPr>
          <w:p w:rsidR="006D5D5D" w:rsidRDefault="006D5D5D" w:rsidP="003D27C5">
            <w:pPr>
              <w:rPr>
                <w:lang w:val="en-US"/>
              </w:rPr>
            </w:pPr>
            <w:r>
              <w:rPr>
                <w:lang w:val="en-US"/>
              </w:rPr>
              <w:t>Officer</w:t>
            </w:r>
            <w:r w:rsidR="00C0600E">
              <w:rPr>
                <w:lang w:val="en-US"/>
              </w:rPr>
              <w:t xml:space="preserve">    IV</w:t>
            </w:r>
          </w:p>
        </w:tc>
        <w:tc>
          <w:tcPr>
            <w:tcW w:w="3215" w:type="dxa"/>
          </w:tcPr>
          <w:p w:rsidR="006D5D5D" w:rsidRDefault="00BD7DE2" w:rsidP="003D27C5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6D5D5D">
              <w:rPr>
                <w:lang w:val="en-US"/>
              </w:rPr>
              <w:t xml:space="preserve"> Trait Points</w:t>
            </w:r>
          </w:p>
        </w:tc>
        <w:tc>
          <w:tcPr>
            <w:tcW w:w="3587" w:type="dxa"/>
          </w:tcPr>
          <w:p w:rsidR="006D5D5D" w:rsidRDefault="006D5D5D" w:rsidP="003D27C5">
            <w:pPr>
              <w:rPr>
                <w:lang w:val="en-US"/>
              </w:rPr>
            </w:pPr>
            <w:r>
              <w:rPr>
                <w:lang w:val="en-US"/>
              </w:rPr>
              <w:t>+1 HP</w:t>
            </w:r>
          </w:p>
        </w:tc>
        <w:tc>
          <w:tcPr>
            <w:tcW w:w="1019" w:type="dxa"/>
          </w:tcPr>
          <w:p w:rsidR="006D5D5D" w:rsidRDefault="00A949BC" w:rsidP="003D27C5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  <w:r w:rsidR="00E44DBB">
              <w:rPr>
                <w:lang w:val="en-US"/>
              </w:rPr>
              <w:t xml:space="preserve"> P</w:t>
            </w:r>
          </w:p>
        </w:tc>
      </w:tr>
      <w:tr w:rsidR="006D5D5D" w:rsidTr="007F2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51" w:type="dxa"/>
          </w:tcPr>
          <w:p w:rsidR="006D5D5D" w:rsidRDefault="006D5D5D" w:rsidP="003D27C5">
            <w:pPr>
              <w:rPr>
                <w:lang w:val="en-US"/>
              </w:rPr>
            </w:pPr>
            <w:r>
              <w:rPr>
                <w:lang w:val="en-US"/>
              </w:rPr>
              <w:t>Hero</w:t>
            </w:r>
            <w:r w:rsidR="00C0600E">
              <w:rPr>
                <w:lang w:val="en-US"/>
              </w:rPr>
              <w:t xml:space="preserve">         V</w:t>
            </w:r>
          </w:p>
        </w:tc>
        <w:tc>
          <w:tcPr>
            <w:tcW w:w="3215" w:type="dxa"/>
          </w:tcPr>
          <w:p w:rsidR="006D5D5D" w:rsidRDefault="00BD7DE2" w:rsidP="003D27C5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="006D5D5D">
              <w:rPr>
                <w:lang w:val="en-US"/>
              </w:rPr>
              <w:t xml:space="preserve"> Trait Points</w:t>
            </w:r>
          </w:p>
        </w:tc>
        <w:tc>
          <w:tcPr>
            <w:tcW w:w="3587" w:type="dxa"/>
          </w:tcPr>
          <w:p w:rsidR="006D5D5D" w:rsidRDefault="003C34C5" w:rsidP="003D27C5">
            <w:pPr>
              <w:rPr>
                <w:lang w:val="en-US"/>
              </w:rPr>
            </w:pPr>
            <w:r>
              <w:rPr>
                <w:lang w:val="en-US"/>
              </w:rPr>
              <w:t>+ 1 Aim or St or HP</w:t>
            </w:r>
          </w:p>
        </w:tc>
        <w:tc>
          <w:tcPr>
            <w:tcW w:w="1019" w:type="dxa"/>
          </w:tcPr>
          <w:p w:rsidR="006D5D5D" w:rsidRDefault="007B05EA" w:rsidP="00A949B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3C34C5">
              <w:rPr>
                <w:lang w:val="en-US"/>
              </w:rPr>
              <w:t>2</w:t>
            </w:r>
            <w:r w:rsidR="00E44DBB">
              <w:rPr>
                <w:lang w:val="en-US"/>
              </w:rPr>
              <w:t xml:space="preserve"> P</w:t>
            </w:r>
          </w:p>
        </w:tc>
      </w:tr>
    </w:tbl>
    <w:p w:rsidR="006D5D5D" w:rsidRPr="00AF0CFE" w:rsidRDefault="006D5D5D" w:rsidP="006D5D5D">
      <w:pPr>
        <w:rPr>
          <w:lang w:val="en-US"/>
        </w:rPr>
      </w:pPr>
    </w:p>
    <w:p w:rsidR="0018312E" w:rsidRDefault="0018312E">
      <w:pPr>
        <w:rPr>
          <w:rFonts w:eastAsiaTheme="majorEastAsia" w:cstheme="majorBidi"/>
          <w:sz w:val="36"/>
          <w:szCs w:val="32"/>
          <w:lang w:val="en-US"/>
        </w:rPr>
      </w:pPr>
      <w:r>
        <w:rPr>
          <w:lang w:val="en-US"/>
        </w:rPr>
        <w:br w:type="page"/>
      </w:r>
    </w:p>
    <w:p w:rsidR="006D5D5D" w:rsidRDefault="006D5D5D" w:rsidP="006D5D5D">
      <w:pPr>
        <w:pStyle w:val="Heading1"/>
        <w:rPr>
          <w:lang w:val="en-US"/>
        </w:rPr>
      </w:pPr>
      <w:bookmarkStart w:id="2" w:name="_Toc467930303"/>
      <w:r>
        <w:rPr>
          <w:lang w:val="en-US"/>
        </w:rPr>
        <w:t>Weapons</w:t>
      </w:r>
      <w:bookmarkEnd w:id="2"/>
    </w:p>
    <w:p w:rsidR="00B9134C" w:rsidRDefault="0061144F" w:rsidP="00B9134C">
      <w:pPr>
        <w:rPr>
          <w:lang w:val="en-US"/>
        </w:rPr>
      </w:pPr>
      <w:r>
        <w:rPr>
          <w:lang w:val="en-US"/>
        </w:rPr>
        <w:t>A character may carry up to 4 hands worth of weapons (4*1H, 2*1H + 1*2H, 2*2H</w:t>
      </w:r>
      <w:r w:rsidR="00632996">
        <w:rPr>
          <w:lang w:val="en-US"/>
        </w:rPr>
        <w:t xml:space="preserve">). </w:t>
      </w:r>
    </w:p>
    <w:tbl>
      <w:tblPr>
        <w:tblStyle w:val="PlainTable3"/>
        <w:tblW w:w="0" w:type="auto"/>
        <w:tblLook w:val="0420" w:firstRow="1" w:lastRow="0" w:firstColumn="0" w:lastColumn="0" w:noHBand="0" w:noVBand="1"/>
      </w:tblPr>
      <w:tblGrid>
        <w:gridCol w:w="497"/>
        <w:gridCol w:w="3740"/>
        <w:gridCol w:w="882"/>
        <w:gridCol w:w="1077"/>
        <w:gridCol w:w="1021"/>
        <w:gridCol w:w="871"/>
        <w:gridCol w:w="984"/>
      </w:tblGrid>
      <w:tr w:rsidR="005F5B33" w:rsidTr="001B37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97" w:type="dxa"/>
          </w:tcPr>
          <w:p w:rsidR="005F5B33" w:rsidRDefault="005F5B33" w:rsidP="006B75BC">
            <w:pPr>
              <w:rPr>
                <w:lang w:val="en-US"/>
              </w:rPr>
            </w:pPr>
          </w:p>
        </w:tc>
        <w:tc>
          <w:tcPr>
            <w:tcW w:w="3740" w:type="dxa"/>
          </w:tcPr>
          <w:p w:rsidR="005F5B33" w:rsidRDefault="005F5B33" w:rsidP="00B9134C">
            <w:pPr>
              <w:rPr>
                <w:lang w:val="en-US"/>
              </w:rPr>
            </w:pPr>
            <w:r>
              <w:rPr>
                <w:lang w:val="en-US"/>
              </w:rPr>
              <w:t>Weapon</w:t>
            </w:r>
          </w:p>
        </w:tc>
        <w:tc>
          <w:tcPr>
            <w:tcW w:w="882" w:type="dxa"/>
          </w:tcPr>
          <w:p w:rsidR="005F5B33" w:rsidRDefault="005F5B33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1077" w:type="dxa"/>
          </w:tcPr>
          <w:p w:rsidR="005F5B33" w:rsidRDefault="005D128C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5F5B33">
              <w:rPr>
                <w:lang w:val="en-US"/>
              </w:rPr>
              <w:t>Type</w:t>
            </w:r>
          </w:p>
        </w:tc>
        <w:tc>
          <w:tcPr>
            <w:tcW w:w="1021" w:type="dxa"/>
          </w:tcPr>
          <w:p w:rsidR="005F5B33" w:rsidRDefault="005F5B33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Rank</w:t>
            </w:r>
          </w:p>
        </w:tc>
        <w:tc>
          <w:tcPr>
            <w:tcW w:w="871" w:type="dxa"/>
          </w:tcPr>
          <w:p w:rsidR="005F5B33" w:rsidRDefault="005F5B33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Gp</w:t>
            </w:r>
          </w:p>
        </w:tc>
        <w:tc>
          <w:tcPr>
            <w:tcW w:w="984" w:type="dxa"/>
          </w:tcPr>
          <w:p w:rsidR="005F5B33" w:rsidRDefault="005F5B33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Cost</w:t>
            </w:r>
          </w:p>
        </w:tc>
      </w:tr>
      <w:tr w:rsidR="00AB01D4" w:rsidTr="001B3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7" w:type="dxa"/>
            <w:vMerge w:val="restart"/>
            <w:tcBorders>
              <w:top w:val="single" w:sz="4" w:space="0" w:color="7F7F7F" w:themeColor="text1" w:themeTint="80"/>
              <w:bottom w:val="single" w:sz="4" w:space="0" w:color="BFBFBF" w:themeColor="background1" w:themeShade="BF"/>
            </w:tcBorders>
            <w:textDirection w:val="btLr"/>
            <w:vAlign w:val="center"/>
          </w:tcPr>
          <w:p w:rsidR="00AB01D4" w:rsidRDefault="00AB01D4" w:rsidP="006B75BC">
            <w:pPr>
              <w:ind w:left="113" w:right="113"/>
              <w:jc w:val="center"/>
              <w:rPr>
                <w:lang w:val="en-US"/>
              </w:rPr>
            </w:pPr>
            <w:r>
              <w:rPr>
                <w:lang w:val="en-US"/>
              </w:rPr>
              <w:t>Melee</w:t>
            </w:r>
          </w:p>
        </w:tc>
        <w:tc>
          <w:tcPr>
            <w:tcW w:w="3740" w:type="dxa"/>
            <w:tcBorders>
              <w:top w:val="single" w:sz="4" w:space="0" w:color="7F7F7F" w:themeColor="text1" w:themeTint="80"/>
              <w:bottom w:val="single" w:sz="4" w:space="0" w:color="BFBFBF" w:themeColor="background1" w:themeShade="BF"/>
            </w:tcBorders>
          </w:tcPr>
          <w:p w:rsidR="00AB01D4" w:rsidRDefault="00AB01D4" w:rsidP="00B9134C">
            <w:pPr>
              <w:rPr>
                <w:lang w:val="en-US"/>
              </w:rPr>
            </w:pPr>
            <w:r>
              <w:rPr>
                <w:lang w:val="en-US"/>
              </w:rPr>
              <w:t>Combat Knife</w:t>
            </w:r>
          </w:p>
        </w:tc>
        <w:tc>
          <w:tcPr>
            <w:tcW w:w="882" w:type="dxa"/>
            <w:tcBorders>
              <w:top w:val="single" w:sz="4" w:space="0" w:color="7F7F7F" w:themeColor="text1" w:themeTint="80"/>
              <w:bottom w:val="single" w:sz="4" w:space="0" w:color="BFBFBF" w:themeColor="background1" w:themeShade="BF"/>
            </w:tcBorders>
          </w:tcPr>
          <w:p w:rsidR="00AB01D4" w:rsidRDefault="00AB01D4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1H</w:t>
            </w:r>
          </w:p>
        </w:tc>
        <w:tc>
          <w:tcPr>
            <w:tcW w:w="1077" w:type="dxa"/>
            <w:tcBorders>
              <w:top w:val="single" w:sz="4" w:space="0" w:color="7F7F7F" w:themeColor="text1" w:themeTint="80"/>
              <w:bottom w:val="single" w:sz="4" w:space="0" w:color="BFBFBF" w:themeColor="background1" w:themeShade="BF"/>
            </w:tcBorders>
          </w:tcPr>
          <w:p w:rsidR="00AB01D4" w:rsidRDefault="00AB01D4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Phys</w:t>
            </w:r>
          </w:p>
        </w:tc>
        <w:tc>
          <w:tcPr>
            <w:tcW w:w="1021" w:type="dxa"/>
            <w:tcBorders>
              <w:top w:val="single" w:sz="4" w:space="0" w:color="7F7F7F" w:themeColor="text1" w:themeTint="80"/>
              <w:bottom w:val="single" w:sz="4" w:space="0" w:color="BFBFBF" w:themeColor="background1" w:themeShade="BF"/>
            </w:tcBorders>
          </w:tcPr>
          <w:p w:rsidR="00AB01D4" w:rsidRDefault="00AB01D4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871" w:type="dxa"/>
            <w:tcBorders>
              <w:top w:val="single" w:sz="4" w:space="0" w:color="7F7F7F" w:themeColor="text1" w:themeTint="80"/>
              <w:bottom w:val="single" w:sz="4" w:space="0" w:color="BFBFBF" w:themeColor="background1" w:themeShade="BF"/>
            </w:tcBorders>
          </w:tcPr>
          <w:p w:rsidR="00AB01D4" w:rsidRDefault="00AB01D4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GP</w:t>
            </w:r>
          </w:p>
        </w:tc>
        <w:tc>
          <w:tcPr>
            <w:tcW w:w="984" w:type="dxa"/>
            <w:tcBorders>
              <w:top w:val="single" w:sz="4" w:space="0" w:color="7F7F7F" w:themeColor="text1" w:themeTint="80"/>
              <w:bottom w:val="single" w:sz="4" w:space="0" w:color="BFBFBF" w:themeColor="background1" w:themeShade="BF"/>
            </w:tcBorders>
          </w:tcPr>
          <w:p w:rsidR="00AB01D4" w:rsidRDefault="00AB01D4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 P</w:t>
            </w:r>
          </w:p>
        </w:tc>
      </w:tr>
      <w:tr w:rsidR="00AB01D4" w:rsidTr="001B37B4">
        <w:tc>
          <w:tcPr>
            <w:tcW w:w="497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AB01D4" w:rsidRDefault="00AB01D4" w:rsidP="00B9134C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AB01D4" w:rsidRDefault="00BF793B" w:rsidP="00B9134C">
            <w:pPr>
              <w:rPr>
                <w:lang w:val="en-US"/>
              </w:rPr>
            </w:pPr>
            <w:r>
              <w:rPr>
                <w:lang w:val="en-US"/>
              </w:rPr>
              <w:t>1H Blade</w:t>
            </w: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AB01D4" w:rsidRDefault="00AB01D4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AB01D4" w:rsidRDefault="00AB01D4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Phys</w:t>
            </w: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AB01D4" w:rsidRDefault="00AB01D4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AB01D4" w:rsidRDefault="00AB01D4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AB01D4" w:rsidRDefault="00AB01D4" w:rsidP="00E176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P</w:t>
            </w:r>
          </w:p>
        </w:tc>
      </w:tr>
      <w:tr w:rsidR="00BF793B" w:rsidTr="001B3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7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  <w:r>
              <w:rPr>
                <w:lang w:val="en-US"/>
              </w:rPr>
              <w:t>1H Blunt</w:t>
            </w: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Phys</w:t>
            </w: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031AD1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F44CFD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BF793B">
              <w:rPr>
                <w:lang w:val="en-US"/>
              </w:rPr>
              <w:t xml:space="preserve"> P</w:t>
            </w:r>
          </w:p>
        </w:tc>
      </w:tr>
      <w:tr w:rsidR="0015789F" w:rsidTr="001B37B4">
        <w:tc>
          <w:tcPr>
            <w:tcW w:w="497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5789F" w:rsidRDefault="0015789F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5789F" w:rsidRDefault="0015789F" w:rsidP="00BF793B">
            <w:pPr>
              <w:rPr>
                <w:lang w:val="en-US"/>
              </w:rPr>
            </w:pPr>
            <w:r>
              <w:rPr>
                <w:lang w:val="en-US"/>
              </w:rPr>
              <w:t>Fistweapon</w:t>
            </w: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5789F" w:rsidRDefault="0015789F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5789F" w:rsidRDefault="0015789F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Phys</w:t>
            </w: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5789F" w:rsidRDefault="0015789F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5789F" w:rsidRDefault="0015789F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15789F" w:rsidRDefault="0015789F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P</w:t>
            </w:r>
          </w:p>
        </w:tc>
      </w:tr>
      <w:tr w:rsidR="00BF793B" w:rsidTr="001B3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7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  <w:r>
              <w:rPr>
                <w:lang w:val="en-US"/>
              </w:rPr>
              <w:t>Powerweapon</w:t>
            </w: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Ligh</w:t>
            </w: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  <w:r w:rsidR="00EC2FA9">
              <w:rPr>
                <w:lang w:val="en-US"/>
              </w:rPr>
              <w:t>I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P</w:t>
            </w:r>
          </w:p>
        </w:tc>
      </w:tr>
      <w:tr w:rsidR="00BF793B" w:rsidTr="001B37B4">
        <w:tc>
          <w:tcPr>
            <w:tcW w:w="497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  <w:r>
              <w:rPr>
                <w:lang w:val="en-US"/>
              </w:rPr>
              <w:t>Powerclaws</w:t>
            </w: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Ligh</w:t>
            </w: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  <w:r w:rsidR="00EC2FA9">
              <w:rPr>
                <w:lang w:val="en-US"/>
              </w:rPr>
              <w:t>I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P</w:t>
            </w:r>
          </w:p>
        </w:tc>
      </w:tr>
      <w:tr w:rsidR="00BF793B" w:rsidTr="001B3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7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  <w:r>
              <w:rPr>
                <w:lang w:val="en-US"/>
              </w:rPr>
              <w:t>2H Blade</w:t>
            </w: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Phys</w:t>
            </w: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EC2FA9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 P</w:t>
            </w:r>
          </w:p>
        </w:tc>
      </w:tr>
      <w:tr w:rsidR="00BF793B" w:rsidTr="001B37B4">
        <w:tc>
          <w:tcPr>
            <w:tcW w:w="497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  <w:r>
              <w:rPr>
                <w:lang w:val="en-US"/>
              </w:rPr>
              <w:t>2H Blunt</w:t>
            </w: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Phys</w:t>
            </w: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3P</w:t>
            </w:r>
          </w:p>
        </w:tc>
      </w:tr>
      <w:tr w:rsidR="00BF793B" w:rsidTr="001B3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7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  <w:r>
              <w:rPr>
                <w:lang w:val="en-US"/>
              </w:rPr>
              <w:t>Spear</w:t>
            </w: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Phys</w:t>
            </w: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EC2FA9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IV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2P</w:t>
            </w:r>
          </w:p>
        </w:tc>
      </w:tr>
      <w:tr w:rsidR="00BF793B" w:rsidTr="001B37B4">
        <w:tc>
          <w:tcPr>
            <w:tcW w:w="497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  <w:r>
              <w:rPr>
                <w:lang w:val="en-US"/>
              </w:rPr>
              <w:t>Whip</w:t>
            </w: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Phys</w:t>
            </w: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EC2FA9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IV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2P</w:t>
            </w:r>
          </w:p>
        </w:tc>
      </w:tr>
      <w:tr w:rsidR="00BF793B" w:rsidTr="001B3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7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  <w:r>
              <w:rPr>
                <w:lang w:val="en-US"/>
              </w:rPr>
              <w:t>Spellweaver Staff</w:t>
            </w: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Phys</w:t>
            </w: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EC2FA9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IV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4010A8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BF793B">
              <w:rPr>
                <w:lang w:val="en-US"/>
              </w:rPr>
              <w:t xml:space="preserve"> P</w:t>
            </w:r>
          </w:p>
        </w:tc>
      </w:tr>
      <w:tr w:rsidR="00BF793B" w:rsidTr="001B37B4">
        <w:tc>
          <w:tcPr>
            <w:tcW w:w="49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</w:tr>
      <w:tr w:rsidR="00BF793B" w:rsidTr="001B3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</w:tr>
      <w:tr w:rsidR="00BF793B" w:rsidTr="001B37B4">
        <w:tc>
          <w:tcPr>
            <w:tcW w:w="497" w:type="dxa"/>
            <w:vMerge w:val="restar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textDirection w:val="btLr"/>
          </w:tcPr>
          <w:p w:rsidR="00BF793B" w:rsidRDefault="00BF793B" w:rsidP="00BF793B">
            <w:pPr>
              <w:ind w:left="113" w:right="113"/>
              <w:jc w:val="center"/>
              <w:rPr>
                <w:lang w:val="en-US"/>
              </w:rPr>
            </w:pPr>
            <w:r>
              <w:rPr>
                <w:lang w:val="en-US"/>
              </w:rPr>
              <w:t>Pistols</w:t>
            </w: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  <w:r>
              <w:rPr>
                <w:lang w:val="en-US"/>
              </w:rPr>
              <w:t>Boltpistol</w:t>
            </w: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Phys</w:t>
            </w: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 P</w:t>
            </w:r>
          </w:p>
        </w:tc>
      </w:tr>
      <w:tr w:rsidR="00BF793B" w:rsidTr="001B3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7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  <w:r>
              <w:rPr>
                <w:lang w:val="en-US"/>
              </w:rPr>
              <w:t>Stormpistol</w:t>
            </w: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Phys</w:t>
            </w: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P</w:t>
            </w:r>
          </w:p>
        </w:tc>
      </w:tr>
      <w:tr w:rsidR="00BF793B" w:rsidTr="001B37B4">
        <w:tc>
          <w:tcPr>
            <w:tcW w:w="497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  <w:r>
              <w:rPr>
                <w:lang w:val="en-US"/>
              </w:rPr>
              <w:t>Laserpistol</w:t>
            </w: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Fire</w:t>
            </w: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P</w:t>
            </w:r>
          </w:p>
        </w:tc>
      </w:tr>
      <w:tr w:rsidR="00BF793B" w:rsidTr="001B3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7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  <w:r>
              <w:rPr>
                <w:lang w:val="en-US"/>
              </w:rPr>
              <w:t>Plasmapistol</w:t>
            </w: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Fire</w:t>
            </w: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  <w:r w:rsidR="00D52F5C">
              <w:rPr>
                <w:lang w:val="en-US"/>
              </w:rPr>
              <w:t>I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P</w:t>
            </w:r>
          </w:p>
        </w:tc>
      </w:tr>
      <w:tr w:rsidR="00BF793B" w:rsidTr="001B37B4">
        <w:tc>
          <w:tcPr>
            <w:tcW w:w="497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  <w:r>
              <w:rPr>
                <w:lang w:val="en-US"/>
              </w:rPr>
              <w:t>Handflamer</w:t>
            </w: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Fire</w:t>
            </w: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P</w:t>
            </w:r>
          </w:p>
        </w:tc>
      </w:tr>
      <w:tr w:rsidR="00BF793B" w:rsidTr="001B3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7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  <w:r>
              <w:rPr>
                <w:lang w:val="en-US"/>
              </w:rPr>
              <w:t>Gravpistol</w:t>
            </w: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Phys</w:t>
            </w: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III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P</w:t>
            </w:r>
          </w:p>
        </w:tc>
      </w:tr>
      <w:tr w:rsidR="00BF793B" w:rsidTr="001B37B4">
        <w:tc>
          <w:tcPr>
            <w:tcW w:w="49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</w:tr>
      <w:tr w:rsidR="00BF793B" w:rsidTr="001B3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</w:tr>
      <w:tr w:rsidR="00BF793B" w:rsidTr="001B37B4">
        <w:tc>
          <w:tcPr>
            <w:tcW w:w="497" w:type="dxa"/>
            <w:vMerge w:val="restar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textDirection w:val="btLr"/>
          </w:tcPr>
          <w:p w:rsidR="00BF793B" w:rsidRDefault="00BF793B" w:rsidP="00BF793B">
            <w:pPr>
              <w:ind w:left="113" w:right="113"/>
              <w:jc w:val="center"/>
              <w:rPr>
                <w:lang w:val="en-US"/>
              </w:rPr>
            </w:pPr>
            <w:r>
              <w:rPr>
                <w:lang w:val="en-US"/>
              </w:rPr>
              <w:t>Rifles</w:t>
            </w: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  <w:r>
              <w:rPr>
                <w:lang w:val="en-US"/>
              </w:rPr>
              <w:t>Bolter</w:t>
            </w: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Phys</w:t>
            </w: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 P</w:t>
            </w:r>
          </w:p>
        </w:tc>
      </w:tr>
      <w:tr w:rsidR="00BF793B" w:rsidTr="001B3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7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textDirection w:val="btLr"/>
          </w:tcPr>
          <w:p w:rsidR="00BF793B" w:rsidRDefault="00BF793B" w:rsidP="00BF793B">
            <w:pPr>
              <w:ind w:left="113" w:right="113"/>
              <w:jc w:val="center"/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  <w:r>
              <w:rPr>
                <w:lang w:val="en-US"/>
              </w:rPr>
              <w:t>Combi Bolter</w:t>
            </w: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Phys</w:t>
            </w: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P</w:t>
            </w:r>
          </w:p>
        </w:tc>
      </w:tr>
      <w:tr w:rsidR="00BF793B" w:rsidTr="001B37B4">
        <w:tc>
          <w:tcPr>
            <w:tcW w:w="497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  <w:r>
              <w:rPr>
                <w:lang w:val="en-US"/>
              </w:rPr>
              <w:t>Laser Carabine</w:t>
            </w: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Fire</w:t>
            </w: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P</w:t>
            </w:r>
          </w:p>
        </w:tc>
      </w:tr>
      <w:tr w:rsidR="00BF793B" w:rsidTr="001B3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7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  <w:r>
              <w:rPr>
                <w:lang w:val="en-US"/>
              </w:rPr>
              <w:t>Plasma Carabine</w:t>
            </w: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Fire</w:t>
            </w: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  <w:r w:rsidR="0063009E">
              <w:rPr>
                <w:lang w:val="en-US"/>
              </w:rPr>
              <w:t>I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P</w:t>
            </w:r>
          </w:p>
        </w:tc>
      </w:tr>
      <w:tr w:rsidR="00BF793B" w:rsidTr="001B37B4">
        <w:tc>
          <w:tcPr>
            <w:tcW w:w="497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  <w:r>
              <w:rPr>
                <w:lang w:val="en-US"/>
              </w:rPr>
              <w:t>Flamer</w:t>
            </w: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Fire</w:t>
            </w: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P</w:t>
            </w:r>
          </w:p>
        </w:tc>
      </w:tr>
      <w:tr w:rsidR="00BF793B" w:rsidTr="001B3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7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  <w:r>
              <w:rPr>
                <w:lang w:val="en-US"/>
              </w:rPr>
              <w:t>Gravblaster</w:t>
            </w: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Phys</w:t>
            </w: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III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P</w:t>
            </w:r>
          </w:p>
        </w:tc>
      </w:tr>
      <w:tr w:rsidR="00BF793B" w:rsidTr="001B37B4">
        <w:tc>
          <w:tcPr>
            <w:tcW w:w="497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  <w:r>
              <w:rPr>
                <w:lang w:val="en-US"/>
              </w:rPr>
              <w:t>Shotgun</w:t>
            </w: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Phys</w:t>
            </w: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P</w:t>
            </w:r>
          </w:p>
        </w:tc>
      </w:tr>
      <w:tr w:rsidR="00BF793B" w:rsidTr="001B3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7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  <w:r>
              <w:rPr>
                <w:lang w:val="en-US"/>
              </w:rPr>
              <w:t>Sniper Rifle</w:t>
            </w: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Phys</w:t>
            </w: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  <w:r w:rsidR="007440F0">
              <w:rPr>
                <w:lang w:val="en-US"/>
              </w:rPr>
              <w:t>I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P</w:t>
            </w:r>
          </w:p>
        </w:tc>
      </w:tr>
      <w:tr w:rsidR="00BF793B" w:rsidTr="001B37B4">
        <w:tc>
          <w:tcPr>
            <w:tcW w:w="497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  <w:r>
              <w:rPr>
                <w:lang w:val="en-US"/>
              </w:rPr>
              <w:t>Grenade Launcher</w:t>
            </w: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Phys</w:t>
            </w: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III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P</w:t>
            </w:r>
          </w:p>
        </w:tc>
      </w:tr>
      <w:tr w:rsidR="00BF793B" w:rsidTr="001B3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</w:tr>
      <w:tr w:rsidR="00BF793B" w:rsidTr="001B37B4">
        <w:tc>
          <w:tcPr>
            <w:tcW w:w="497" w:type="dxa"/>
            <w:vMerge w:val="restart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textDirection w:val="btLr"/>
          </w:tcPr>
          <w:p w:rsidR="00BF793B" w:rsidRDefault="00BF793B" w:rsidP="00BF793B">
            <w:pPr>
              <w:ind w:left="113" w:right="113"/>
              <w:jc w:val="center"/>
              <w:rPr>
                <w:lang w:val="en-US"/>
              </w:rPr>
            </w:pPr>
            <w:r>
              <w:rPr>
                <w:lang w:val="en-US"/>
              </w:rPr>
              <w:t>Heavy</w:t>
            </w: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  <w:r>
              <w:rPr>
                <w:lang w:val="en-US"/>
              </w:rPr>
              <w:t>Heavy Bolter</w:t>
            </w: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Phys</w:t>
            </w: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656842">
              <w:rPr>
                <w:lang w:val="en-US"/>
              </w:rPr>
              <w:t>I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 P</w:t>
            </w:r>
          </w:p>
        </w:tc>
      </w:tr>
      <w:tr w:rsidR="00BF793B" w:rsidTr="001B3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7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  <w:r>
              <w:rPr>
                <w:lang w:val="en-US"/>
              </w:rPr>
              <w:t>Laser Cannon</w:t>
            </w: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Fire</w:t>
            </w: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 P</w:t>
            </w:r>
          </w:p>
        </w:tc>
      </w:tr>
      <w:tr w:rsidR="00BF793B" w:rsidTr="001B37B4">
        <w:tc>
          <w:tcPr>
            <w:tcW w:w="497" w:type="dxa"/>
            <w:vMerge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rPr>
                <w:lang w:val="en-US"/>
              </w:rPr>
            </w:pPr>
            <w:r>
              <w:rPr>
                <w:lang w:val="en-US"/>
              </w:rPr>
              <w:t>Heavy Flamer</w:t>
            </w: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Fire</w:t>
            </w: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  <w:r w:rsidR="00656842">
              <w:rPr>
                <w:lang w:val="en-US"/>
              </w:rPr>
              <w:t>I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 P</w:t>
            </w:r>
          </w:p>
        </w:tc>
      </w:tr>
      <w:tr w:rsidR="00BF793B" w:rsidTr="001B3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7" w:type="dxa"/>
            <w:vMerge/>
            <w:tcBorders>
              <w:top w:val="single" w:sz="4" w:space="0" w:color="BFBFBF" w:themeColor="background1" w:themeShade="BF"/>
              <w:bottom w:val="single" w:sz="4" w:space="0" w:color="A6A6A6" w:themeColor="background1" w:themeShade="A6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BFBFBF" w:themeColor="background1" w:themeShade="BF"/>
              <w:bottom w:val="single" w:sz="4" w:space="0" w:color="A6A6A6" w:themeColor="background1" w:themeShade="A6"/>
            </w:tcBorders>
          </w:tcPr>
          <w:p w:rsidR="00BF793B" w:rsidRDefault="00BF793B" w:rsidP="00BF793B">
            <w:pPr>
              <w:rPr>
                <w:lang w:val="en-US"/>
              </w:rPr>
            </w:pPr>
            <w:r>
              <w:rPr>
                <w:lang w:val="en-US"/>
              </w:rPr>
              <w:t>Missile Launcher</w:t>
            </w:r>
          </w:p>
        </w:tc>
        <w:tc>
          <w:tcPr>
            <w:tcW w:w="882" w:type="dxa"/>
            <w:tcBorders>
              <w:top w:val="single" w:sz="4" w:space="0" w:color="BFBFBF" w:themeColor="background1" w:themeShade="BF"/>
              <w:bottom w:val="single" w:sz="4" w:space="0" w:color="A6A6A6" w:themeColor="background1" w:themeShade="A6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2H</w:t>
            </w:r>
          </w:p>
        </w:tc>
        <w:tc>
          <w:tcPr>
            <w:tcW w:w="1077" w:type="dxa"/>
            <w:tcBorders>
              <w:top w:val="single" w:sz="4" w:space="0" w:color="BFBFBF" w:themeColor="background1" w:themeShade="BF"/>
              <w:bottom w:val="single" w:sz="4" w:space="0" w:color="A6A6A6" w:themeColor="background1" w:themeShade="A6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Phys</w:t>
            </w:r>
          </w:p>
        </w:tc>
        <w:tc>
          <w:tcPr>
            <w:tcW w:w="1021" w:type="dxa"/>
            <w:tcBorders>
              <w:top w:val="single" w:sz="4" w:space="0" w:color="BFBFBF" w:themeColor="background1" w:themeShade="BF"/>
              <w:bottom w:val="single" w:sz="4" w:space="0" w:color="A6A6A6" w:themeColor="background1" w:themeShade="A6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  <w:r w:rsidR="00656842">
              <w:rPr>
                <w:lang w:val="en-US"/>
              </w:rPr>
              <w:t>I</w:t>
            </w:r>
          </w:p>
        </w:tc>
        <w:tc>
          <w:tcPr>
            <w:tcW w:w="871" w:type="dxa"/>
            <w:tcBorders>
              <w:top w:val="single" w:sz="4" w:space="0" w:color="BFBFBF" w:themeColor="background1" w:themeShade="BF"/>
              <w:bottom w:val="single" w:sz="4" w:space="0" w:color="A6A6A6" w:themeColor="background1" w:themeShade="A6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 GP</w:t>
            </w:r>
          </w:p>
        </w:tc>
        <w:tc>
          <w:tcPr>
            <w:tcW w:w="984" w:type="dxa"/>
            <w:tcBorders>
              <w:top w:val="single" w:sz="4" w:space="0" w:color="BFBFBF" w:themeColor="background1" w:themeShade="BF"/>
              <w:bottom w:val="single" w:sz="4" w:space="0" w:color="A6A6A6" w:themeColor="background1" w:themeShade="A6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 P</w:t>
            </w:r>
          </w:p>
        </w:tc>
      </w:tr>
      <w:tr w:rsidR="00BF793B" w:rsidTr="001B37B4">
        <w:tc>
          <w:tcPr>
            <w:tcW w:w="497" w:type="dxa"/>
            <w:tcBorders>
              <w:top w:val="single" w:sz="4" w:space="0" w:color="A6A6A6" w:themeColor="background1" w:themeShade="A6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3740" w:type="dxa"/>
            <w:tcBorders>
              <w:top w:val="single" w:sz="4" w:space="0" w:color="A6A6A6" w:themeColor="background1" w:themeShade="A6"/>
            </w:tcBorders>
          </w:tcPr>
          <w:p w:rsidR="00BF793B" w:rsidRDefault="00BF793B" w:rsidP="00BF793B">
            <w:pPr>
              <w:rPr>
                <w:lang w:val="en-US"/>
              </w:rPr>
            </w:pPr>
          </w:p>
        </w:tc>
        <w:tc>
          <w:tcPr>
            <w:tcW w:w="882" w:type="dxa"/>
            <w:tcBorders>
              <w:top w:val="single" w:sz="4" w:space="0" w:color="A6A6A6" w:themeColor="background1" w:themeShade="A6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  <w:tc>
          <w:tcPr>
            <w:tcW w:w="1077" w:type="dxa"/>
            <w:tcBorders>
              <w:top w:val="single" w:sz="4" w:space="0" w:color="A6A6A6" w:themeColor="background1" w:themeShade="A6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  <w:tc>
          <w:tcPr>
            <w:tcW w:w="1021" w:type="dxa"/>
            <w:tcBorders>
              <w:top w:val="single" w:sz="4" w:space="0" w:color="A6A6A6" w:themeColor="background1" w:themeShade="A6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  <w:tc>
          <w:tcPr>
            <w:tcW w:w="871" w:type="dxa"/>
            <w:tcBorders>
              <w:top w:val="single" w:sz="4" w:space="0" w:color="A6A6A6" w:themeColor="background1" w:themeShade="A6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  <w:tc>
          <w:tcPr>
            <w:tcW w:w="984" w:type="dxa"/>
            <w:tcBorders>
              <w:top w:val="single" w:sz="4" w:space="0" w:color="A6A6A6" w:themeColor="background1" w:themeShade="A6"/>
            </w:tcBorders>
          </w:tcPr>
          <w:p w:rsidR="00BF793B" w:rsidRDefault="00BF793B" w:rsidP="00BF793B">
            <w:pPr>
              <w:jc w:val="center"/>
              <w:rPr>
                <w:lang w:val="en-US"/>
              </w:rPr>
            </w:pPr>
          </w:p>
        </w:tc>
      </w:tr>
    </w:tbl>
    <w:p w:rsidR="00070690" w:rsidRDefault="00070690" w:rsidP="00EB2755">
      <w:pPr>
        <w:rPr>
          <w:lang w:val="en-US"/>
        </w:rPr>
      </w:pPr>
    </w:p>
    <w:p w:rsidR="00070690" w:rsidRDefault="00070690" w:rsidP="00EB2755">
      <w:pPr>
        <w:rPr>
          <w:lang w:val="en-US"/>
        </w:rPr>
      </w:pPr>
    </w:p>
    <w:p w:rsidR="00672B63" w:rsidRDefault="00672B63">
      <w:pPr>
        <w:rPr>
          <w:rFonts w:eastAsiaTheme="majorEastAsia" w:cstheme="majorBidi"/>
          <w:b/>
          <w:sz w:val="28"/>
          <w:szCs w:val="24"/>
          <w:lang w:val="en-US"/>
        </w:rPr>
      </w:pPr>
      <w:r>
        <w:rPr>
          <w:lang w:val="en-US"/>
        </w:rPr>
        <w:br w:type="page"/>
      </w:r>
    </w:p>
    <w:p w:rsidR="00C0600E" w:rsidRPr="00B9134C" w:rsidRDefault="006C37AF" w:rsidP="006C37AF">
      <w:pPr>
        <w:pStyle w:val="Heading3"/>
        <w:rPr>
          <w:lang w:val="en-US"/>
        </w:rPr>
      </w:pPr>
      <w:r>
        <w:rPr>
          <w:lang w:val="en-US"/>
        </w:rPr>
        <w:t>Melee Weapons</w:t>
      </w:r>
    </w:p>
    <w:tbl>
      <w:tblPr>
        <w:tblStyle w:val="ListTable2-Accent3"/>
        <w:tblW w:w="0" w:type="auto"/>
        <w:tblLook w:val="04A0" w:firstRow="1" w:lastRow="0" w:firstColumn="1" w:lastColumn="0" w:noHBand="0" w:noVBand="1"/>
      </w:tblPr>
      <w:tblGrid>
        <w:gridCol w:w="2685"/>
        <w:gridCol w:w="945"/>
        <w:gridCol w:w="1048"/>
        <w:gridCol w:w="2977"/>
        <w:gridCol w:w="1413"/>
      </w:tblGrid>
      <w:tr w:rsidR="006C37AF" w:rsidTr="00A819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:rsidR="006C37AF" w:rsidRDefault="006C37AF" w:rsidP="00347020">
            <w:pPr>
              <w:rPr>
                <w:lang w:val="en-US"/>
              </w:rPr>
            </w:pPr>
            <w:r>
              <w:rPr>
                <w:lang w:val="en-US"/>
              </w:rPr>
              <w:t>Weapon</w:t>
            </w:r>
          </w:p>
        </w:tc>
        <w:tc>
          <w:tcPr>
            <w:tcW w:w="945" w:type="dxa"/>
          </w:tcPr>
          <w:p w:rsidR="006C37AF" w:rsidRDefault="006C37AF" w:rsidP="006066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Attacks</w:t>
            </w:r>
          </w:p>
        </w:tc>
        <w:tc>
          <w:tcPr>
            <w:tcW w:w="1048" w:type="dxa"/>
          </w:tcPr>
          <w:p w:rsidR="006C37AF" w:rsidRDefault="006C37AF" w:rsidP="006066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Damage</w:t>
            </w:r>
          </w:p>
        </w:tc>
        <w:tc>
          <w:tcPr>
            <w:tcW w:w="2977" w:type="dxa"/>
          </w:tcPr>
          <w:p w:rsidR="006C37AF" w:rsidRDefault="006C37AF" w:rsidP="003470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Rules</w:t>
            </w:r>
          </w:p>
        </w:tc>
        <w:tc>
          <w:tcPr>
            <w:tcW w:w="1413" w:type="dxa"/>
          </w:tcPr>
          <w:p w:rsidR="006C37AF" w:rsidRDefault="006C37AF" w:rsidP="003470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Type</w:t>
            </w:r>
            <w:r w:rsidR="00BD42A8">
              <w:rPr>
                <w:lang w:val="en-US"/>
              </w:rPr>
              <w:t>s</w:t>
            </w:r>
          </w:p>
        </w:tc>
      </w:tr>
      <w:tr w:rsidR="006C37AF" w:rsidTr="00A8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:rsidR="006C37AF" w:rsidRDefault="00C1186A" w:rsidP="00347020">
            <w:pPr>
              <w:rPr>
                <w:lang w:val="en-US"/>
              </w:rPr>
            </w:pPr>
            <w:r>
              <w:rPr>
                <w:lang w:val="en-US"/>
              </w:rPr>
              <w:t>Combat Knife</w:t>
            </w:r>
          </w:p>
        </w:tc>
        <w:tc>
          <w:tcPr>
            <w:tcW w:w="945" w:type="dxa"/>
          </w:tcPr>
          <w:p w:rsidR="006C37AF" w:rsidRDefault="00C1186A" w:rsidP="00606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8" w:type="dxa"/>
          </w:tcPr>
          <w:p w:rsidR="006C37AF" w:rsidRDefault="00C1186A" w:rsidP="00606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977" w:type="dxa"/>
          </w:tcPr>
          <w:p w:rsidR="006C37AF" w:rsidRDefault="006C37AF" w:rsidP="003470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13" w:type="dxa"/>
          </w:tcPr>
          <w:p w:rsidR="006C37AF" w:rsidRDefault="00C1186A" w:rsidP="003470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Blade</w:t>
            </w:r>
          </w:p>
        </w:tc>
      </w:tr>
      <w:tr w:rsidR="009722E3" w:rsidTr="00A819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:rsidR="009722E3" w:rsidRDefault="00545B7F" w:rsidP="00205652">
            <w:pPr>
              <w:rPr>
                <w:lang w:val="en-US"/>
              </w:rPr>
            </w:pPr>
            <w:r>
              <w:rPr>
                <w:lang w:val="en-US"/>
              </w:rPr>
              <w:t>1H Blade</w:t>
            </w:r>
          </w:p>
        </w:tc>
        <w:tc>
          <w:tcPr>
            <w:tcW w:w="945" w:type="dxa"/>
          </w:tcPr>
          <w:p w:rsidR="009722E3" w:rsidRDefault="0021314A" w:rsidP="00606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8" w:type="dxa"/>
          </w:tcPr>
          <w:p w:rsidR="009722E3" w:rsidRDefault="0021314A" w:rsidP="00606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977" w:type="dxa"/>
          </w:tcPr>
          <w:p w:rsidR="009722E3" w:rsidRDefault="009722E3" w:rsidP="00972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13" w:type="dxa"/>
          </w:tcPr>
          <w:p w:rsidR="009722E3" w:rsidRDefault="0021314A" w:rsidP="00972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Blade</w:t>
            </w:r>
          </w:p>
        </w:tc>
      </w:tr>
      <w:tr w:rsidR="009722E3" w:rsidTr="00A8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:rsidR="009722E3" w:rsidRDefault="00D137C5" w:rsidP="009722E3">
            <w:pPr>
              <w:rPr>
                <w:lang w:val="en-US"/>
              </w:rPr>
            </w:pPr>
            <w:r>
              <w:rPr>
                <w:lang w:val="en-US"/>
              </w:rPr>
              <w:t>1H Blunt</w:t>
            </w:r>
          </w:p>
        </w:tc>
        <w:tc>
          <w:tcPr>
            <w:tcW w:w="945" w:type="dxa"/>
          </w:tcPr>
          <w:p w:rsidR="009722E3" w:rsidRDefault="00D56271" w:rsidP="00606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8" w:type="dxa"/>
          </w:tcPr>
          <w:p w:rsidR="009722E3" w:rsidRDefault="00D56271" w:rsidP="00606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977" w:type="dxa"/>
          </w:tcPr>
          <w:p w:rsidR="009722E3" w:rsidRDefault="009722E3" w:rsidP="00972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13" w:type="dxa"/>
          </w:tcPr>
          <w:p w:rsidR="009722E3" w:rsidRDefault="00D56271" w:rsidP="00972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Blunt</w:t>
            </w:r>
          </w:p>
        </w:tc>
      </w:tr>
      <w:tr w:rsidR="00CD17FC" w:rsidTr="00A819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:rsidR="00CD17FC" w:rsidRDefault="00CD17FC" w:rsidP="009722E3">
            <w:pPr>
              <w:rPr>
                <w:lang w:val="en-US"/>
              </w:rPr>
            </w:pPr>
            <w:r>
              <w:rPr>
                <w:lang w:val="en-US"/>
              </w:rPr>
              <w:t>Fistweapon</w:t>
            </w:r>
          </w:p>
        </w:tc>
        <w:tc>
          <w:tcPr>
            <w:tcW w:w="945" w:type="dxa"/>
          </w:tcPr>
          <w:p w:rsidR="00CD17FC" w:rsidRDefault="00CD17FC" w:rsidP="00606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8" w:type="dxa"/>
          </w:tcPr>
          <w:p w:rsidR="00CD17FC" w:rsidRDefault="00AC324A" w:rsidP="00606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977" w:type="dxa"/>
          </w:tcPr>
          <w:p w:rsidR="00CD17FC" w:rsidRDefault="00A07A71" w:rsidP="00972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Brute Force</w:t>
            </w:r>
          </w:p>
        </w:tc>
        <w:tc>
          <w:tcPr>
            <w:tcW w:w="1413" w:type="dxa"/>
          </w:tcPr>
          <w:p w:rsidR="00CD17FC" w:rsidRDefault="00CD17FC" w:rsidP="00972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Blunt</w:t>
            </w:r>
          </w:p>
        </w:tc>
      </w:tr>
      <w:tr w:rsidR="00495F49" w:rsidTr="00A8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:rsidR="00495F49" w:rsidRDefault="00495F49" w:rsidP="009722E3">
            <w:pPr>
              <w:rPr>
                <w:lang w:val="en-US"/>
              </w:rPr>
            </w:pPr>
            <w:r>
              <w:rPr>
                <w:lang w:val="en-US"/>
              </w:rPr>
              <w:t>Powerweapon</w:t>
            </w:r>
          </w:p>
        </w:tc>
        <w:tc>
          <w:tcPr>
            <w:tcW w:w="945" w:type="dxa"/>
          </w:tcPr>
          <w:p w:rsidR="00495F49" w:rsidRDefault="00495F49" w:rsidP="00606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8" w:type="dxa"/>
          </w:tcPr>
          <w:p w:rsidR="00495F49" w:rsidRDefault="00495F49" w:rsidP="00606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977" w:type="dxa"/>
          </w:tcPr>
          <w:p w:rsidR="00495F49" w:rsidRDefault="0027642C" w:rsidP="00972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Penetration</w:t>
            </w:r>
          </w:p>
        </w:tc>
        <w:tc>
          <w:tcPr>
            <w:tcW w:w="1413" w:type="dxa"/>
          </w:tcPr>
          <w:p w:rsidR="00495F49" w:rsidRDefault="00526CFE" w:rsidP="00972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Either</w:t>
            </w:r>
          </w:p>
        </w:tc>
      </w:tr>
      <w:tr w:rsidR="009722E3" w:rsidTr="00A819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:rsidR="009722E3" w:rsidRDefault="009722E3" w:rsidP="009722E3">
            <w:pPr>
              <w:rPr>
                <w:lang w:val="en-US"/>
              </w:rPr>
            </w:pPr>
            <w:r>
              <w:rPr>
                <w:lang w:val="en-US"/>
              </w:rPr>
              <w:t>Powerclaws</w:t>
            </w:r>
          </w:p>
        </w:tc>
        <w:tc>
          <w:tcPr>
            <w:tcW w:w="945" w:type="dxa"/>
          </w:tcPr>
          <w:p w:rsidR="009722E3" w:rsidRDefault="00E35445" w:rsidP="00606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48" w:type="dxa"/>
          </w:tcPr>
          <w:p w:rsidR="009722E3" w:rsidRDefault="000A2A8F" w:rsidP="00606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977" w:type="dxa"/>
          </w:tcPr>
          <w:p w:rsidR="009722E3" w:rsidRDefault="009722E3" w:rsidP="00972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13" w:type="dxa"/>
          </w:tcPr>
          <w:p w:rsidR="009722E3" w:rsidRDefault="000A2A8F" w:rsidP="00972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Blade</w:t>
            </w:r>
          </w:p>
        </w:tc>
      </w:tr>
      <w:tr w:rsidR="009722E3" w:rsidTr="00A8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:rsidR="009722E3" w:rsidRDefault="0068628B" w:rsidP="00FB3C07">
            <w:pPr>
              <w:rPr>
                <w:lang w:val="en-US"/>
              </w:rPr>
            </w:pPr>
            <w:r>
              <w:rPr>
                <w:lang w:val="en-US"/>
              </w:rPr>
              <w:t>2H Blade</w:t>
            </w:r>
          </w:p>
        </w:tc>
        <w:tc>
          <w:tcPr>
            <w:tcW w:w="945" w:type="dxa"/>
          </w:tcPr>
          <w:p w:rsidR="009722E3" w:rsidRDefault="00E81049" w:rsidP="00606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48" w:type="dxa"/>
          </w:tcPr>
          <w:p w:rsidR="009722E3" w:rsidRDefault="00613870" w:rsidP="00606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977" w:type="dxa"/>
          </w:tcPr>
          <w:p w:rsidR="009722E3" w:rsidRDefault="00613870" w:rsidP="00972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Unwieldy</w:t>
            </w:r>
          </w:p>
        </w:tc>
        <w:tc>
          <w:tcPr>
            <w:tcW w:w="1413" w:type="dxa"/>
          </w:tcPr>
          <w:p w:rsidR="009722E3" w:rsidRDefault="00FB3C07" w:rsidP="00972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Blade</w:t>
            </w:r>
          </w:p>
        </w:tc>
      </w:tr>
      <w:tr w:rsidR="006066C0" w:rsidTr="00A819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:rsidR="006066C0" w:rsidRDefault="0068628B" w:rsidP="00FB3C07">
            <w:pPr>
              <w:rPr>
                <w:lang w:val="en-US"/>
              </w:rPr>
            </w:pPr>
            <w:r>
              <w:rPr>
                <w:lang w:val="en-US"/>
              </w:rPr>
              <w:t>2H Blunt</w:t>
            </w:r>
          </w:p>
        </w:tc>
        <w:tc>
          <w:tcPr>
            <w:tcW w:w="945" w:type="dxa"/>
          </w:tcPr>
          <w:p w:rsidR="006066C0" w:rsidRDefault="00A96376" w:rsidP="00606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48" w:type="dxa"/>
          </w:tcPr>
          <w:p w:rsidR="006066C0" w:rsidRDefault="00A96376" w:rsidP="00606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977" w:type="dxa"/>
          </w:tcPr>
          <w:p w:rsidR="006066C0" w:rsidRDefault="00465CF3" w:rsidP="00972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Unwieldy</w:t>
            </w:r>
          </w:p>
        </w:tc>
        <w:tc>
          <w:tcPr>
            <w:tcW w:w="1413" w:type="dxa"/>
          </w:tcPr>
          <w:p w:rsidR="006066C0" w:rsidRDefault="00E83252" w:rsidP="00972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Blunt</w:t>
            </w:r>
          </w:p>
        </w:tc>
      </w:tr>
      <w:tr w:rsidR="006066C0" w:rsidTr="00A8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:rsidR="006066C0" w:rsidRDefault="00F349DE" w:rsidP="00FB3C07">
            <w:pPr>
              <w:rPr>
                <w:lang w:val="en-US"/>
              </w:rPr>
            </w:pPr>
            <w:r>
              <w:rPr>
                <w:lang w:val="en-US"/>
              </w:rPr>
              <w:t>Spear</w:t>
            </w:r>
          </w:p>
        </w:tc>
        <w:tc>
          <w:tcPr>
            <w:tcW w:w="945" w:type="dxa"/>
          </w:tcPr>
          <w:p w:rsidR="006066C0" w:rsidRDefault="00E83252" w:rsidP="00606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8" w:type="dxa"/>
          </w:tcPr>
          <w:p w:rsidR="006066C0" w:rsidRDefault="00E83252" w:rsidP="00606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977" w:type="dxa"/>
          </w:tcPr>
          <w:p w:rsidR="006066C0" w:rsidRDefault="00513CFD" w:rsidP="00972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Wide Reach</w:t>
            </w:r>
            <w:bookmarkStart w:id="3" w:name="_GoBack"/>
            <w:bookmarkEnd w:id="3"/>
          </w:p>
        </w:tc>
        <w:tc>
          <w:tcPr>
            <w:tcW w:w="1413" w:type="dxa"/>
          </w:tcPr>
          <w:p w:rsidR="006066C0" w:rsidRDefault="00E83252" w:rsidP="00972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Blade</w:t>
            </w:r>
          </w:p>
        </w:tc>
      </w:tr>
      <w:tr w:rsidR="009722E3" w:rsidTr="00A819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:rsidR="009722E3" w:rsidRDefault="00E31A93" w:rsidP="009722E3">
            <w:pPr>
              <w:rPr>
                <w:lang w:val="en-US"/>
              </w:rPr>
            </w:pPr>
            <w:r>
              <w:rPr>
                <w:lang w:val="en-US"/>
              </w:rPr>
              <w:t>Whip</w:t>
            </w:r>
          </w:p>
        </w:tc>
        <w:tc>
          <w:tcPr>
            <w:tcW w:w="945" w:type="dxa"/>
          </w:tcPr>
          <w:p w:rsidR="009722E3" w:rsidRDefault="00E31A93" w:rsidP="00606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48" w:type="dxa"/>
          </w:tcPr>
          <w:p w:rsidR="009722E3" w:rsidRDefault="00E31A93" w:rsidP="00606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977" w:type="dxa"/>
          </w:tcPr>
          <w:p w:rsidR="009722E3" w:rsidRDefault="00E31A93" w:rsidP="00972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Wide Reach</w:t>
            </w:r>
            <w:r w:rsidR="00147F33">
              <w:rPr>
                <w:lang w:val="en-US"/>
              </w:rPr>
              <w:t>, Unwieldy</w:t>
            </w:r>
          </w:p>
        </w:tc>
        <w:tc>
          <w:tcPr>
            <w:tcW w:w="1413" w:type="dxa"/>
          </w:tcPr>
          <w:p w:rsidR="009722E3" w:rsidRDefault="00E31A93" w:rsidP="00972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Blunt</w:t>
            </w:r>
          </w:p>
        </w:tc>
      </w:tr>
      <w:tr w:rsidR="00351B72" w:rsidTr="00A8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:rsidR="00351B72" w:rsidRDefault="00351B72" w:rsidP="009722E3">
            <w:pPr>
              <w:rPr>
                <w:lang w:val="en-US"/>
              </w:rPr>
            </w:pPr>
            <w:r>
              <w:rPr>
                <w:lang w:val="en-US"/>
              </w:rPr>
              <w:t>Spellweaver Staff</w:t>
            </w:r>
          </w:p>
        </w:tc>
        <w:tc>
          <w:tcPr>
            <w:tcW w:w="945" w:type="dxa"/>
          </w:tcPr>
          <w:p w:rsidR="00351B72" w:rsidRDefault="00351B72" w:rsidP="00606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8" w:type="dxa"/>
          </w:tcPr>
          <w:p w:rsidR="00351B72" w:rsidRDefault="00351B72" w:rsidP="00606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977" w:type="dxa"/>
          </w:tcPr>
          <w:p w:rsidR="00351B72" w:rsidRDefault="000422D6" w:rsidP="00BF2AA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You may r</w:t>
            </w:r>
            <w:r w:rsidR="00DD1CAB">
              <w:rPr>
                <w:lang w:val="en-US"/>
              </w:rPr>
              <w:t xml:space="preserve">eroll </w:t>
            </w:r>
            <w:r w:rsidR="00A542FA">
              <w:rPr>
                <w:lang w:val="en-US"/>
              </w:rPr>
              <w:t>any one</w:t>
            </w:r>
            <w:r w:rsidR="00DD1CAB">
              <w:rPr>
                <w:lang w:val="en-US"/>
              </w:rPr>
              <w:t xml:space="preserve"> hit dice per round while spellcasting</w:t>
            </w:r>
          </w:p>
        </w:tc>
        <w:tc>
          <w:tcPr>
            <w:tcW w:w="1413" w:type="dxa"/>
          </w:tcPr>
          <w:p w:rsidR="00351B72" w:rsidRDefault="00351B72" w:rsidP="00972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Blunt</w:t>
            </w:r>
          </w:p>
        </w:tc>
      </w:tr>
    </w:tbl>
    <w:p w:rsidR="000A3BA5" w:rsidRDefault="000A3BA5" w:rsidP="00351B72">
      <w:pPr>
        <w:rPr>
          <w:lang w:val="en-US"/>
        </w:rPr>
      </w:pPr>
    </w:p>
    <w:p w:rsidR="00135712" w:rsidRPr="00B9134C" w:rsidRDefault="00135712" w:rsidP="00135712">
      <w:pPr>
        <w:pStyle w:val="Heading3"/>
        <w:rPr>
          <w:lang w:val="en-US"/>
        </w:rPr>
      </w:pPr>
      <w:r>
        <w:rPr>
          <w:lang w:val="en-US"/>
        </w:rPr>
        <w:t>Pistols</w:t>
      </w:r>
    </w:p>
    <w:tbl>
      <w:tblPr>
        <w:tblStyle w:val="ListTable2-Accent3"/>
        <w:tblW w:w="0" w:type="auto"/>
        <w:tblLook w:val="04A0" w:firstRow="1" w:lastRow="0" w:firstColumn="1" w:lastColumn="0" w:noHBand="0" w:noVBand="1"/>
      </w:tblPr>
      <w:tblGrid>
        <w:gridCol w:w="2268"/>
        <w:gridCol w:w="974"/>
        <w:gridCol w:w="945"/>
        <w:gridCol w:w="1041"/>
        <w:gridCol w:w="2499"/>
        <w:gridCol w:w="1345"/>
      </w:tblGrid>
      <w:tr w:rsidR="00420395" w:rsidTr="00A819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20395" w:rsidRDefault="00420395" w:rsidP="003D27C5">
            <w:pPr>
              <w:rPr>
                <w:lang w:val="en-US"/>
              </w:rPr>
            </w:pPr>
            <w:r>
              <w:rPr>
                <w:lang w:val="en-US"/>
              </w:rPr>
              <w:t>Weapon</w:t>
            </w:r>
          </w:p>
        </w:tc>
        <w:tc>
          <w:tcPr>
            <w:tcW w:w="974" w:type="dxa"/>
          </w:tcPr>
          <w:p w:rsidR="00420395" w:rsidRDefault="00420395" w:rsidP="003D27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Range</w:t>
            </w:r>
          </w:p>
        </w:tc>
        <w:tc>
          <w:tcPr>
            <w:tcW w:w="945" w:type="dxa"/>
          </w:tcPr>
          <w:p w:rsidR="00420395" w:rsidRDefault="00420395" w:rsidP="003D27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Attacks</w:t>
            </w:r>
          </w:p>
        </w:tc>
        <w:tc>
          <w:tcPr>
            <w:tcW w:w="1041" w:type="dxa"/>
          </w:tcPr>
          <w:p w:rsidR="00420395" w:rsidRDefault="00420395" w:rsidP="003D27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Damage</w:t>
            </w:r>
          </w:p>
        </w:tc>
        <w:tc>
          <w:tcPr>
            <w:tcW w:w="2499" w:type="dxa"/>
          </w:tcPr>
          <w:p w:rsidR="00420395" w:rsidRDefault="00420395" w:rsidP="003D27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Rules</w:t>
            </w:r>
          </w:p>
        </w:tc>
        <w:tc>
          <w:tcPr>
            <w:tcW w:w="1345" w:type="dxa"/>
          </w:tcPr>
          <w:p w:rsidR="00420395" w:rsidRDefault="00420395" w:rsidP="003D27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Types</w:t>
            </w:r>
          </w:p>
        </w:tc>
      </w:tr>
      <w:tr w:rsidR="00420395" w:rsidTr="00A8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20395" w:rsidRDefault="00420395" w:rsidP="000A3BA5">
            <w:pPr>
              <w:rPr>
                <w:lang w:val="en-US"/>
              </w:rPr>
            </w:pPr>
            <w:r>
              <w:rPr>
                <w:lang w:val="en-US"/>
              </w:rPr>
              <w:t>Boltpistol</w:t>
            </w:r>
          </w:p>
        </w:tc>
        <w:tc>
          <w:tcPr>
            <w:tcW w:w="974" w:type="dxa"/>
          </w:tcPr>
          <w:p w:rsidR="00420395" w:rsidRDefault="00420395" w:rsidP="000A3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15cm</w:t>
            </w:r>
          </w:p>
        </w:tc>
        <w:tc>
          <w:tcPr>
            <w:tcW w:w="945" w:type="dxa"/>
          </w:tcPr>
          <w:p w:rsidR="00420395" w:rsidRDefault="00420395" w:rsidP="000A3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1" w:type="dxa"/>
          </w:tcPr>
          <w:p w:rsidR="00420395" w:rsidRDefault="00420395" w:rsidP="000A3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99" w:type="dxa"/>
          </w:tcPr>
          <w:p w:rsidR="00420395" w:rsidRDefault="00420395" w:rsidP="000A3B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45" w:type="dxa"/>
          </w:tcPr>
          <w:p w:rsidR="00420395" w:rsidRDefault="00420395" w:rsidP="000A3B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Projectile</w:t>
            </w:r>
          </w:p>
        </w:tc>
      </w:tr>
      <w:tr w:rsidR="00420395" w:rsidTr="00A819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20395" w:rsidRDefault="00420395" w:rsidP="000A3BA5">
            <w:pPr>
              <w:rPr>
                <w:lang w:val="en-US"/>
              </w:rPr>
            </w:pPr>
            <w:r>
              <w:rPr>
                <w:lang w:val="en-US"/>
              </w:rPr>
              <w:t>Stormpistol</w:t>
            </w:r>
          </w:p>
        </w:tc>
        <w:tc>
          <w:tcPr>
            <w:tcW w:w="974" w:type="dxa"/>
          </w:tcPr>
          <w:p w:rsidR="00420395" w:rsidRDefault="00420395" w:rsidP="000A3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15cm</w:t>
            </w:r>
          </w:p>
        </w:tc>
        <w:tc>
          <w:tcPr>
            <w:tcW w:w="945" w:type="dxa"/>
          </w:tcPr>
          <w:p w:rsidR="00420395" w:rsidRDefault="00BC563A" w:rsidP="000A3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1" w:type="dxa"/>
          </w:tcPr>
          <w:p w:rsidR="00420395" w:rsidRDefault="00420395" w:rsidP="000A3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99" w:type="dxa"/>
          </w:tcPr>
          <w:p w:rsidR="00420395" w:rsidRDefault="00BC563A" w:rsidP="000A3B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Rapid Fire</w:t>
            </w:r>
          </w:p>
        </w:tc>
        <w:tc>
          <w:tcPr>
            <w:tcW w:w="1345" w:type="dxa"/>
          </w:tcPr>
          <w:p w:rsidR="00420395" w:rsidRDefault="00420395" w:rsidP="000A3B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Projectile</w:t>
            </w:r>
          </w:p>
        </w:tc>
      </w:tr>
      <w:tr w:rsidR="00420395" w:rsidTr="00A8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20395" w:rsidRDefault="00420395" w:rsidP="000A3BA5">
            <w:pPr>
              <w:rPr>
                <w:lang w:val="en-US"/>
              </w:rPr>
            </w:pPr>
            <w:r>
              <w:rPr>
                <w:lang w:val="en-US"/>
              </w:rPr>
              <w:t>Laserpistol</w:t>
            </w:r>
          </w:p>
        </w:tc>
        <w:tc>
          <w:tcPr>
            <w:tcW w:w="974" w:type="dxa"/>
          </w:tcPr>
          <w:p w:rsidR="00420395" w:rsidRDefault="00420395" w:rsidP="000A3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15cm</w:t>
            </w:r>
          </w:p>
        </w:tc>
        <w:tc>
          <w:tcPr>
            <w:tcW w:w="945" w:type="dxa"/>
          </w:tcPr>
          <w:p w:rsidR="00420395" w:rsidRDefault="00420395" w:rsidP="000A3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1" w:type="dxa"/>
          </w:tcPr>
          <w:p w:rsidR="00420395" w:rsidRDefault="0089589E" w:rsidP="000A3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99" w:type="dxa"/>
          </w:tcPr>
          <w:p w:rsidR="00420395" w:rsidRDefault="00420395" w:rsidP="000A3B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45" w:type="dxa"/>
          </w:tcPr>
          <w:p w:rsidR="00420395" w:rsidRDefault="00420395" w:rsidP="000A3B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Laser</w:t>
            </w:r>
          </w:p>
        </w:tc>
      </w:tr>
      <w:tr w:rsidR="00420395" w:rsidTr="00A819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20395" w:rsidRDefault="00420395" w:rsidP="000A3BA5">
            <w:pPr>
              <w:rPr>
                <w:lang w:val="en-US"/>
              </w:rPr>
            </w:pPr>
            <w:r>
              <w:rPr>
                <w:lang w:val="en-US"/>
              </w:rPr>
              <w:t>Plasmapistol</w:t>
            </w:r>
          </w:p>
        </w:tc>
        <w:tc>
          <w:tcPr>
            <w:tcW w:w="974" w:type="dxa"/>
          </w:tcPr>
          <w:p w:rsidR="00420395" w:rsidRDefault="00420395" w:rsidP="000A3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15cm</w:t>
            </w:r>
          </w:p>
        </w:tc>
        <w:tc>
          <w:tcPr>
            <w:tcW w:w="945" w:type="dxa"/>
          </w:tcPr>
          <w:p w:rsidR="00420395" w:rsidRDefault="0089589E" w:rsidP="000A3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1" w:type="dxa"/>
          </w:tcPr>
          <w:p w:rsidR="00420395" w:rsidRDefault="0089589E" w:rsidP="000A3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99" w:type="dxa"/>
          </w:tcPr>
          <w:p w:rsidR="00420395" w:rsidRDefault="0089589E" w:rsidP="000A3B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Penetration</w:t>
            </w:r>
          </w:p>
        </w:tc>
        <w:tc>
          <w:tcPr>
            <w:tcW w:w="1345" w:type="dxa"/>
          </w:tcPr>
          <w:p w:rsidR="00420395" w:rsidRDefault="00420395" w:rsidP="000A3B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Laser</w:t>
            </w:r>
          </w:p>
        </w:tc>
      </w:tr>
      <w:tr w:rsidR="00420395" w:rsidTr="00A8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20395" w:rsidRDefault="00420395" w:rsidP="000A3BA5">
            <w:pPr>
              <w:rPr>
                <w:lang w:val="en-US"/>
              </w:rPr>
            </w:pPr>
            <w:r>
              <w:rPr>
                <w:lang w:val="en-US"/>
              </w:rPr>
              <w:t>Handflamer</w:t>
            </w:r>
          </w:p>
        </w:tc>
        <w:tc>
          <w:tcPr>
            <w:tcW w:w="974" w:type="dxa"/>
          </w:tcPr>
          <w:p w:rsidR="00420395" w:rsidRDefault="00420395" w:rsidP="000A3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Cone</w:t>
            </w:r>
          </w:p>
        </w:tc>
        <w:tc>
          <w:tcPr>
            <w:tcW w:w="945" w:type="dxa"/>
          </w:tcPr>
          <w:p w:rsidR="00420395" w:rsidRDefault="0089589E" w:rsidP="000A3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1" w:type="dxa"/>
          </w:tcPr>
          <w:p w:rsidR="00420395" w:rsidRDefault="0089589E" w:rsidP="000A3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99" w:type="dxa"/>
          </w:tcPr>
          <w:p w:rsidR="00420395" w:rsidRDefault="00420395" w:rsidP="000A3B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45" w:type="dxa"/>
          </w:tcPr>
          <w:p w:rsidR="00420395" w:rsidRDefault="00420395" w:rsidP="000A3B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Template</w:t>
            </w:r>
          </w:p>
        </w:tc>
      </w:tr>
      <w:tr w:rsidR="00420395" w:rsidTr="00A819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20395" w:rsidRDefault="00420395" w:rsidP="000A3BA5">
            <w:pPr>
              <w:rPr>
                <w:lang w:val="en-US"/>
              </w:rPr>
            </w:pPr>
            <w:r>
              <w:rPr>
                <w:lang w:val="en-US"/>
              </w:rPr>
              <w:t>Gravpistol</w:t>
            </w:r>
          </w:p>
        </w:tc>
        <w:tc>
          <w:tcPr>
            <w:tcW w:w="974" w:type="dxa"/>
          </w:tcPr>
          <w:p w:rsidR="00420395" w:rsidRDefault="00420395" w:rsidP="000A3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15cm</w:t>
            </w:r>
          </w:p>
        </w:tc>
        <w:tc>
          <w:tcPr>
            <w:tcW w:w="945" w:type="dxa"/>
          </w:tcPr>
          <w:p w:rsidR="00420395" w:rsidRDefault="0089589E" w:rsidP="000A3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1" w:type="dxa"/>
          </w:tcPr>
          <w:p w:rsidR="00420395" w:rsidRDefault="0089589E" w:rsidP="000A3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99" w:type="dxa"/>
          </w:tcPr>
          <w:p w:rsidR="00420395" w:rsidRDefault="0089589E" w:rsidP="000A3B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Rending</w:t>
            </w:r>
          </w:p>
        </w:tc>
        <w:tc>
          <w:tcPr>
            <w:tcW w:w="1345" w:type="dxa"/>
          </w:tcPr>
          <w:p w:rsidR="00420395" w:rsidRDefault="00420395" w:rsidP="000A3B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Effect</w:t>
            </w:r>
          </w:p>
        </w:tc>
      </w:tr>
    </w:tbl>
    <w:p w:rsidR="00BE29D8" w:rsidRDefault="00BE29D8" w:rsidP="00BE29D8">
      <w:pPr>
        <w:pStyle w:val="Heading3"/>
        <w:rPr>
          <w:lang w:val="en-US"/>
        </w:rPr>
      </w:pPr>
    </w:p>
    <w:p w:rsidR="00BE29D8" w:rsidRPr="00B9134C" w:rsidRDefault="00F671C3" w:rsidP="00BE29D8">
      <w:pPr>
        <w:pStyle w:val="Heading3"/>
        <w:rPr>
          <w:lang w:val="en-US"/>
        </w:rPr>
      </w:pPr>
      <w:r>
        <w:rPr>
          <w:lang w:val="en-US"/>
        </w:rPr>
        <w:t>Rifles</w:t>
      </w:r>
    </w:p>
    <w:tbl>
      <w:tblPr>
        <w:tblStyle w:val="ListTable2-Accent3"/>
        <w:tblW w:w="0" w:type="auto"/>
        <w:tblLook w:val="04A0" w:firstRow="1" w:lastRow="0" w:firstColumn="1" w:lastColumn="0" w:noHBand="0" w:noVBand="1"/>
      </w:tblPr>
      <w:tblGrid>
        <w:gridCol w:w="2268"/>
        <w:gridCol w:w="974"/>
        <w:gridCol w:w="945"/>
        <w:gridCol w:w="1041"/>
        <w:gridCol w:w="2499"/>
        <w:gridCol w:w="1345"/>
      </w:tblGrid>
      <w:tr w:rsidR="00BE29D8" w:rsidTr="00A819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BE29D8" w:rsidRDefault="00BE29D8" w:rsidP="003D27C5">
            <w:pPr>
              <w:rPr>
                <w:lang w:val="en-US"/>
              </w:rPr>
            </w:pPr>
            <w:r>
              <w:rPr>
                <w:lang w:val="en-US"/>
              </w:rPr>
              <w:t>Weapon</w:t>
            </w:r>
          </w:p>
        </w:tc>
        <w:tc>
          <w:tcPr>
            <w:tcW w:w="974" w:type="dxa"/>
          </w:tcPr>
          <w:p w:rsidR="00BE29D8" w:rsidRDefault="00BE29D8" w:rsidP="003D27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Range</w:t>
            </w:r>
          </w:p>
        </w:tc>
        <w:tc>
          <w:tcPr>
            <w:tcW w:w="945" w:type="dxa"/>
          </w:tcPr>
          <w:p w:rsidR="00BE29D8" w:rsidRDefault="00BE29D8" w:rsidP="003D27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Attacks</w:t>
            </w:r>
          </w:p>
        </w:tc>
        <w:tc>
          <w:tcPr>
            <w:tcW w:w="1041" w:type="dxa"/>
          </w:tcPr>
          <w:p w:rsidR="00BE29D8" w:rsidRDefault="00BE29D8" w:rsidP="003D27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Damage</w:t>
            </w:r>
          </w:p>
        </w:tc>
        <w:tc>
          <w:tcPr>
            <w:tcW w:w="2499" w:type="dxa"/>
          </w:tcPr>
          <w:p w:rsidR="00BE29D8" w:rsidRDefault="00BE29D8" w:rsidP="003D27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Rules</w:t>
            </w:r>
          </w:p>
        </w:tc>
        <w:tc>
          <w:tcPr>
            <w:tcW w:w="1345" w:type="dxa"/>
          </w:tcPr>
          <w:p w:rsidR="00BE29D8" w:rsidRDefault="00BE29D8" w:rsidP="003D27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Types</w:t>
            </w:r>
          </w:p>
        </w:tc>
      </w:tr>
      <w:tr w:rsidR="00192043" w:rsidTr="00A8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192043" w:rsidRDefault="00192043" w:rsidP="00192043">
            <w:pPr>
              <w:rPr>
                <w:lang w:val="en-US"/>
              </w:rPr>
            </w:pPr>
            <w:r>
              <w:rPr>
                <w:lang w:val="en-US"/>
              </w:rPr>
              <w:t>Bolter</w:t>
            </w:r>
          </w:p>
        </w:tc>
        <w:tc>
          <w:tcPr>
            <w:tcW w:w="974" w:type="dxa"/>
          </w:tcPr>
          <w:p w:rsidR="00192043" w:rsidRDefault="00192043" w:rsidP="00192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30cm</w:t>
            </w:r>
          </w:p>
        </w:tc>
        <w:tc>
          <w:tcPr>
            <w:tcW w:w="945" w:type="dxa"/>
          </w:tcPr>
          <w:p w:rsidR="00192043" w:rsidRDefault="0092549E" w:rsidP="00192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41" w:type="dxa"/>
          </w:tcPr>
          <w:p w:rsidR="00192043" w:rsidRDefault="00192043" w:rsidP="00192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99" w:type="dxa"/>
          </w:tcPr>
          <w:p w:rsidR="00192043" w:rsidRDefault="00192043" w:rsidP="00192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45" w:type="dxa"/>
          </w:tcPr>
          <w:p w:rsidR="00192043" w:rsidRDefault="00192043" w:rsidP="00192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Projectile</w:t>
            </w:r>
          </w:p>
        </w:tc>
      </w:tr>
      <w:tr w:rsidR="00192043" w:rsidTr="00A819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192043" w:rsidRDefault="00192043" w:rsidP="00192043">
            <w:pPr>
              <w:rPr>
                <w:lang w:val="en-US"/>
              </w:rPr>
            </w:pPr>
            <w:r>
              <w:rPr>
                <w:lang w:val="en-US"/>
              </w:rPr>
              <w:t>Combi Bolter</w:t>
            </w:r>
          </w:p>
        </w:tc>
        <w:tc>
          <w:tcPr>
            <w:tcW w:w="974" w:type="dxa"/>
          </w:tcPr>
          <w:p w:rsidR="00192043" w:rsidRDefault="00192043" w:rsidP="00192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30cm</w:t>
            </w:r>
          </w:p>
        </w:tc>
        <w:tc>
          <w:tcPr>
            <w:tcW w:w="945" w:type="dxa"/>
          </w:tcPr>
          <w:p w:rsidR="00192043" w:rsidRDefault="0092549E" w:rsidP="00192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41" w:type="dxa"/>
          </w:tcPr>
          <w:p w:rsidR="00192043" w:rsidRDefault="00192043" w:rsidP="00192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99" w:type="dxa"/>
          </w:tcPr>
          <w:p w:rsidR="00192043" w:rsidRDefault="00192043" w:rsidP="001920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Rapid Fire</w:t>
            </w:r>
          </w:p>
        </w:tc>
        <w:tc>
          <w:tcPr>
            <w:tcW w:w="1345" w:type="dxa"/>
          </w:tcPr>
          <w:p w:rsidR="00192043" w:rsidRDefault="00192043" w:rsidP="001920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Projectile</w:t>
            </w:r>
          </w:p>
        </w:tc>
      </w:tr>
      <w:tr w:rsidR="00192043" w:rsidTr="00A8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192043" w:rsidRDefault="00192043" w:rsidP="00192043">
            <w:pPr>
              <w:rPr>
                <w:lang w:val="en-US"/>
              </w:rPr>
            </w:pPr>
            <w:r>
              <w:rPr>
                <w:lang w:val="en-US"/>
              </w:rPr>
              <w:t>Laser Carabine</w:t>
            </w:r>
          </w:p>
        </w:tc>
        <w:tc>
          <w:tcPr>
            <w:tcW w:w="974" w:type="dxa"/>
          </w:tcPr>
          <w:p w:rsidR="00192043" w:rsidRDefault="00192043" w:rsidP="00192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30cm</w:t>
            </w:r>
          </w:p>
        </w:tc>
        <w:tc>
          <w:tcPr>
            <w:tcW w:w="945" w:type="dxa"/>
          </w:tcPr>
          <w:p w:rsidR="00192043" w:rsidRDefault="0092549E" w:rsidP="00192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41" w:type="dxa"/>
          </w:tcPr>
          <w:p w:rsidR="00192043" w:rsidRDefault="00192043" w:rsidP="00192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99" w:type="dxa"/>
          </w:tcPr>
          <w:p w:rsidR="00192043" w:rsidRDefault="00192043" w:rsidP="00192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45" w:type="dxa"/>
          </w:tcPr>
          <w:p w:rsidR="00192043" w:rsidRDefault="00192043" w:rsidP="00192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Laser</w:t>
            </w:r>
          </w:p>
        </w:tc>
      </w:tr>
      <w:tr w:rsidR="00192043" w:rsidTr="00A819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192043" w:rsidRDefault="00192043" w:rsidP="00192043">
            <w:pPr>
              <w:rPr>
                <w:lang w:val="en-US"/>
              </w:rPr>
            </w:pPr>
            <w:r>
              <w:rPr>
                <w:lang w:val="en-US"/>
              </w:rPr>
              <w:t>Plasma Carabine</w:t>
            </w:r>
          </w:p>
        </w:tc>
        <w:tc>
          <w:tcPr>
            <w:tcW w:w="974" w:type="dxa"/>
          </w:tcPr>
          <w:p w:rsidR="00192043" w:rsidRDefault="00192043" w:rsidP="00192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30cm</w:t>
            </w:r>
          </w:p>
        </w:tc>
        <w:tc>
          <w:tcPr>
            <w:tcW w:w="945" w:type="dxa"/>
          </w:tcPr>
          <w:p w:rsidR="00192043" w:rsidRDefault="0092549E" w:rsidP="00192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41" w:type="dxa"/>
          </w:tcPr>
          <w:p w:rsidR="00192043" w:rsidRDefault="00192043" w:rsidP="00192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99" w:type="dxa"/>
          </w:tcPr>
          <w:p w:rsidR="00192043" w:rsidRDefault="00192043" w:rsidP="001920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Penetration</w:t>
            </w:r>
          </w:p>
        </w:tc>
        <w:tc>
          <w:tcPr>
            <w:tcW w:w="1345" w:type="dxa"/>
          </w:tcPr>
          <w:p w:rsidR="00192043" w:rsidRDefault="00192043" w:rsidP="001920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Laser</w:t>
            </w:r>
          </w:p>
        </w:tc>
      </w:tr>
      <w:tr w:rsidR="00192043" w:rsidTr="00A8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192043" w:rsidRDefault="00192043" w:rsidP="00192043">
            <w:pPr>
              <w:rPr>
                <w:lang w:val="en-US"/>
              </w:rPr>
            </w:pPr>
            <w:r>
              <w:rPr>
                <w:lang w:val="en-US"/>
              </w:rPr>
              <w:t>Flamer</w:t>
            </w:r>
          </w:p>
        </w:tc>
        <w:tc>
          <w:tcPr>
            <w:tcW w:w="974" w:type="dxa"/>
          </w:tcPr>
          <w:p w:rsidR="00192043" w:rsidRDefault="00192043" w:rsidP="003534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Cone</w:t>
            </w:r>
          </w:p>
        </w:tc>
        <w:tc>
          <w:tcPr>
            <w:tcW w:w="945" w:type="dxa"/>
          </w:tcPr>
          <w:p w:rsidR="00192043" w:rsidRDefault="00F221D4" w:rsidP="00192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1" w:type="dxa"/>
          </w:tcPr>
          <w:p w:rsidR="00192043" w:rsidRDefault="00F221D4" w:rsidP="00192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99" w:type="dxa"/>
          </w:tcPr>
          <w:p w:rsidR="00192043" w:rsidRDefault="00192043" w:rsidP="00192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45" w:type="dxa"/>
          </w:tcPr>
          <w:p w:rsidR="00192043" w:rsidRDefault="00192043" w:rsidP="00192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Template</w:t>
            </w:r>
          </w:p>
        </w:tc>
      </w:tr>
      <w:tr w:rsidR="00192043" w:rsidTr="00A819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192043" w:rsidRDefault="00192043" w:rsidP="00192043">
            <w:pPr>
              <w:rPr>
                <w:lang w:val="en-US"/>
              </w:rPr>
            </w:pPr>
            <w:r>
              <w:rPr>
                <w:lang w:val="en-US"/>
              </w:rPr>
              <w:t>Gravblaster</w:t>
            </w:r>
          </w:p>
        </w:tc>
        <w:tc>
          <w:tcPr>
            <w:tcW w:w="974" w:type="dxa"/>
          </w:tcPr>
          <w:p w:rsidR="00192043" w:rsidRDefault="00192043" w:rsidP="00192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30cm</w:t>
            </w:r>
          </w:p>
        </w:tc>
        <w:tc>
          <w:tcPr>
            <w:tcW w:w="945" w:type="dxa"/>
          </w:tcPr>
          <w:p w:rsidR="00192043" w:rsidRDefault="0092549E" w:rsidP="00192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41" w:type="dxa"/>
          </w:tcPr>
          <w:p w:rsidR="00192043" w:rsidRDefault="00192043" w:rsidP="00192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99" w:type="dxa"/>
          </w:tcPr>
          <w:p w:rsidR="00192043" w:rsidRDefault="00192043" w:rsidP="001920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Rending</w:t>
            </w:r>
          </w:p>
        </w:tc>
        <w:tc>
          <w:tcPr>
            <w:tcW w:w="1345" w:type="dxa"/>
          </w:tcPr>
          <w:p w:rsidR="00192043" w:rsidRDefault="00192043" w:rsidP="001920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Effect</w:t>
            </w:r>
          </w:p>
        </w:tc>
      </w:tr>
      <w:tr w:rsidR="00901218" w:rsidTr="00A8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01218" w:rsidRDefault="00901218" w:rsidP="00192043">
            <w:pPr>
              <w:rPr>
                <w:lang w:val="en-US"/>
              </w:rPr>
            </w:pPr>
            <w:r>
              <w:rPr>
                <w:lang w:val="en-US"/>
              </w:rPr>
              <w:t>Shotgun</w:t>
            </w:r>
          </w:p>
        </w:tc>
        <w:tc>
          <w:tcPr>
            <w:tcW w:w="974" w:type="dxa"/>
          </w:tcPr>
          <w:p w:rsidR="00901218" w:rsidRDefault="00901218" w:rsidP="00192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10cm</w:t>
            </w:r>
          </w:p>
        </w:tc>
        <w:tc>
          <w:tcPr>
            <w:tcW w:w="945" w:type="dxa"/>
          </w:tcPr>
          <w:p w:rsidR="00901218" w:rsidRDefault="00901218" w:rsidP="00192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41" w:type="dxa"/>
          </w:tcPr>
          <w:p w:rsidR="00901218" w:rsidRDefault="00901218" w:rsidP="00192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99" w:type="dxa"/>
          </w:tcPr>
          <w:p w:rsidR="00901218" w:rsidRDefault="00D432EA" w:rsidP="00192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Burst</w:t>
            </w:r>
          </w:p>
        </w:tc>
        <w:tc>
          <w:tcPr>
            <w:tcW w:w="1345" w:type="dxa"/>
          </w:tcPr>
          <w:p w:rsidR="00901218" w:rsidRDefault="00901218" w:rsidP="00192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Projectile</w:t>
            </w:r>
          </w:p>
        </w:tc>
      </w:tr>
      <w:tr w:rsidR="00440FFB" w:rsidTr="00A819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40FFB" w:rsidRDefault="00440FFB" w:rsidP="00192043">
            <w:pPr>
              <w:rPr>
                <w:lang w:val="en-US"/>
              </w:rPr>
            </w:pPr>
            <w:r>
              <w:rPr>
                <w:lang w:val="en-US"/>
              </w:rPr>
              <w:t>Sniper Rifle</w:t>
            </w:r>
          </w:p>
        </w:tc>
        <w:tc>
          <w:tcPr>
            <w:tcW w:w="974" w:type="dxa"/>
          </w:tcPr>
          <w:p w:rsidR="00440FFB" w:rsidRDefault="00440FFB" w:rsidP="00192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45cm</w:t>
            </w:r>
          </w:p>
        </w:tc>
        <w:tc>
          <w:tcPr>
            <w:tcW w:w="945" w:type="dxa"/>
          </w:tcPr>
          <w:p w:rsidR="00440FFB" w:rsidRDefault="00440FFB" w:rsidP="00192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1" w:type="dxa"/>
          </w:tcPr>
          <w:p w:rsidR="00440FFB" w:rsidRDefault="00440FFB" w:rsidP="001920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499" w:type="dxa"/>
          </w:tcPr>
          <w:p w:rsidR="00440FFB" w:rsidRDefault="00440FFB" w:rsidP="001920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Penetration</w:t>
            </w:r>
          </w:p>
        </w:tc>
        <w:tc>
          <w:tcPr>
            <w:tcW w:w="1345" w:type="dxa"/>
          </w:tcPr>
          <w:p w:rsidR="00440FFB" w:rsidRDefault="00440FFB" w:rsidP="001920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Projectile</w:t>
            </w:r>
          </w:p>
        </w:tc>
      </w:tr>
      <w:tr w:rsidR="000E2247" w:rsidTr="00A8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0E2247" w:rsidRDefault="000E2247" w:rsidP="00192043">
            <w:pPr>
              <w:rPr>
                <w:lang w:val="en-US"/>
              </w:rPr>
            </w:pPr>
            <w:r>
              <w:rPr>
                <w:lang w:val="en-US"/>
              </w:rPr>
              <w:t>Grenade Launcher</w:t>
            </w:r>
          </w:p>
        </w:tc>
        <w:tc>
          <w:tcPr>
            <w:tcW w:w="974" w:type="dxa"/>
          </w:tcPr>
          <w:p w:rsidR="000E2247" w:rsidRDefault="000E2247" w:rsidP="00192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20cm</w:t>
            </w:r>
          </w:p>
        </w:tc>
        <w:tc>
          <w:tcPr>
            <w:tcW w:w="945" w:type="dxa"/>
          </w:tcPr>
          <w:p w:rsidR="000E2247" w:rsidRDefault="000E2247" w:rsidP="00192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1" w:type="dxa"/>
          </w:tcPr>
          <w:p w:rsidR="000E2247" w:rsidRDefault="000E2247" w:rsidP="001920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99" w:type="dxa"/>
          </w:tcPr>
          <w:p w:rsidR="000E2247" w:rsidRDefault="000E2247" w:rsidP="00192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Blast</w:t>
            </w:r>
          </w:p>
        </w:tc>
        <w:tc>
          <w:tcPr>
            <w:tcW w:w="1345" w:type="dxa"/>
          </w:tcPr>
          <w:p w:rsidR="000E2247" w:rsidRDefault="000E2247" w:rsidP="001920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Template</w:t>
            </w:r>
          </w:p>
        </w:tc>
      </w:tr>
    </w:tbl>
    <w:p w:rsidR="00B0186D" w:rsidRDefault="00B0186D" w:rsidP="00520B28">
      <w:pPr>
        <w:rPr>
          <w:lang w:val="en-US"/>
        </w:rPr>
      </w:pPr>
    </w:p>
    <w:p w:rsidR="00B0186D" w:rsidRPr="00B9134C" w:rsidRDefault="00356920" w:rsidP="00B0186D">
      <w:pPr>
        <w:pStyle w:val="Heading3"/>
        <w:rPr>
          <w:lang w:val="en-US"/>
        </w:rPr>
      </w:pPr>
      <w:r>
        <w:rPr>
          <w:lang w:val="en-US"/>
        </w:rPr>
        <w:t>Heavy</w:t>
      </w:r>
    </w:p>
    <w:tbl>
      <w:tblPr>
        <w:tblStyle w:val="ListTable2-Accent3"/>
        <w:tblW w:w="0" w:type="auto"/>
        <w:tblLook w:val="04A0" w:firstRow="1" w:lastRow="0" w:firstColumn="1" w:lastColumn="0" w:noHBand="0" w:noVBand="1"/>
      </w:tblPr>
      <w:tblGrid>
        <w:gridCol w:w="2268"/>
        <w:gridCol w:w="974"/>
        <w:gridCol w:w="945"/>
        <w:gridCol w:w="1041"/>
        <w:gridCol w:w="2499"/>
        <w:gridCol w:w="1345"/>
      </w:tblGrid>
      <w:tr w:rsidR="00B0186D" w:rsidTr="00A819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B0186D" w:rsidRDefault="00B0186D" w:rsidP="003D27C5">
            <w:pPr>
              <w:rPr>
                <w:lang w:val="en-US"/>
              </w:rPr>
            </w:pPr>
            <w:r>
              <w:rPr>
                <w:lang w:val="en-US"/>
              </w:rPr>
              <w:t>Weapon</w:t>
            </w:r>
          </w:p>
        </w:tc>
        <w:tc>
          <w:tcPr>
            <w:tcW w:w="974" w:type="dxa"/>
          </w:tcPr>
          <w:p w:rsidR="00B0186D" w:rsidRDefault="00B0186D" w:rsidP="003D27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Range</w:t>
            </w:r>
          </w:p>
        </w:tc>
        <w:tc>
          <w:tcPr>
            <w:tcW w:w="945" w:type="dxa"/>
          </w:tcPr>
          <w:p w:rsidR="00B0186D" w:rsidRDefault="00B0186D" w:rsidP="003D27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Attacks</w:t>
            </w:r>
          </w:p>
        </w:tc>
        <w:tc>
          <w:tcPr>
            <w:tcW w:w="1041" w:type="dxa"/>
          </w:tcPr>
          <w:p w:rsidR="00B0186D" w:rsidRDefault="00B0186D" w:rsidP="003D27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Damage</w:t>
            </w:r>
          </w:p>
        </w:tc>
        <w:tc>
          <w:tcPr>
            <w:tcW w:w="2499" w:type="dxa"/>
          </w:tcPr>
          <w:p w:rsidR="00B0186D" w:rsidRDefault="00B0186D" w:rsidP="003D27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Rules</w:t>
            </w:r>
          </w:p>
        </w:tc>
        <w:tc>
          <w:tcPr>
            <w:tcW w:w="1345" w:type="dxa"/>
          </w:tcPr>
          <w:p w:rsidR="00B0186D" w:rsidRDefault="00B0186D" w:rsidP="003D27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Types</w:t>
            </w:r>
          </w:p>
        </w:tc>
      </w:tr>
      <w:tr w:rsidR="0021579C" w:rsidTr="00A8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21579C" w:rsidRDefault="0021579C" w:rsidP="0021579C">
            <w:pPr>
              <w:rPr>
                <w:lang w:val="en-US"/>
              </w:rPr>
            </w:pPr>
            <w:r>
              <w:rPr>
                <w:lang w:val="en-US"/>
              </w:rPr>
              <w:t>Heavy Bolter</w:t>
            </w:r>
          </w:p>
        </w:tc>
        <w:tc>
          <w:tcPr>
            <w:tcW w:w="974" w:type="dxa"/>
          </w:tcPr>
          <w:p w:rsidR="0021579C" w:rsidRDefault="0021579C" w:rsidP="002157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45cm</w:t>
            </w:r>
          </w:p>
        </w:tc>
        <w:tc>
          <w:tcPr>
            <w:tcW w:w="945" w:type="dxa"/>
          </w:tcPr>
          <w:p w:rsidR="0021579C" w:rsidRDefault="0021579C" w:rsidP="002157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41" w:type="dxa"/>
          </w:tcPr>
          <w:p w:rsidR="0021579C" w:rsidRDefault="00947EA1" w:rsidP="002157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99" w:type="dxa"/>
          </w:tcPr>
          <w:p w:rsidR="0021579C" w:rsidRDefault="00764BD7" w:rsidP="002157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Rapid Fire</w:t>
            </w:r>
          </w:p>
        </w:tc>
        <w:tc>
          <w:tcPr>
            <w:tcW w:w="1345" w:type="dxa"/>
          </w:tcPr>
          <w:p w:rsidR="0021579C" w:rsidRDefault="0021579C" w:rsidP="002157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Projectile</w:t>
            </w:r>
          </w:p>
        </w:tc>
      </w:tr>
      <w:tr w:rsidR="0021579C" w:rsidTr="00A819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21579C" w:rsidRDefault="0021579C" w:rsidP="0021579C">
            <w:pPr>
              <w:rPr>
                <w:lang w:val="en-US"/>
              </w:rPr>
            </w:pPr>
            <w:r>
              <w:rPr>
                <w:lang w:val="en-US"/>
              </w:rPr>
              <w:t>Laser Cannon</w:t>
            </w:r>
          </w:p>
        </w:tc>
        <w:tc>
          <w:tcPr>
            <w:tcW w:w="974" w:type="dxa"/>
          </w:tcPr>
          <w:p w:rsidR="0021579C" w:rsidRDefault="0021579C" w:rsidP="002157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45cm</w:t>
            </w:r>
          </w:p>
        </w:tc>
        <w:tc>
          <w:tcPr>
            <w:tcW w:w="945" w:type="dxa"/>
          </w:tcPr>
          <w:p w:rsidR="0021579C" w:rsidRDefault="00D86CA9" w:rsidP="002157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41" w:type="dxa"/>
          </w:tcPr>
          <w:p w:rsidR="0021579C" w:rsidRDefault="00D86CA9" w:rsidP="002157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499" w:type="dxa"/>
          </w:tcPr>
          <w:p w:rsidR="0021579C" w:rsidRDefault="0021579C" w:rsidP="00764B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45" w:type="dxa"/>
          </w:tcPr>
          <w:p w:rsidR="0021579C" w:rsidRDefault="00B92E1F" w:rsidP="00B92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Laser</w:t>
            </w:r>
          </w:p>
        </w:tc>
      </w:tr>
      <w:tr w:rsidR="00FC4CEF" w:rsidTr="00A819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FC4CEF" w:rsidRDefault="00FC4CEF" w:rsidP="0021579C">
            <w:pPr>
              <w:rPr>
                <w:lang w:val="en-US"/>
              </w:rPr>
            </w:pPr>
            <w:r>
              <w:rPr>
                <w:lang w:val="en-US"/>
              </w:rPr>
              <w:t>Heavy Flamer</w:t>
            </w:r>
          </w:p>
        </w:tc>
        <w:tc>
          <w:tcPr>
            <w:tcW w:w="974" w:type="dxa"/>
          </w:tcPr>
          <w:p w:rsidR="00FC4CEF" w:rsidRDefault="00FC4CEF" w:rsidP="002157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Cone X</w:t>
            </w:r>
          </w:p>
        </w:tc>
        <w:tc>
          <w:tcPr>
            <w:tcW w:w="945" w:type="dxa"/>
          </w:tcPr>
          <w:p w:rsidR="00FC4CEF" w:rsidRDefault="00FC4CEF" w:rsidP="002157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1" w:type="dxa"/>
          </w:tcPr>
          <w:p w:rsidR="00FC4CEF" w:rsidRDefault="00FC4CEF" w:rsidP="002157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99" w:type="dxa"/>
          </w:tcPr>
          <w:p w:rsidR="00FC4CEF" w:rsidRDefault="00FC4CEF" w:rsidP="00764B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345" w:type="dxa"/>
          </w:tcPr>
          <w:p w:rsidR="00FC4CEF" w:rsidRDefault="00FC4CEF" w:rsidP="00B92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Templa</w:t>
            </w:r>
            <w:r w:rsidR="00173B1B">
              <w:rPr>
                <w:lang w:val="en-US"/>
              </w:rPr>
              <w:t>t</w:t>
            </w:r>
            <w:r>
              <w:rPr>
                <w:lang w:val="en-US"/>
              </w:rPr>
              <w:t>e</w:t>
            </w:r>
          </w:p>
        </w:tc>
      </w:tr>
      <w:tr w:rsidR="0021579C" w:rsidTr="00A819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21579C" w:rsidRDefault="0021579C" w:rsidP="0021579C">
            <w:pPr>
              <w:rPr>
                <w:lang w:val="en-US"/>
              </w:rPr>
            </w:pPr>
            <w:r>
              <w:rPr>
                <w:lang w:val="en-US"/>
              </w:rPr>
              <w:t>Missile Launcher</w:t>
            </w:r>
          </w:p>
        </w:tc>
        <w:tc>
          <w:tcPr>
            <w:tcW w:w="974" w:type="dxa"/>
          </w:tcPr>
          <w:p w:rsidR="0021579C" w:rsidRDefault="0021579C" w:rsidP="002157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60cm</w:t>
            </w:r>
          </w:p>
        </w:tc>
        <w:tc>
          <w:tcPr>
            <w:tcW w:w="945" w:type="dxa"/>
          </w:tcPr>
          <w:p w:rsidR="0021579C" w:rsidRDefault="0021579C" w:rsidP="002157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41" w:type="dxa"/>
          </w:tcPr>
          <w:p w:rsidR="0021579C" w:rsidRDefault="0021579C" w:rsidP="002157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99" w:type="dxa"/>
          </w:tcPr>
          <w:p w:rsidR="0021579C" w:rsidRDefault="0021579C" w:rsidP="002157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Blast X</w:t>
            </w:r>
            <w:r w:rsidR="00CC41C5">
              <w:rPr>
                <w:lang w:val="en-US"/>
              </w:rPr>
              <w:t>, Missile</w:t>
            </w:r>
          </w:p>
        </w:tc>
        <w:tc>
          <w:tcPr>
            <w:tcW w:w="1345" w:type="dxa"/>
          </w:tcPr>
          <w:p w:rsidR="0021579C" w:rsidRDefault="00B92E1F" w:rsidP="002157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Template</w:t>
            </w:r>
          </w:p>
        </w:tc>
      </w:tr>
    </w:tbl>
    <w:p w:rsidR="00135712" w:rsidRPr="00347020" w:rsidRDefault="00135712" w:rsidP="00135712">
      <w:pPr>
        <w:rPr>
          <w:lang w:val="en-US"/>
        </w:rPr>
      </w:pPr>
    </w:p>
    <w:p w:rsidR="00297584" w:rsidRDefault="00297584">
      <w:pPr>
        <w:rPr>
          <w:rFonts w:eastAsiaTheme="majorEastAsia" w:cstheme="majorBidi"/>
          <w:sz w:val="36"/>
          <w:szCs w:val="32"/>
          <w:lang w:val="en-US"/>
        </w:rPr>
      </w:pPr>
      <w:r>
        <w:rPr>
          <w:lang w:val="en-US"/>
        </w:rPr>
        <w:br w:type="page"/>
      </w:r>
    </w:p>
    <w:p w:rsidR="00135712" w:rsidRDefault="0035486E" w:rsidP="0035486E">
      <w:pPr>
        <w:pStyle w:val="Heading1"/>
        <w:rPr>
          <w:lang w:val="en-US"/>
        </w:rPr>
      </w:pPr>
      <w:bookmarkStart w:id="4" w:name="_Toc467930304"/>
      <w:r>
        <w:rPr>
          <w:lang w:val="en-US"/>
        </w:rPr>
        <w:t>Weapon Upgrades</w:t>
      </w:r>
      <w:bookmarkEnd w:id="4"/>
    </w:p>
    <w:p w:rsidR="00473CDA" w:rsidRDefault="00326311" w:rsidP="00235EAA">
      <w:pPr>
        <w:rPr>
          <w:lang w:val="en-US"/>
        </w:rPr>
      </w:pPr>
      <w:r>
        <w:rPr>
          <w:lang w:val="en-US"/>
        </w:rPr>
        <w:t xml:space="preserve">All </w:t>
      </w:r>
      <w:r w:rsidR="009B33D8">
        <w:rPr>
          <w:lang w:val="en-US"/>
        </w:rPr>
        <w:t xml:space="preserve">ranged </w:t>
      </w:r>
      <w:r>
        <w:rPr>
          <w:lang w:val="en-US"/>
        </w:rPr>
        <w:t>weapon c</w:t>
      </w:r>
      <w:r w:rsidR="00235EAA">
        <w:rPr>
          <w:lang w:val="en-US"/>
        </w:rPr>
        <w:t>an receive up to two upgrades</w:t>
      </w:r>
      <w:r w:rsidR="004F5823">
        <w:rPr>
          <w:lang w:val="en-US"/>
        </w:rPr>
        <w:t xml:space="preserve"> </w:t>
      </w:r>
      <w:r w:rsidR="006F30F2">
        <w:rPr>
          <w:lang w:val="en-US"/>
        </w:rPr>
        <w:t xml:space="preserve">of different categories. </w:t>
      </w:r>
      <w:r w:rsidR="009B33D8">
        <w:rPr>
          <w:lang w:val="en-US"/>
        </w:rPr>
        <w:t xml:space="preserve">Melee weapons may receive two upgrades. </w:t>
      </w:r>
      <w:r w:rsidR="0072631B">
        <w:rPr>
          <w:lang w:val="en-US"/>
        </w:rPr>
        <w:t>Only weapons listed under “Weapons</w:t>
      </w:r>
      <w:r w:rsidR="00235EAA">
        <w:rPr>
          <w:lang w:val="en-US"/>
        </w:rPr>
        <w:t xml:space="preserve">” may use </w:t>
      </w:r>
      <w:r w:rsidR="0072631B">
        <w:rPr>
          <w:lang w:val="en-US"/>
        </w:rPr>
        <w:t>upgrades.</w:t>
      </w:r>
      <w:r w:rsidR="000D0E9B">
        <w:rPr>
          <w:lang w:val="en-US"/>
        </w:rPr>
        <w:t xml:space="preserve"> When equipping two identical weapons, both may be upgraded </w:t>
      </w:r>
      <w:r w:rsidR="005E6E13">
        <w:rPr>
          <w:lang w:val="en-US"/>
        </w:rPr>
        <w:t xml:space="preserve">together </w:t>
      </w:r>
      <w:r w:rsidR="000D0E9B">
        <w:rPr>
          <w:lang w:val="en-US"/>
        </w:rPr>
        <w:t>for the price of one.</w:t>
      </w:r>
    </w:p>
    <w:p w:rsidR="003B13E5" w:rsidRDefault="003B13E5" w:rsidP="003B13E5">
      <w:pPr>
        <w:pStyle w:val="Heading2"/>
        <w:rPr>
          <w:lang w:val="en-US"/>
        </w:rPr>
      </w:pPr>
      <w:r>
        <w:rPr>
          <w:lang w:val="en-US"/>
        </w:rPr>
        <w:t>Melee Weapon Upgrades</w:t>
      </w:r>
    </w:p>
    <w:tbl>
      <w:tblPr>
        <w:tblStyle w:val="ListTable2-Accent3"/>
        <w:tblW w:w="9187" w:type="dxa"/>
        <w:tblLook w:val="04A0" w:firstRow="1" w:lastRow="0" w:firstColumn="1" w:lastColumn="0" w:noHBand="0" w:noVBand="1"/>
      </w:tblPr>
      <w:tblGrid>
        <w:gridCol w:w="4043"/>
        <w:gridCol w:w="2091"/>
        <w:gridCol w:w="1227"/>
        <w:gridCol w:w="1826"/>
      </w:tblGrid>
      <w:tr w:rsidR="00EA73F6" w:rsidTr="00114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3" w:type="dxa"/>
          </w:tcPr>
          <w:p w:rsidR="00EA73F6" w:rsidRDefault="00EA73F6" w:rsidP="003D27C5">
            <w:pPr>
              <w:rPr>
                <w:lang w:val="en-US"/>
              </w:rPr>
            </w:pPr>
            <w:r>
              <w:rPr>
                <w:lang w:val="en-US"/>
              </w:rPr>
              <w:t>Upgrade</w:t>
            </w:r>
          </w:p>
        </w:tc>
        <w:tc>
          <w:tcPr>
            <w:tcW w:w="2091" w:type="dxa"/>
          </w:tcPr>
          <w:p w:rsidR="00EA73F6" w:rsidRDefault="00EA73F6" w:rsidP="003D27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Weapons</w:t>
            </w:r>
          </w:p>
        </w:tc>
        <w:tc>
          <w:tcPr>
            <w:tcW w:w="1227" w:type="dxa"/>
          </w:tcPr>
          <w:p w:rsidR="00EA73F6" w:rsidRDefault="00EA73F6" w:rsidP="003D27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Rank</w:t>
            </w:r>
          </w:p>
        </w:tc>
        <w:tc>
          <w:tcPr>
            <w:tcW w:w="1826" w:type="dxa"/>
          </w:tcPr>
          <w:p w:rsidR="00EA73F6" w:rsidRDefault="00EA73F6" w:rsidP="003D27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Cost</w:t>
            </w:r>
          </w:p>
        </w:tc>
      </w:tr>
      <w:tr w:rsidR="00EA73F6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3" w:type="dxa"/>
          </w:tcPr>
          <w:p w:rsidR="00EA73F6" w:rsidRDefault="00EA73F6" w:rsidP="003D27C5">
            <w:pPr>
              <w:rPr>
                <w:lang w:val="en-US"/>
              </w:rPr>
            </w:pPr>
            <w:r>
              <w:rPr>
                <w:lang w:val="en-US"/>
              </w:rPr>
              <w:t>Sharpened Blade</w:t>
            </w:r>
          </w:p>
        </w:tc>
        <w:tc>
          <w:tcPr>
            <w:tcW w:w="2091" w:type="dxa"/>
          </w:tcPr>
          <w:p w:rsidR="00EA73F6" w:rsidRDefault="00EA73F6" w:rsidP="003D2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Blade</w:t>
            </w:r>
          </w:p>
        </w:tc>
        <w:tc>
          <w:tcPr>
            <w:tcW w:w="1227" w:type="dxa"/>
          </w:tcPr>
          <w:p w:rsidR="00EA73F6" w:rsidRDefault="00480D82" w:rsidP="003D2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</w:t>
            </w:r>
            <w:r w:rsidR="008B108A">
              <w:rPr>
                <w:lang w:val="en-US"/>
              </w:rPr>
              <w:t>I</w:t>
            </w:r>
          </w:p>
        </w:tc>
        <w:tc>
          <w:tcPr>
            <w:tcW w:w="1826" w:type="dxa"/>
          </w:tcPr>
          <w:p w:rsidR="00EA73F6" w:rsidRDefault="004A03BE" w:rsidP="003D2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 P</w:t>
            </w:r>
          </w:p>
        </w:tc>
      </w:tr>
      <w:tr w:rsidR="00EA73F6" w:rsidTr="001146A4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3" w:type="dxa"/>
          </w:tcPr>
          <w:p w:rsidR="00EA73F6" w:rsidRDefault="00EA73F6" w:rsidP="003D27C5">
            <w:pPr>
              <w:rPr>
                <w:lang w:val="en-US"/>
              </w:rPr>
            </w:pPr>
            <w:r>
              <w:rPr>
                <w:lang w:val="en-US"/>
              </w:rPr>
              <w:t>Heavy Head</w:t>
            </w:r>
          </w:p>
        </w:tc>
        <w:tc>
          <w:tcPr>
            <w:tcW w:w="2091" w:type="dxa"/>
          </w:tcPr>
          <w:p w:rsidR="00EA73F6" w:rsidRDefault="00EA73F6" w:rsidP="003D2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Blunt</w:t>
            </w:r>
          </w:p>
        </w:tc>
        <w:tc>
          <w:tcPr>
            <w:tcW w:w="1227" w:type="dxa"/>
          </w:tcPr>
          <w:p w:rsidR="00EA73F6" w:rsidRDefault="00480D82" w:rsidP="003D2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</w:t>
            </w:r>
            <w:r w:rsidR="008B108A">
              <w:rPr>
                <w:lang w:val="en-US"/>
              </w:rPr>
              <w:t>I</w:t>
            </w:r>
          </w:p>
        </w:tc>
        <w:tc>
          <w:tcPr>
            <w:tcW w:w="1826" w:type="dxa"/>
          </w:tcPr>
          <w:p w:rsidR="00EA73F6" w:rsidRDefault="004A03BE" w:rsidP="003D2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 P</w:t>
            </w:r>
          </w:p>
        </w:tc>
      </w:tr>
      <w:tr w:rsidR="00116E7C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3" w:type="dxa"/>
          </w:tcPr>
          <w:p w:rsidR="00116E7C" w:rsidRDefault="00801E7B" w:rsidP="003D27C5">
            <w:pPr>
              <w:rPr>
                <w:lang w:val="en-US"/>
              </w:rPr>
            </w:pPr>
            <w:r>
              <w:rPr>
                <w:lang w:val="en-US"/>
              </w:rPr>
              <w:t>Narrow-Point</w:t>
            </w:r>
          </w:p>
        </w:tc>
        <w:tc>
          <w:tcPr>
            <w:tcW w:w="2091" w:type="dxa"/>
          </w:tcPr>
          <w:p w:rsidR="00116E7C" w:rsidRDefault="00801E7B" w:rsidP="003D2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Blade</w:t>
            </w:r>
          </w:p>
        </w:tc>
        <w:tc>
          <w:tcPr>
            <w:tcW w:w="1227" w:type="dxa"/>
          </w:tcPr>
          <w:p w:rsidR="00116E7C" w:rsidRDefault="00801E7B" w:rsidP="003D2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III</w:t>
            </w:r>
          </w:p>
        </w:tc>
        <w:tc>
          <w:tcPr>
            <w:tcW w:w="1826" w:type="dxa"/>
          </w:tcPr>
          <w:p w:rsidR="00116E7C" w:rsidRDefault="00DF19C5" w:rsidP="003D2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355257">
              <w:rPr>
                <w:lang w:val="en-US"/>
              </w:rPr>
              <w:t xml:space="preserve"> </w:t>
            </w:r>
            <w:r w:rsidR="00801E7B">
              <w:rPr>
                <w:lang w:val="en-US"/>
              </w:rPr>
              <w:t>P</w:t>
            </w:r>
          </w:p>
        </w:tc>
      </w:tr>
      <w:tr w:rsidR="00EA73F6" w:rsidTr="001146A4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3" w:type="dxa"/>
          </w:tcPr>
          <w:p w:rsidR="00EA73F6" w:rsidRDefault="00116E7C" w:rsidP="003D27C5">
            <w:pPr>
              <w:rPr>
                <w:lang w:val="en-US"/>
              </w:rPr>
            </w:pPr>
            <w:r>
              <w:rPr>
                <w:lang w:val="en-US"/>
              </w:rPr>
              <w:t>Jagged</w:t>
            </w:r>
          </w:p>
        </w:tc>
        <w:tc>
          <w:tcPr>
            <w:tcW w:w="2091" w:type="dxa"/>
          </w:tcPr>
          <w:p w:rsidR="00EA73F6" w:rsidRDefault="00EA73F6" w:rsidP="003D2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  <w:tc>
          <w:tcPr>
            <w:tcW w:w="1227" w:type="dxa"/>
          </w:tcPr>
          <w:p w:rsidR="00EA73F6" w:rsidRDefault="00480D82" w:rsidP="003D2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</w:t>
            </w:r>
            <w:r w:rsidR="008B108A">
              <w:rPr>
                <w:lang w:val="en-US"/>
              </w:rPr>
              <w:t>I</w:t>
            </w:r>
          </w:p>
        </w:tc>
        <w:tc>
          <w:tcPr>
            <w:tcW w:w="1826" w:type="dxa"/>
          </w:tcPr>
          <w:p w:rsidR="00EA73F6" w:rsidRDefault="004A03BE" w:rsidP="003D2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 P</w:t>
            </w:r>
          </w:p>
        </w:tc>
      </w:tr>
      <w:tr w:rsidR="00355257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3" w:type="dxa"/>
          </w:tcPr>
          <w:p w:rsidR="00355257" w:rsidRDefault="00355257" w:rsidP="003D27C5">
            <w:pPr>
              <w:rPr>
                <w:lang w:val="en-US"/>
              </w:rPr>
            </w:pPr>
            <w:r>
              <w:rPr>
                <w:lang w:val="en-US"/>
              </w:rPr>
              <w:t>Poisoned</w:t>
            </w:r>
          </w:p>
        </w:tc>
        <w:tc>
          <w:tcPr>
            <w:tcW w:w="2091" w:type="dxa"/>
          </w:tcPr>
          <w:p w:rsidR="00355257" w:rsidRDefault="00355257" w:rsidP="003D2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  <w:tc>
          <w:tcPr>
            <w:tcW w:w="1227" w:type="dxa"/>
          </w:tcPr>
          <w:p w:rsidR="00355257" w:rsidRDefault="00355257" w:rsidP="003D2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III</w:t>
            </w:r>
          </w:p>
        </w:tc>
        <w:tc>
          <w:tcPr>
            <w:tcW w:w="1826" w:type="dxa"/>
          </w:tcPr>
          <w:p w:rsidR="00355257" w:rsidRDefault="00355257" w:rsidP="003D2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 P</w:t>
            </w:r>
          </w:p>
        </w:tc>
      </w:tr>
      <w:tr w:rsidR="00EA73F6" w:rsidTr="001146A4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3" w:type="dxa"/>
          </w:tcPr>
          <w:p w:rsidR="00EA73F6" w:rsidRDefault="00EA73F6" w:rsidP="003D27C5">
            <w:pPr>
              <w:rPr>
                <w:lang w:val="en-US"/>
              </w:rPr>
            </w:pPr>
            <w:r>
              <w:rPr>
                <w:lang w:val="en-US"/>
              </w:rPr>
              <w:t>Extending</w:t>
            </w:r>
          </w:p>
        </w:tc>
        <w:tc>
          <w:tcPr>
            <w:tcW w:w="2091" w:type="dxa"/>
          </w:tcPr>
          <w:p w:rsidR="00EA73F6" w:rsidRDefault="00EA73F6" w:rsidP="003D2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  <w:tc>
          <w:tcPr>
            <w:tcW w:w="1227" w:type="dxa"/>
          </w:tcPr>
          <w:p w:rsidR="00EA73F6" w:rsidRDefault="00FA645E" w:rsidP="003D2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IV</w:t>
            </w:r>
          </w:p>
        </w:tc>
        <w:tc>
          <w:tcPr>
            <w:tcW w:w="1826" w:type="dxa"/>
          </w:tcPr>
          <w:p w:rsidR="00EA73F6" w:rsidRDefault="004A03BE" w:rsidP="003D2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 P</w:t>
            </w:r>
          </w:p>
        </w:tc>
      </w:tr>
      <w:tr w:rsidR="00E24DA0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3" w:type="dxa"/>
          </w:tcPr>
          <w:p w:rsidR="00E24DA0" w:rsidRDefault="00E24DA0" w:rsidP="003D27C5">
            <w:pPr>
              <w:rPr>
                <w:lang w:val="en-US"/>
              </w:rPr>
            </w:pPr>
            <w:r>
              <w:rPr>
                <w:lang w:val="en-US"/>
              </w:rPr>
              <w:t>Burning</w:t>
            </w:r>
          </w:p>
        </w:tc>
        <w:tc>
          <w:tcPr>
            <w:tcW w:w="2091" w:type="dxa"/>
          </w:tcPr>
          <w:p w:rsidR="00E24DA0" w:rsidRDefault="00E24DA0" w:rsidP="003D2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  <w:tc>
          <w:tcPr>
            <w:tcW w:w="1227" w:type="dxa"/>
          </w:tcPr>
          <w:p w:rsidR="00E24DA0" w:rsidRDefault="00FA645E" w:rsidP="003D2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IV</w:t>
            </w:r>
          </w:p>
        </w:tc>
        <w:tc>
          <w:tcPr>
            <w:tcW w:w="1826" w:type="dxa"/>
          </w:tcPr>
          <w:p w:rsidR="00E24DA0" w:rsidRDefault="00E24DA0" w:rsidP="003D2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 P</w:t>
            </w:r>
          </w:p>
        </w:tc>
      </w:tr>
      <w:tr w:rsidR="004E6C18" w:rsidTr="001146A4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3" w:type="dxa"/>
          </w:tcPr>
          <w:p w:rsidR="004E6C18" w:rsidRDefault="004E6C18" w:rsidP="003D27C5">
            <w:pPr>
              <w:rPr>
                <w:lang w:val="en-US"/>
              </w:rPr>
            </w:pPr>
            <w:r>
              <w:rPr>
                <w:lang w:val="en-US"/>
              </w:rPr>
              <w:t>Froststeel</w:t>
            </w:r>
          </w:p>
        </w:tc>
        <w:tc>
          <w:tcPr>
            <w:tcW w:w="2091" w:type="dxa"/>
          </w:tcPr>
          <w:p w:rsidR="004E6C18" w:rsidRDefault="004E6C18" w:rsidP="003D2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  <w:tc>
          <w:tcPr>
            <w:tcW w:w="1227" w:type="dxa"/>
          </w:tcPr>
          <w:p w:rsidR="004E6C18" w:rsidRDefault="004E6C18" w:rsidP="003D2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IV</w:t>
            </w:r>
          </w:p>
        </w:tc>
        <w:tc>
          <w:tcPr>
            <w:tcW w:w="1826" w:type="dxa"/>
          </w:tcPr>
          <w:p w:rsidR="004E6C18" w:rsidRDefault="004E6C18" w:rsidP="003D2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3P</w:t>
            </w:r>
          </w:p>
        </w:tc>
      </w:tr>
      <w:tr w:rsidR="004E6C18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3" w:type="dxa"/>
          </w:tcPr>
          <w:p w:rsidR="004E6C18" w:rsidRDefault="004E6C18" w:rsidP="003D27C5">
            <w:pPr>
              <w:rPr>
                <w:lang w:val="en-US"/>
              </w:rPr>
            </w:pPr>
            <w:r>
              <w:rPr>
                <w:lang w:val="en-US"/>
              </w:rPr>
              <w:t>Powerweapon</w:t>
            </w:r>
          </w:p>
        </w:tc>
        <w:tc>
          <w:tcPr>
            <w:tcW w:w="2091" w:type="dxa"/>
          </w:tcPr>
          <w:p w:rsidR="004E6C18" w:rsidRDefault="004E6C18" w:rsidP="003D2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  <w:tc>
          <w:tcPr>
            <w:tcW w:w="1227" w:type="dxa"/>
          </w:tcPr>
          <w:p w:rsidR="004E6C18" w:rsidRDefault="004E6C18" w:rsidP="003D2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IV</w:t>
            </w:r>
          </w:p>
        </w:tc>
        <w:tc>
          <w:tcPr>
            <w:tcW w:w="1826" w:type="dxa"/>
          </w:tcPr>
          <w:p w:rsidR="004E6C18" w:rsidRDefault="004E6C18" w:rsidP="003D2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3P</w:t>
            </w:r>
          </w:p>
        </w:tc>
      </w:tr>
    </w:tbl>
    <w:p w:rsidR="003B13E5" w:rsidRPr="00473CDA" w:rsidRDefault="003B13E5" w:rsidP="003B13E5">
      <w:pPr>
        <w:rPr>
          <w:lang w:val="en-US"/>
        </w:rPr>
      </w:pPr>
    </w:p>
    <w:p w:rsidR="006F04DF" w:rsidRDefault="006F04DF" w:rsidP="006F04DF">
      <w:pPr>
        <w:pStyle w:val="Heading2"/>
        <w:rPr>
          <w:lang w:val="en-US"/>
        </w:rPr>
      </w:pPr>
      <w:r>
        <w:rPr>
          <w:lang w:val="en-US"/>
        </w:rPr>
        <w:t>Ranged Weapon Upgrades</w:t>
      </w:r>
    </w:p>
    <w:tbl>
      <w:tblPr>
        <w:tblStyle w:val="ListTable2-Accent3"/>
        <w:tblW w:w="0" w:type="auto"/>
        <w:tblLook w:val="04A0" w:firstRow="1" w:lastRow="0" w:firstColumn="1" w:lastColumn="0" w:noHBand="0" w:noVBand="1"/>
      </w:tblPr>
      <w:tblGrid>
        <w:gridCol w:w="3119"/>
        <w:gridCol w:w="1984"/>
        <w:gridCol w:w="1613"/>
        <w:gridCol w:w="947"/>
        <w:gridCol w:w="1409"/>
      </w:tblGrid>
      <w:tr w:rsidR="007E4F75" w:rsidTr="00114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7E4F75" w:rsidRDefault="00235EAA" w:rsidP="00473CDA">
            <w:pPr>
              <w:rPr>
                <w:lang w:val="en-US"/>
              </w:rPr>
            </w:pPr>
            <w:r>
              <w:rPr>
                <w:lang w:val="en-US"/>
              </w:rPr>
              <w:t>Upgrade</w:t>
            </w:r>
          </w:p>
        </w:tc>
        <w:tc>
          <w:tcPr>
            <w:tcW w:w="1984" w:type="dxa"/>
          </w:tcPr>
          <w:p w:rsidR="007E4F75" w:rsidRDefault="007E4F75" w:rsidP="007E4F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1613" w:type="dxa"/>
          </w:tcPr>
          <w:p w:rsidR="007E4F75" w:rsidRDefault="007E4F75" w:rsidP="007E4F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Weapons</w:t>
            </w:r>
          </w:p>
        </w:tc>
        <w:tc>
          <w:tcPr>
            <w:tcW w:w="947" w:type="dxa"/>
          </w:tcPr>
          <w:p w:rsidR="007E4F75" w:rsidRDefault="007E4F75" w:rsidP="007E4F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Rank</w:t>
            </w:r>
          </w:p>
        </w:tc>
        <w:tc>
          <w:tcPr>
            <w:tcW w:w="1409" w:type="dxa"/>
          </w:tcPr>
          <w:p w:rsidR="007E4F75" w:rsidRDefault="007E4F75" w:rsidP="007E4F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Cost</w:t>
            </w:r>
          </w:p>
        </w:tc>
      </w:tr>
      <w:tr w:rsidR="007E4F7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7E4F75" w:rsidRDefault="007E4F75" w:rsidP="00473CDA">
            <w:pPr>
              <w:rPr>
                <w:lang w:val="en-US"/>
              </w:rPr>
            </w:pPr>
            <w:r>
              <w:rPr>
                <w:lang w:val="en-US"/>
              </w:rPr>
              <w:t>Holo Scope</w:t>
            </w:r>
          </w:p>
        </w:tc>
        <w:tc>
          <w:tcPr>
            <w:tcW w:w="1984" w:type="dxa"/>
          </w:tcPr>
          <w:p w:rsidR="007E4F75" w:rsidRDefault="007E4F75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Scope</w:t>
            </w:r>
          </w:p>
        </w:tc>
        <w:tc>
          <w:tcPr>
            <w:tcW w:w="1613" w:type="dxa"/>
          </w:tcPr>
          <w:p w:rsidR="007E4F75" w:rsidRDefault="00E21635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P, </w:t>
            </w:r>
            <w:r w:rsidR="00C8211E">
              <w:rPr>
                <w:lang w:val="en-US"/>
              </w:rPr>
              <w:t>R</w:t>
            </w:r>
          </w:p>
        </w:tc>
        <w:tc>
          <w:tcPr>
            <w:tcW w:w="947" w:type="dxa"/>
          </w:tcPr>
          <w:p w:rsidR="007E4F75" w:rsidRDefault="007E4F75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</w:t>
            </w:r>
            <w:r w:rsidR="004E16D0">
              <w:rPr>
                <w:lang w:val="en-US"/>
              </w:rPr>
              <w:t>I</w:t>
            </w:r>
          </w:p>
        </w:tc>
        <w:tc>
          <w:tcPr>
            <w:tcW w:w="1409" w:type="dxa"/>
          </w:tcPr>
          <w:p w:rsidR="007E4F75" w:rsidRDefault="00BA68F5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7E4F75">
              <w:rPr>
                <w:lang w:val="en-US"/>
              </w:rPr>
              <w:t xml:space="preserve"> P</w:t>
            </w:r>
          </w:p>
        </w:tc>
      </w:tr>
      <w:tr w:rsidR="007E4F75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7E4F75" w:rsidRDefault="007E4F75" w:rsidP="00473CDA">
            <w:pPr>
              <w:rPr>
                <w:lang w:val="en-US"/>
              </w:rPr>
            </w:pPr>
            <w:r>
              <w:rPr>
                <w:lang w:val="en-US"/>
              </w:rPr>
              <w:t>ACOG Scope</w:t>
            </w:r>
          </w:p>
        </w:tc>
        <w:tc>
          <w:tcPr>
            <w:tcW w:w="1984" w:type="dxa"/>
          </w:tcPr>
          <w:p w:rsidR="007E4F75" w:rsidRDefault="007E4F75" w:rsidP="007E4F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Scope</w:t>
            </w:r>
          </w:p>
        </w:tc>
        <w:tc>
          <w:tcPr>
            <w:tcW w:w="1613" w:type="dxa"/>
          </w:tcPr>
          <w:p w:rsidR="007E4F75" w:rsidRDefault="006136B5" w:rsidP="007E4F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P, </w:t>
            </w:r>
            <w:r w:rsidR="00C8211E">
              <w:rPr>
                <w:lang w:val="en-US"/>
              </w:rPr>
              <w:t>R</w:t>
            </w:r>
          </w:p>
        </w:tc>
        <w:tc>
          <w:tcPr>
            <w:tcW w:w="947" w:type="dxa"/>
          </w:tcPr>
          <w:p w:rsidR="007E4F75" w:rsidRDefault="007E4F75" w:rsidP="007E4F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</w:t>
            </w:r>
            <w:r w:rsidR="004E16D0">
              <w:rPr>
                <w:lang w:val="en-US"/>
              </w:rPr>
              <w:t>I</w:t>
            </w:r>
          </w:p>
        </w:tc>
        <w:tc>
          <w:tcPr>
            <w:tcW w:w="1409" w:type="dxa"/>
          </w:tcPr>
          <w:p w:rsidR="007E4F75" w:rsidRDefault="00BA68F5" w:rsidP="007E4F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7E4F75">
              <w:rPr>
                <w:lang w:val="en-US"/>
              </w:rPr>
              <w:t xml:space="preserve"> P</w:t>
            </w:r>
          </w:p>
        </w:tc>
      </w:tr>
      <w:tr w:rsidR="007E4F7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7E4F75" w:rsidRDefault="007E4F75" w:rsidP="00473CDA">
            <w:pPr>
              <w:rPr>
                <w:lang w:val="en-US"/>
              </w:rPr>
            </w:pPr>
            <w:r>
              <w:rPr>
                <w:lang w:val="en-US"/>
              </w:rPr>
              <w:t>LR Scope</w:t>
            </w:r>
          </w:p>
        </w:tc>
        <w:tc>
          <w:tcPr>
            <w:tcW w:w="1984" w:type="dxa"/>
          </w:tcPr>
          <w:p w:rsidR="007E4F75" w:rsidRDefault="007E4F75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Scope</w:t>
            </w:r>
          </w:p>
        </w:tc>
        <w:tc>
          <w:tcPr>
            <w:tcW w:w="1613" w:type="dxa"/>
          </w:tcPr>
          <w:p w:rsidR="007E4F75" w:rsidRDefault="003A6BB0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947" w:type="dxa"/>
          </w:tcPr>
          <w:p w:rsidR="007E4F75" w:rsidRDefault="004E16D0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III</w:t>
            </w:r>
          </w:p>
        </w:tc>
        <w:tc>
          <w:tcPr>
            <w:tcW w:w="1409" w:type="dxa"/>
          </w:tcPr>
          <w:p w:rsidR="007E4F75" w:rsidRDefault="00BA68F5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7E4F75">
              <w:rPr>
                <w:lang w:val="en-US"/>
              </w:rPr>
              <w:t xml:space="preserve"> P</w:t>
            </w:r>
          </w:p>
        </w:tc>
      </w:tr>
      <w:tr w:rsidR="00B3682B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B3682B" w:rsidRDefault="00B3682B" w:rsidP="00473CDA">
            <w:pPr>
              <w:rPr>
                <w:lang w:val="en-US"/>
              </w:rPr>
            </w:pPr>
            <w:r>
              <w:rPr>
                <w:lang w:val="en-US"/>
              </w:rPr>
              <w:t>Smart Scope</w:t>
            </w:r>
          </w:p>
        </w:tc>
        <w:tc>
          <w:tcPr>
            <w:tcW w:w="1984" w:type="dxa"/>
          </w:tcPr>
          <w:p w:rsidR="00B3682B" w:rsidRDefault="00B3682B" w:rsidP="007E4F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Scope</w:t>
            </w:r>
          </w:p>
        </w:tc>
        <w:tc>
          <w:tcPr>
            <w:tcW w:w="1613" w:type="dxa"/>
          </w:tcPr>
          <w:p w:rsidR="00B3682B" w:rsidRDefault="00C8211E" w:rsidP="007E4F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R, H</w:t>
            </w:r>
          </w:p>
        </w:tc>
        <w:tc>
          <w:tcPr>
            <w:tcW w:w="947" w:type="dxa"/>
          </w:tcPr>
          <w:p w:rsidR="00B3682B" w:rsidRDefault="004E16D0" w:rsidP="007E4F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IV</w:t>
            </w:r>
          </w:p>
        </w:tc>
        <w:tc>
          <w:tcPr>
            <w:tcW w:w="1409" w:type="dxa"/>
          </w:tcPr>
          <w:p w:rsidR="00B3682B" w:rsidRDefault="004F7BB1" w:rsidP="007E4F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B3682B">
              <w:rPr>
                <w:lang w:val="en-US"/>
              </w:rPr>
              <w:t xml:space="preserve"> P</w:t>
            </w:r>
          </w:p>
        </w:tc>
      </w:tr>
      <w:tr w:rsidR="00B3682B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B3682B" w:rsidRDefault="00B3682B" w:rsidP="00473CDA">
            <w:pPr>
              <w:rPr>
                <w:lang w:val="en-US"/>
              </w:rPr>
            </w:pPr>
          </w:p>
        </w:tc>
        <w:tc>
          <w:tcPr>
            <w:tcW w:w="1984" w:type="dxa"/>
          </w:tcPr>
          <w:p w:rsidR="00B3682B" w:rsidRDefault="00B3682B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13" w:type="dxa"/>
          </w:tcPr>
          <w:p w:rsidR="00B3682B" w:rsidRDefault="00B3682B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47" w:type="dxa"/>
          </w:tcPr>
          <w:p w:rsidR="00B3682B" w:rsidRDefault="00B3682B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09" w:type="dxa"/>
          </w:tcPr>
          <w:p w:rsidR="00B3682B" w:rsidRDefault="00B3682B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3682B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B3682B" w:rsidRDefault="001A16AB" w:rsidP="00473CDA">
            <w:pPr>
              <w:rPr>
                <w:lang w:val="en-US"/>
              </w:rPr>
            </w:pPr>
            <w:r>
              <w:rPr>
                <w:lang w:val="en-US"/>
              </w:rPr>
              <w:t>Slung Shotgun</w:t>
            </w:r>
          </w:p>
        </w:tc>
        <w:tc>
          <w:tcPr>
            <w:tcW w:w="1984" w:type="dxa"/>
          </w:tcPr>
          <w:p w:rsidR="00B3682B" w:rsidRDefault="00DA3121" w:rsidP="007E4F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Barrel</w:t>
            </w:r>
          </w:p>
        </w:tc>
        <w:tc>
          <w:tcPr>
            <w:tcW w:w="1613" w:type="dxa"/>
          </w:tcPr>
          <w:p w:rsidR="00B3682B" w:rsidRDefault="00702050" w:rsidP="007E4F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947" w:type="dxa"/>
          </w:tcPr>
          <w:p w:rsidR="00B3682B" w:rsidRDefault="009F4D76" w:rsidP="007E4F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</w:t>
            </w:r>
            <w:r w:rsidR="004E16D0">
              <w:rPr>
                <w:lang w:val="en-US"/>
              </w:rPr>
              <w:t>I</w:t>
            </w:r>
          </w:p>
        </w:tc>
        <w:tc>
          <w:tcPr>
            <w:tcW w:w="1409" w:type="dxa"/>
          </w:tcPr>
          <w:p w:rsidR="00B3682B" w:rsidRDefault="0043701A" w:rsidP="007E4F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9F4D76">
              <w:rPr>
                <w:lang w:val="en-US"/>
              </w:rPr>
              <w:t xml:space="preserve"> P</w:t>
            </w:r>
          </w:p>
        </w:tc>
      </w:tr>
      <w:tr w:rsidR="00B3682B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B3682B" w:rsidRDefault="001A16AB" w:rsidP="00473CDA">
            <w:pPr>
              <w:rPr>
                <w:lang w:val="en-US"/>
              </w:rPr>
            </w:pPr>
            <w:r>
              <w:rPr>
                <w:lang w:val="en-US"/>
              </w:rPr>
              <w:t>Slung Flamer</w:t>
            </w:r>
          </w:p>
        </w:tc>
        <w:tc>
          <w:tcPr>
            <w:tcW w:w="1984" w:type="dxa"/>
          </w:tcPr>
          <w:p w:rsidR="00B3682B" w:rsidRDefault="00DA3121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Barrel</w:t>
            </w:r>
          </w:p>
        </w:tc>
        <w:tc>
          <w:tcPr>
            <w:tcW w:w="1613" w:type="dxa"/>
          </w:tcPr>
          <w:p w:rsidR="00B3682B" w:rsidRDefault="00702050" w:rsidP="007020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947" w:type="dxa"/>
          </w:tcPr>
          <w:p w:rsidR="00B3682B" w:rsidRDefault="009F4D76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</w:t>
            </w:r>
            <w:r w:rsidR="004E16D0">
              <w:rPr>
                <w:lang w:val="en-US"/>
              </w:rPr>
              <w:t>I</w:t>
            </w:r>
          </w:p>
        </w:tc>
        <w:tc>
          <w:tcPr>
            <w:tcW w:w="1409" w:type="dxa"/>
          </w:tcPr>
          <w:p w:rsidR="00B3682B" w:rsidRDefault="0043701A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9F4D76">
              <w:rPr>
                <w:lang w:val="en-US"/>
              </w:rPr>
              <w:t xml:space="preserve"> P</w:t>
            </w:r>
          </w:p>
        </w:tc>
      </w:tr>
      <w:tr w:rsidR="00B3682B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B3682B" w:rsidRDefault="001A16AB" w:rsidP="00473CDA">
            <w:pPr>
              <w:rPr>
                <w:lang w:val="en-US"/>
              </w:rPr>
            </w:pPr>
            <w:r>
              <w:rPr>
                <w:lang w:val="en-US"/>
              </w:rPr>
              <w:t>Slung Launcher</w:t>
            </w:r>
          </w:p>
        </w:tc>
        <w:tc>
          <w:tcPr>
            <w:tcW w:w="1984" w:type="dxa"/>
          </w:tcPr>
          <w:p w:rsidR="00B3682B" w:rsidRDefault="00DA3121" w:rsidP="007E4F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Barrel</w:t>
            </w:r>
          </w:p>
        </w:tc>
        <w:tc>
          <w:tcPr>
            <w:tcW w:w="1613" w:type="dxa"/>
          </w:tcPr>
          <w:p w:rsidR="00B3682B" w:rsidRDefault="00702050" w:rsidP="007E4F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947" w:type="dxa"/>
          </w:tcPr>
          <w:p w:rsidR="00B3682B" w:rsidRDefault="009F4D76" w:rsidP="007E4F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</w:t>
            </w:r>
            <w:r w:rsidR="004E16D0">
              <w:rPr>
                <w:lang w:val="en-US"/>
              </w:rPr>
              <w:t>I</w:t>
            </w:r>
          </w:p>
        </w:tc>
        <w:tc>
          <w:tcPr>
            <w:tcW w:w="1409" w:type="dxa"/>
          </w:tcPr>
          <w:p w:rsidR="00B3682B" w:rsidRDefault="0043701A" w:rsidP="007E4F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9F4D76">
              <w:rPr>
                <w:lang w:val="en-US"/>
              </w:rPr>
              <w:t xml:space="preserve"> P</w:t>
            </w:r>
          </w:p>
        </w:tc>
      </w:tr>
      <w:tr w:rsidR="00B3682B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B3682B" w:rsidRDefault="00DA3121" w:rsidP="00473CDA">
            <w:pPr>
              <w:rPr>
                <w:lang w:val="en-US"/>
              </w:rPr>
            </w:pPr>
            <w:r>
              <w:rPr>
                <w:lang w:val="en-US"/>
              </w:rPr>
              <w:t>Slung Bayonet</w:t>
            </w:r>
          </w:p>
        </w:tc>
        <w:tc>
          <w:tcPr>
            <w:tcW w:w="1984" w:type="dxa"/>
          </w:tcPr>
          <w:p w:rsidR="00B3682B" w:rsidRDefault="00DA3121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Barrel</w:t>
            </w:r>
          </w:p>
        </w:tc>
        <w:tc>
          <w:tcPr>
            <w:tcW w:w="1613" w:type="dxa"/>
          </w:tcPr>
          <w:p w:rsidR="00B3682B" w:rsidRDefault="00702050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947" w:type="dxa"/>
          </w:tcPr>
          <w:p w:rsidR="00B3682B" w:rsidRDefault="009F4D76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</w:t>
            </w:r>
            <w:r w:rsidR="004E16D0">
              <w:rPr>
                <w:lang w:val="en-US"/>
              </w:rPr>
              <w:t>I</w:t>
            </w:r>
          </w:p>
        </w:tc>
        <w:tc>
          <w:tcPr>
            <w:tcW w:w="1409" w:type="dxa"/>
          </w:tcPr>
          <w:p w:rsidR="00B3682B" w:rsidRDefault="0043701A" w:rsidP="007E4F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9F4D76">
              <w:rPr>
                <w:lang w:val="en-US"/>
              </w:rPr>
              <w:t xml:space="preserve"> P</w:t>
            </w:r>
          </w:p>
        </w:tc>
      </w:tr>
      <w:tr w:rsidR="004E5D67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4E5D67" w:rsidRDefault="004E5D67" w:rsidP="004E5D67">
            <w:pPr>
              <w:rPr>
                <w:lang w:val="en-US"/>
              </w:rPr>
            </w:pPr>
            <w:r>
              <w:rPr>
                <w:lang w:val="en-US"/>
              </w:rPr>
              <w:t>Tripod</w:t>
            </w:r>
          </w:p>
        </w:tc>
        <w:tc>
          <w:tcPr>
            <w:tcW w:w="1984" w:type="dxa"/>
          </w:tcPr>
          <w:p w:rsidR="004E5D67" w:rsidRDefault="004E5D67" w:rsidP="004E5D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Barrel</w:t>
            </w:r>
          </w:p>
        </w:tc>
        <w:tc>
          <w:tcPr>
            <w:tcW w:w="1613" w:type="dxa"/>
          </w:tcPr>
          <w:p w:rsidR="004E5D67" w:rsidRDefault="004E5D67" w:rsidP="004E5D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R, H</w:t>
            </w:r>
          </w:p>
        </w:tc>
        <w:tc>
          <w:tcPr>
            <w:tcW w:w="947" w:type="dxa"/>
          </w:tcPr>
          <w:p w:rsidR="004E5D67" w:rsidRDefault="004E5D67" w:rsidP="004E5D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</w:t>
            </w:r>
            <w:r w:rsidR="004E16D0">
              <w:rPr>
                <w:lang w:val="en-US"/>
              </w:rPr>
              <w:t>I</w:t>
            </w:r>
          </w:p>
        </w:tc>
        <w:tc>
          <w:tcPr>
            <w:tcW w:w="1409" w:type="dxa"/>
          </w:tcPr>
          <w:p w:rsidR="004E5D67" w:rsidRDefault="0043701A" w:rsidP="004E5D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4E5D67">
              <w:rPr>
                <w:lang w:val="en-US"/>
              </w:rPr>
              <w:t xml:space="preserve"> P</w:t>
            </w:r>
          </w:p>
        </w:tc>
      </w:tr>
      <w:tr w:rsidR="00726ACE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726ACE" w:rsidRDefault="00726ACE" w:rsidP="00726ACE">
            <w:pPr>
              <w:rPr>
                <w:lang w:val="en-US"/>
              </w:rPr>
            </w:pPr>
            <w:r>
              <w:rPr>
                <w:lang w:val="en-US"/>
              </w:rPr>
              <w:t>Target Tracker</w:t>
            </w:r>
          </w:p>
        </w:tc>
        <w:tc>
          <w:tcPr>
            <w:tcW w:w="1984" w:type="dxa"/>
          </w:tcPr>
          <w:p w:rsidR="00726ACE" w:rsidRDefault="00726ACE" w:rsidP="00726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Barrel</w:t>
            </w:r>
          </w:p>
        </w:tc>
        <w:tc>
          <w:tcPr>
            <w:tcW w:w="1613" w:type="dxa"/>
          </w:tcPr>
          <w:p w:rsidR="00726ACE" w:rsidRDefault="00F25905" w:rsidP="00726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P, </w:t>
            </w:r>
            <w:r w:rsidR="00726ACE">
              <w:rPr>
                <w:lang w:val="en-US"/>
              </w:rPr>
              <w:t>R, H</w:t>
            </w:r>
          </w:p>
        </w:tc>
        <w:tc>
          <w:tcPr>
            <w:tcW w:w="947" w:type="dxa"/>
          </w:tcPr>
          <w:p w:rsidR="00726ACE" w:rsidRDefault="00726ACE" w:rsidP="00726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III</w:t>
            </w:r>
          </w:p>
        </w:tc>
        <w:tc>
          <w:tcPr>
            <w:tcW w:w="1409" w:type="dxa"/>
          </w:tcPr>
          <w:p w:rsidR="00726ACE" w:rsidRDefault="00726ACE" w:rsidP="00726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3P</w:t>
            </w:r>
          </w:p>
        </w:tc>
      </w:tr>
      <w:tr w:rsidR="00726ACE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726ACE" w:rsidRDefault="00726ACE" w:rsidP="00726ACE">
            <w:pPr>
              <w:rPr>
                <w:lang w:val="en-US"/>
              </w:rPr>
            </w:pPr>
            <w:r>
              <w:rPr>
                <w:lang w:val="en-US"/>
              </w:rPr>
              <w:t>Frontshield</w:t>
            </w:r>
          </w:p>
        </w:tc>
        <w:tc>
          <w:tcPr>
            <w:tcW w:w="1984" w:type="dxa"/>
          </w:tcPr>
          <w:p w:rsidR="00726ACE" w:rsidRDefault="00726ACE" w:rsidP="00726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Barrel</w:t>
            </w:r>
          </w:p>
        </w:tc>
        <w:tc>
          <w:tcPr>
            <w:tcW w:w="1613" w:type="dxa"/>
          </w:tcPr>
          <w:p w:rsidR="00726ACE" w:rsidRDefault="00726ACE" w:rsidP="00726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947" w:type="dxa"/>
          </w:tcPr>
          <w:p w:rsidR="00726ACE" w:rsidRDefault="00726ACE" w:rsidP="00726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IV</w:t>
            </w:r>
          </w:p>
        </w:tc>
        <w:tc>
          <w:tcPr>
            <w:tcW w:w="1409" w:type="dxa"/>
          </w:tcPr>
          <w:p w:rsidR="00726ACE" w:rsidRDefault="00726ACE" w:rsidP="00726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 P</w:t>
            </w:r>
          </w:p>
        </w:tc>
      </w:tr>
      <w:tr w:rsidR="00726ACE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726ACE" w:rsidRDefault="00726ACE" w:rsidP="00726ACE">
            <w:pPr>
              <w:rPr>
                <w:lang w:val="en-US"/>
              </w:rPr>
            </w:pPr>
          </w:p>
        </w:tc>
        <w:tc>
          <w:tcPr>
            <w:tcW w:w="1984" w:type="dxa"/>
          </w:tcPr>
          <w:p w:rsidR="00726ACE" w:rsidRDefault="00726ACE" w:rsidP="00726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13" w:type="dxa"/>
          </w:tcPr>
          <w:p w:rsidR="00726ACE" w:rsidRDefault="00726ACE" w:rsidP="00726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947" w:type="dxa"/>
          </w:tcPr>
          <w:p w:rsidR="00726ACE" w:rsidRDefault="00726ACE" w:rsidP="00726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09" w:type="dxa"/>
          </w:tcPr>
          <w:p w:rsidR="00726ACE" w:rsidRDefault="00726ACE" w:rsidP="00726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B7591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0B7591" w:rsidRDefault="000B7591" w:rsidP="00726ACE">
            <w:pPr>
              <w:rPr>
                <w:lang w:val="en-US"/>
              </w:rPr>
            </w:pPr>
            <w:r>
              <w:rPr>
                <w:lang w:val="en-US"/>
              </w:rPr>
              <w:t>Magnum Rounds</w:t>
            </w:r>
          </w:p>
        </w:tc>
        <w:tc>
          <w:tcPr>
            <w:tcW w:w="1984" w:type="dxa"/>
          </w:tcPr>
          <w:p w:rsidR="000B7591" w:rsidRDefault="000B7591" w:rsidP="00726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Magazine</w:t>
            </w:r>
          </w:p>
        </w:tc>
        <w:tc>
          <w:tcPr>
            <w:tcW w:w="1613" w:type="dxa"/>
          </w:tcPr>
          <w:p w:rsidR="000B7591" w:rsidRDefault="000B7591" w:rsidP="00726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  <w:tc>
          <w:tcPr>
            <w:tcW w:w="947" w:type="dxa"/>
          </w:tcPr>
          <w:p w:rsidR="000B7591" w:rsidRDefault="000B7591" w:rsidP="00726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III</w:t>
            </w:r>
          </w:p>
        </w:tc>
        <w:tc>
          <w:tcPr>
            <w:tcW w:w="1409" w:type="dxa"/>
          </w:tcPr>
          <w:p w:rsidR="000B7591" w:rsidRDefault="000B7591" w:rsidP="00726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2P</w:t>
            </w:r>
          </w:p>
        </w:tc>
      </w:tr>
      <w:tr w:rsidR="00726ACE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726ACE" w:rsidRDefault="00726ACE" w:rsidP="00726ACE">
            <w:pPr>
              <w:rPr>
                <w:lang w:val="en-US"/>
              </w:rPr>
            </w:pPr>
            <w:r>
              <w:rPr>
                <w:lang w:val="en-US"/>
              </w:rPr>
              <w:t>AP Rounds</w:t>
            </w:r>
          </w:p>
        </w:tc>
        <w:tc>
          <w:tcPr>
            <w:tcW w:w="1984" w:type="dxa"/>
          </w:tcPr>
          <w:p w:rsidR="00726ACE" w:rsidRDefault="00726ACE" w:rsidP="00726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Magazine</w:t>
            </w:r>
          </w:p>
        </w:tc>
        <w:tc>
          <w:tcPr>
            <w:tcW w:w="1613" w:type="dxa"/>
          </w:tcPr>
          <w:p w:rsidR="00726ACE" w:rsidRDefault="00726ACE" w:rsidP="00726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  <w:tc>
          <w:tcPr>
            <w:tcW w:w="947" w:type="dxa"/>
          </w:tcPr>
          <w:p w:rsidR="00726ACE" w:rsidRDefault="00726ACE" w:rsidP="00726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III</w:t>
            </w:r>
          </w:p>
        </w:tc>
        <w:tc>
          <w:tcPr>
            <w:tcW w:w="1409" w:type="dxa"/>
          </w:tcPr>
          <w:p w:rsidR="00726ACE" w:rsidRDefault="00726ACE" w:rsidP="00726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 P</w:t>
            </w:r>
          </w:p>
        </w:tc>
      </w:tr>
      <w:tr w:rsidR="00726ACE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726ACE" w:rsidRDefault="00726ACE" w:rsidP="00726ACE">
            <w:pPr>
              <w:rPr>
                <w:lang w:val="en-US"/>
              </w:rPr>
            </w:pPr>
            <w:r>
              <w:rPr>
                <w:lang w:val="en-US"/>
              </w:rPr>
              <w:t>Incendiary Rounds</w:t>
            </w:r>
          </w:p>
        </w:tc>
        <w:tc>
          <w:tcPr>
            <w:tcW w:w="1984" w:type="dxa"/>
          </w:tcPr>
          <w:p w:rsidR="00726ACE" w:rsidRDefault="00726ACE" w:rsidP="00726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Magazine</w:t>
            </w:r>
          </w:p>
        </w:tc>
        <w:tc>
          <w:tcPr>
            <w:tcW w:w="1613" w:type="dxa"/>
          </w:tcPr>
          <w:p w:rsidR="00726ACE" w:rsidRDefault="00726ACE" w:rsidP="00726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  <w:tc>
          <w:tcPr>
            <w:tcW w:w="947" w:type="dxa"/>
          </w:tcPr>
          <w:p w:rsidR="00726ACE" w:rsidRDefault="00726ACE" w:rsidP="00726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III</w:t>
            </w:r>
          </w:p>
        </w:tc>
        <w:tc>
          <w:tcPr>
            <w:tcW w:w="1409" w:type="dxa"/>
          </w:tcPr>
          <w:p w:rsidR="00726ACE" w:rsidRDefault="00726ACE" w:rsidP="00726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 P</w:t>
            </w:r>
          </w:p>
        </w:tc>
      </w:tr>
      <w:tr w:rsidR="00726ACE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726ACE" w:rsidRDefault="00726ACE" w:rsidP="00726ACE">
            <w:pPr>
              <w:rPr>
                <w:lang w:val="en-US"/>
              </w:rPr>
            </w:pPr>
            <w:r>
              <w:rPr>
                <w:lang w:val="en-US"/>
              </w:rPr>
              <w:t>Shock Rounds</w:t>
            </w:r>
          </w:p>
        </w:tc>
        <w:tc>
          <w:tcPr>
            <w:tcW w:w="1984" w:type="dxa"/>
          </w:tcPr>
          <w:p w:rsidR="00726ACE" w:rsidRDefault="00726ACE" w:rsidP="00726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Magazine</w:t>
            </w:r>
          </w:p>
        </w:tc>
        <w:tc>
          <w:tcPr>
            <w:tcW w:w="1613" w:type="dxa"/>
          </w:tcPr>
          <w:p w:rsidR="00726ACE" w:rsidRDefault="00726ACE" w:rsidP="00726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  <w:tc>
          <w:tcPr>
            <w:tcW w:w="947" w:type="dxa"/>
          </w:tcPr>
          <w:p w:rsidR="00726ACE" w:rsidRDefault="00726ACE" w:rsidP="00726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III</w:t>
            </w:r>
          </w:p>
        </w:tc>
        <w:tc>
          <w:tcPr>
            <w:tcW w:w="1409" w:type="dxa"/>
          </w:tcPr>
          <w:p w:rsidR="00726ACE" w:rsidRDefault="00726ACE" w:rsidP="00726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 P</w:t>
            </w:r>
          </w:p>
        </w:tc>
      </w:tr>
      <w:tr w:rsidR="00726ACE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726ACE" w:rsidRDefault="00726ACE" w:rsidP="00726ACE">
            <w:pPr>
              <w:rPr>
                <w:lang w:val="en-US"/>
              </w:rPr>
            </w:pPr>
            <w:r>
              <w:rPr>
                <w:lang w:val="en-US"/>
              </w:rPr>
              <w:t>Frost Rounds</w:t>
            </w:r>
          </w:p>
        </w:tc>
        <w:tc>
          <w:tcPr>
            <w:tcW w:w="1984" w:type="dxa"/>
          </w:tcPr>
          <w:p w:rsidR="00726ACE" w:rsidRDefault="00726ACE" w:rsidP="00726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Magazine</w:t>
            </w:r>
          </w:p>
        </w:tc>
        <w:tc>
          <w:tcPr>
            <w:tcW w:w="1613" w:type="dxa"/>
          </w:tcPr>
          <w:p w:rsidR="00726ACE" w:rsidRDefault="00726ACE" w:rsidP="00726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  <w:tc>
          <w:tcPr>
            <w:tcW w:w="947" w:type="dxa"/>
          </w:tcPr>
          <w:p w:rsidR="00726ACE" w:rsidRDefault="00726ACE" w:rsidP="00726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III</w:t>
            </w:r>
          </w:p>
        </w:tc>
        <w:tc>
          <w:tcPr>
            <w:tcW w:w="1409" w:type="dxa"/>
          </w:tcPr>
          <w:p w:rsidR="00726ACE" w:rsidRDefault="00726ACE" w:rsidP="00726A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 P</w:t>
            </w:r>
          </w:p>
        </w:tc>
      </w:tr>
      <w:tr w:rsidR="00726ACE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726ACE" w:rsidRDefault="00726ACE" w:rsidP="00726ACE">
            <w:pPr>
              <w:rPr>
                <w:lang w:val="en-US"/>
              </w:rPr>
            </w:pPr>
            <w:r>
              <w:rPr>
                <w:lang w:val="en-US"/>
              </w:rPr>
              <w:t>Tracer Rounds</w:t>
            </w:r>
          </w:p>
        </w:tc>
        <w:tc>
          <w:tcPr>
            <w:tcW w:w="1984" w:type="dxa"/>
          </w:tcPr>
          <w:p w:rsidR="00726ACE" w:rsidRDefault="00726ACE" w:rsidP="00726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Magazine</w:t>
            </w:r>
          </w:p>
        </w:tc>
        <w:tc>
          <w:tcPr>
            <w:tcW w:w="1613" w:type="dxa"/>
          </w:tcPr>
          <w:p w:rsidR="00726ACE" w:rsidRDefault="00726ACE" w:rsidP="00726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  <w:tc>
          <w:tcPr>
            <w:tcW w:w="947" w:type="dxa"/>
          </w:tcPr>
          <w:p w:rsidR="00726ACE" w:rsidRDefault="00726ACE" w:rsidP="00726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III</w:t>
            </w:r>
          </w:p>
        </w:tc>
        <w:tc>
          <w:tcPr>
            <w:tcW w:w="1409" w:type="dxa"/>
          </w:tcPr>
          <w:p w:rsidR="00726ACE" w:rsidRDefault="00726ACE" w:rsidP="00726A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 P</w:t>
            </w:r>
          </w:p>
        </w:tc>
      </w:tr>
    </w:tbl>
    <w:p w:rsidR="00473CDA" w:rsidRPr="00473CDA" w:rsidRDefault="00473CDA" w:rsidP="00473CDA">
      <w:pPr>
        <w:rPr>
          <w:lang w:val="en-US"/>
        </w:rPr>
      </w:pPr>
    </w:p>
    <w:p w:rsidR="0035486E" w:rsidRPr="0035486E" w:rsidRDefault="0035486E" w:rsidP="0035486E">
      <w:pPr>
        <w:rPr>
          <w:lang w:val="en-US"/>
        </w:rPr>
      </w:pPr>
    </w:p>
    <w:p w:rsidR="003D0DE8" w:rsidRDefault="003D0DE8">
      <w:pPr>
        <w:rPr>
          <w:rFonts w:eastAsiaTheme="majorEastAsia" w:cstheme="majorBidi"/>
          <w:b/>
          <w:sz w:val="32"/>
          <w:szCs w:val="26"/>
          <w:lang w:val="en-US"/>
        </w:rPr>
      </w:pPr>
      <w:r>
        <w:rPr>
          <w:lang w:val="en-US"/>
        </w:rPr>
        <w:br w:type="page"/>
      </w:r>
    </w:p>
    <w:p w:rsidR="00C04D7C" w:rsidRDefault="00C04D7C" w:rsidP="00C04D7C">
      <w:pPr>
        <w:pStyle w:val="Heading2"/>
        <w:rPr>
          <w:lang w:val="en-US"/>
        </w:rPr>
      </w:pPr>
      <w:r>
        <w:rPr>
          <w:lang w:val="en-US"/>
        </w:rPr>
        <w:t>Melee Upgrades</w:t>
      </w:r>
    </w:p>
    <w:tbl>
      <w:tblPr>
        <w:tblStyle w:val="ListTable2-Accent3"/>
        <w:tblW w:w="0" w:type="auto"/>
        <w:tblLook w:val="0480" w:firstRow="0" w:lastRow="0" w:firstColumn="1" w:lastColumn="0" w:noHBand="0" w:noVBand="1"/>
      </w:tblPr>
      <w:tblGrid>
        <w:gridCol w:w="2122"/>
        <w:gridCol w:w="6940"/>
      </w:tblGrid>
      <w:tr w:rsidR="003D0DE8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Default="003D0DE8" w:rsidP="003D0DE8">
            <w:pPr>
              <w:rPr>
                <w:lang w:val="en-US"/>
              </w:rPr>
            </w:pPr>
            <w:r>
              <w:rPr>
                <w:lang w:val="en-US"/>
              </w:rPr>
              <w:t>Sharpened Blade</w:t>
            </w:r>
          </w:p>
        </w:tc>
        <w:tc>
          <w:tcPr>
            <w:tcW w:w="6940" w:type="dxa"/>
          </w:tcPr>
          <w:p w:rsidR="003D0DE8" w:rsidRDefault="003D0DE8" w:rsidP="003D0D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This weapon gets +1 Damage.</w:t>
            </w:r>
          </w:p>
        </w:tc>
      </w:tr>
      <w:tr w:rsidR="003D0DE8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Default="003D0DE8" w:rsidP="003D0DE8">
            <w:pPr>
              <w:rPr>
                <w:lang w:val="en-US"/>
              </w:rPr>
            </w:pPr>
            <w:r>
              <w:rPr>
                <w:lang w:val="en-US"/>
              </w:rPr>
              <w:t>Heavy Head</w:t>
            </w:r>
          </w:p>
        </w:tc>
        <w:tc>
          <w:tcPr>
            <w:tcW w:w="6940" w:type="dxa"/>
          </w:tcPr>
          <w:p w:rsidR="003D0DE8" w:rsidRDefault="003D0DE8" w:rsidP="003D0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This weapon gets +1 Damage.</w:t>
            </w:r>
          </w:p>
        </w:tc>
      </w:tr>
      <w:tr w:rsidR="00391E6D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91E6D" w:rsidRDefault="00391E6D" w:rsidP="003D0DE8">
            <w:pPr>
              <w:rPr>
                <w:lang w:val="en-US"/>
              </w:rPr>
            </w:pPr>
            <w:r>
              <w:rPr>
                <w:lang w:val="en-US"/>
              </w:rPr>
              <w:t>Narrow-Point</w:t>
            </w:r>
          </w:p>
        </w:tc>
        <w:tc>
          <w:tcPr>
            <w:tcW w:w="6940" w:type="dxa"/>
          </w:tcPr>
          <w:p w:rsidR="00391E6D" w:rsidRPr="00391E6D" w:rsidRDefault="00391E6D" w:rsidP="003D0D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This weapon gets </w:t>
            </w:r>
            <w:r>
              <w:rPr>
                <w:i/>
                <w:lang w:val="en-US"/>
              </w:rPr>
              <w:t>Spiky</w:t>
            </w:r>
            <w:r>
              <w:rPr>
                <w:lang w:val="en-US"/>
              </w:rPr>
              <w:t>.</w:t>
            </w:r>
          </w:p>
        </w:tc>
      </w:tr>
      <w:tr w:rsidR="003D0DE8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Default="00292D99" w:rsidP="003D0DE8">
            <w:pPr>
              <w:rPr>
                <w:lang w:val="en-US"/>
              </w:rPr>
            </w:pPr>
            <w:r>
              <w:rPr>
                <w:lang w:val="en-US"/>
              </w:rPr>
              <w:t>Jagged</w:t>
            </w:r>
          </w:p>
        </w:tc>
        <w:tc>
          <w:tcPr>
            <w:tcW w:w="6940" w:type="dxa"/>
          </w:tcPr>
          <w:p w:rsidR="003D0DE8" w:rsidRDefault="003D0DE8" w:rsidP="003D0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This weapon gets </w:t>
            </w:r>
            <w:r>
              <w:rPr>
                <w:i/>
                <w:lang w:val="en-US"/>
              </w:rPr>
              <w:t>Bleeding</w:t>
            </w:r>
            <w:r>
              <w:rPr>
                <w:lang w:val="en-US"/>
              </w:rPr>
              <w:t>.</w:t>
            </w:r>
          </w:p>
        </w:tc>
      </w:tr>
      <w:tr w:rsidR="00355257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55257" w:rsidRDefault="00886C68" w:rsidP="003D0DE8">
            <w:pPr>
              <w:rPr>
                <w:lang w:val="en-US"/>
              </w:rPr>
            </w:pPr>
            <w:r>
              <w:rPr>
                <w:lang w:val="en-US"/>
              </w:rPr>
              <w:t>Poisoned</w:t>
            </w:r>
          </w:p>
        </w:tc>
        <w:tc>
          <w:tcPr>
            <w:tcW w:w="6940" w:type="dxa"/>
          </w:tcPr>
          <w:p w:rsidR="00355257" w:rsidRPr="00886C68" w:rsidRDefault="00886C68" w:rsidP="003D0D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This weapon gets </w:t>
            </w:r>
            <w:r>
              <w:rPr>
                <w:i/>
                <w:lang w:val="en-US"/>
              </w:rPr>
              <w:t>Poisoned</w:t>
            </w:r>
            <w:r>
              <w:rPr>
                <w:lang w:val="en-US"/>
              </w:rPr>
              <w:t>.</w:t>
            </w:r>
          </w:p>
        </w:tc>
      </w:tr>
      <w:tr w:rsidR="003D0DE8" w:rsidRPr="00EB4136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Default="003D0DE8" w:rsidP="003D0DE8">
            <w:pPr>
              <w:rPr>
                <w:lang w:val="en-US"/>
              </w:rPr>
            </w:pPr>
            <w:r>
              <w:rPr>
                <w:lang w:val="en-US"/>
              </w:rPr>
              <w:t>Extending</w:t>
            </w:r>
          </w:p>
        </w:tc>
        <w:tc>
          <w:tcPr>
            <w:tcW w:w="6940" w:type="dxa"/>
          </w:tcPr>
          <w:p w:rsidR="003D0DE8" w:rsidRDefault="003D0DE8" w:rsidP="003D0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This weapon gets </w:t>
            </w:r>
            <w:r>
              <w:rPr>
                <w:i/>
                <w:lang w:val="en-US"/>
              </w:rPr>
              <w:t xml:space="preserve">Wide Reach </w:t>
            </w:r>
            <w:r>
              <w:rPr>
                <w:lang w:val="en-US"/>
              </w:rPr>
              <w:t xml:space="preserve">and </w:t>
            </w:r>
            <w:r>
              <w:rPr>
                <w:i/>
                <w:lang w:val="en-US"/>
              </w:rPr>
              <w:t>Unblocking</w:t>
            </w:r>
            <w:r>
              <w:rPr>
                <w:lang w:val="en-US"/>
              </w:rPr>
              <w:t>, but you get a -1 Strength malus while using this weapon.</w:t>
            </w:r>
          </w:p>
        </w:tc>
      </w:tr>
      <w:tr w:rsidR="00E24DA0" w:rsidRPr="00EB4136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E24DA0" w:rsidRDefault="003074BF" w:rsidP="003D0DE8">
            <w:pPr>
              <w:rPr>
                <w:lang w:val="en-US"/>
              </w:rPr>
            </w:pPr>
            <w:r>
              <w:rPr>
                <w:lang w:val="en-US"/>
              </w:rPr>
              <w:t>Burning</w:t>
            </w:r>
          </w:p>
        </w:tc>
        <w:tc>
          <w:tcPr>
            <w:tcW w:w="6940" w:type="dxa"/>
          </w:tcPr>
          <w:p w:rsidR="00E24DA0" w:rsidRDefault="00C167ED" w:rsidP="003D0D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This weapon</w:t>
            </w:r>
            <w:r w:rsidR="00BF16D3">
              <w:rPr>
                <w:lang w:val="en-US"/>
              </w:rPr>
              <w:t>’s type</w:t>
            </w:r>
            <w:r>
              <w:rPr>
                <w:lang w:val="en-US"/>
              </w:rPr>
              <w:t xml:space="preserve"> </w:t>
            </w:r>
            <w:r w:rsidR="00BA488D">
              <w:rPr>
                <w:lang w:val="en-US"/>
              </w:rPr>
              <w:t>becomes</w:t>
            </w:r>
            <w:r>
              <w:rPr>
                <w:lang w:val="en-US"/>
              </w:rPr>
              <w:t xml:space="preserve"> </w:t>
            </w:r>
            <w:r w:rsidRPr="00DF2BEE">
              <w:rPr>
                <w:i/>
                <w:lang w:val="en-US"/>
              </w:rPr>
              <w:t>Fire</w:t>
            </w:r>
            <w:r w:rsidR="009368BE">
              <w:rPr>
                <w:lang w:val="en-US"/>
              </w:rPr>
              <w:t xml:space="preserve"> and +1 Damage</w:t>
            </w:r>
          </w:p>
        </w:tc>
      </w:tr>
      <w:tr w:rsidR="009368BE" w:rsidRPr="00EB4136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368BE" w:rsidRDefault="009368BE" w:rsidP="003D0DE8">
            <w:pPr>
              <w:rPr>
                <w:lang w:val="en-US"/>
              </w:rPr>
            </w:pPr>
            <w:r>
              <w:rPr>
                <w:lang w:val="en-US"/>
              </w:rPr>
              <w:t>Froststeel</w:t>
            </w:r>
          </w:p>
        </w:tc>
        <w:tc>
          <w:tcPr>
            <w:tcW w:w="6940" w:type="dxa"/>
          </w:tcPr>
          <w:p w:rsidR="009368BE" w:rsidRDefault="009368BE" w:rsidP="003D0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This weapon</w:t>
            </w:r>
            <w:r w:rsidR="00BF16D3">
              <w:rPr>
                <w:lang w:val="en-US"/>
              </w:rPr>
              <w:t>’s type</w:t>
            </w:r>
            <w:r>
              <w:rPr>
                <w:lang w:val="en-US"/>
              </w:rPr>
              <w:t xml:space="preserve"> </w:t>
            </w:r>
            <w:r w:rsidR="00BA488D">
              <w:rPr>
                <w:lang w:val="en-US"/>
              </w:rPr>
              <w:t>becomes</w:t>
            </w:r>
            <w:r>
              <w:rPr>
                <w:lang w:val="en-US"/>
              </w:rPr>
              <w:t xml:space="preserve"> </w:t>
            </w:r>
            <w:r w:rsidRPr="009368BE">
              <w:rPr>
                <w:i/>
                <w:lang w:val="en-US"/>
              </w:rPr>
              <w:t>Cold</w:t>
            </w:r>
            <w:r>
              <w:rPr>
                <w:lang w:val="en-US"/>
              </w:rPr>
              <w:t xml:space="preserve"> and +1 Damage</w:t>
            </w:r>
          </w:p>
        </w:tc>
      </w:tr>
      <w:tr w:rsidR="009368BE" w:rsidRPr="00EB4136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368BE" w:rsidRDefault="009368BE" w:rsidP="003D0DE8">
            <w:pPr>
              <w:rPr>
                <w:lang w:val="en-US"/>
              </w:rPr>
            </w:pPr>
            <w:r>
              <w:rPr>
                <w:lang w:val="en-US"/>
              </w:rPr>
              <w:t>Powerweapon</w:t>
            </w:r>
          </w:p>
        </w:tc>
        <w:tc>
          <w:tcPr>
            <w:tcW w:w="6940" w:type="dxa"/>
          </w:tcPr>
          <w:p w:rsidR="009368BE" w:rsidRDefault="009368BE" w:rsidP="003D0D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This weapon</w:t>
            </w:r>
            <w:r w:rsidR="00BF16D3">
              <w:rPr>
                <w:lang w:val="en-US"/>
              </w:rPr>
              <w:t>’s type</w:t>
            </w:r>
            <w:r>
              <w:rPr>
                <w:lang w:val="en-US"/>
              </w:rPr>
              <w:t xml:space="preserve"> </w:t>
            </w:r>
            <w:r w:rsidR="00BA488D">
              <w:rPr>
                <w:lang w:val="en-US"/>
              </w:rPr>
              <w:t>becomes</w:t>
            </w:r>
            <w:r w:rsidR="00BF16D3">
              <w:rPr>
                <w:lang w:val="en-US"/>
              </w:rPr>
              <w:t xml:space="preserve"> </w:t>
            </w:r>
            <w:r>
              <w:rPr>
                <w:i/>
                <w:lang w:val="en-US"/>
              </w:rPr>
              <w:t>Lightning</w:t>
            </w:r>
            <w:r>
              <w:rPr>
                <w:lang w:val="en-US"/>
              </w:rPr>
              <w:t xml:space="preserve"> and +1 Damage</w:t>
            </w:r>
          </w:p>
        </w:tc>
      </w:tr>
    </w:tbl>
    <w:p w:rsidR="003D0DE8" w:rsidRPr="003D0DE8" w:rsidRDefault="003D0DE8" w:rsidP="003D0DE8">
      <w:pPr>
        <w:rPr>
          <w:lang w:val="en-US"/>
        </w:rPr>
      </w:pPr>
    </w:p>
    <w:p w:rsidR="003D0DE8" w:rsidRDefault="003D0DE8" w:rsidP="003D0DE8">
      <w:pPr>
        <w:pStyle w:val="Heading2"/>
        <w:rPr>
          <w:lang w:val="en-US"/>
        </w:rPr>
      </w:pPr>
      <w:r>
        <w:rPr>
          <w:lang w:val="en-US"/>
        </w:rPr>
        <w:t>Ranged Upgrades</w:t>
      </w:r>
    </w:p>
    <w:tbl>
      <w:tblPr>
        <w:tblStyle w:val="ListTable2-Accent3"/>
        <w:tblW w:w="0" w:type="auto"/>
        <w:tblLook w:val="0480" w:firstRow="0" w:lastRow="0" w:firstColumn="1" w:lastColumn="0" w:noHBand="0" w:noVBand="1"/>
      </w:tblPr>
      <w:tblGrid>
        <w:gridCol w:w="2122"/>
        <w:gridCol w:w="6940"/>
      </w:tblGrid>
      <w:tr w:rsidR="003D0DE8" w:rsidRPr="00EB4136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Default="003D0DE8" w:rsidP="003D0DE8">
            <w:pPr>
              <w:rPr>
                <w:lang w:val="en-US"/>
              </w:rPr>
            </w:pPr>
            <w:r>
              <w:rPr>
                <w:lang w:val="en-US"/>
              </w:rPr>
              <w:t>Holo Scope</w:t>
            </w:r>
          </w:p>
        </w:tc>
        <w:tc>
          <w:tcPr>
            <w:tcW w:w="6940" w:type="dxa"/>
          </w:tcPr>
          <w:p w:rsidR="003D0DE8" w:rsidRDefault="003D0DE8" w:rsidP="000C11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You get +1 Aim when </w:t>
            </w:r>
            <w:r w:rsidR="000C1199">
              <w:rPr>
                <w:lang w:val="en-US"/>
              </w:rPr>
              <w:t>attacking</w:t>
            </w:r>
            <w:r>
              <w:rPr>
                <w:lang w:val="en-US"/>
              </w:rPr>
              <w:t xml:space="preserve"> targets within 15cm.</w:t>
            </w:r>
          </w:p>
        </w:tc>
      </w:tr>
      <w:tr w:rsidR="003D0DE8" w:rsidRPr="00EB4136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Default="003D0DE8" w:rsidP="003D0DE8">
            <w:pPr>
              <w:rPr>
                <w:lang w:val="en-US"/>
              </w:rPr>
            </w:pPr>
            <w:r>
              <w:rPr>
                <w:lang w:val="en-US"/>
              </w:rPr>
              <w:t>ACOG Scope</w:t>
            </w:r>
          </w:p>
        </w:tc>
        <w:tc>
          <w:tcPr>
            <w:tcW w:w="6940" w:type="dxa"/>
          </w:tcPr>
          <w:p w:rsidR="003D0DE8" w:rsidRDefault="003D0DE8" w:rsidP="000C11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You get +1 Aim when </w:t>
            </w:r>
            <w:r w:rsidR="000C1199">
              <w:rPr>
                <w:lang w:val="en-US"/>
              </w:rPr>
              <w:t>attacking</w:t>
            </w:r>
            <w:r>
              <w:rPr>
                <w:lang w:val="en-US"/>
              </w:rPr>
              <w:t xml:space="preserve"> targets between 15cm-30cm away.</w:t>
            </w:r>
          </w:p>
        </w:tc>
      </w:tr>
      <w:tr w:rsidR="006A14EC" w:rsidRPr="00EB4136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6A14EC" w:rsidRDefault="006A14EC" w:rsidP="006A14EC">
            <w:pPr>
              <w:rPr>
                <w:lang w:val="en-US"/>
              </w:rPr>
            </w:pPr>
            <w:r>
              <w:rPr>
                <w:lang w:val="en-US"/>
              </w:rPr>
              <w:t>LR Scope</w:t>
            </w:r>
          </w:p>
        </w:tc>
        <w:tc>
          <w:tcPr>
            <w:tcW w:w="6940" w:type="dxa"/>
          </w:tcPr>
          <w:p w:rsidR="006A14EC" w:rsidRDefault="006A14EC" w:rsidP="006A1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You get +1 Aim when attacking targets </w:t>
            </w:r>
            <w:r w:rsidR="0066059A">
              <w:rPr>
                <w:lang w:val="en-US"/>
              </w:rPr>
              <w:t>fu</w:t>
            </w:r>
            <w:r>
              <w:rPr>
                <w:lang w:val="en-US"/>
              </w:rPr>
              <w:t>rther than 30cm away.</w:t>
            </w:r>
          </w:p>
        </w:tc>
      </w:tr>
      <w:tr w:rsidR="003D0DE8" w:rsidRPr="00EB4136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Default="003D0DE8" w:rsidP="003D0DE8">
            <w:pPr>
              <w:rPr>
                <w:lang w:val="en-US"/>
              </w:rPr>
            </w:pPr>
            <w:r>
              <w:rPr>
                <w:lang w:val="en-US"/>
              </w:rPr>
              <w:t>Smart Scope</w:t>
            </w:r>
          </w:p>
        </w:tc>
        <w:tc>
          <w:tcPr>
            <w:tcW w:w="6940" w:type="dxa"/>
          </w:tcPr>
          <w:p w:rsidR="003D0DE8" w:rsidRDefault="008659F3" w:rsidP="003D0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You get +1 Aim and +1 to critical</w:t>
            </w:r>
            <w:r w:rsidR="00901218">
              <w:rPr>
                <w:lang w:val="en-US"/>
              </w:rPr>
              <w:t>.</w:t>
            </w:r>
          </w:p>
        </w:tc>
      </w:tr>
      <w:tr w:rsidR="003D0DE8" w:rsidRPr="00EB4136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Default="003D0DE8" w:rsidP="003D0DE8">
            <w:pPr>
              <w:rPr>
                <w:lang w:val="en-US"/>
              </w:rPr>
            </w:pPr>
            <w:r>
              <w:rPr>
                <w:lang w:val="en-US"/>
              </w:rPr>
              <w:t>Slung Shotgun</w:t>
            </w:r>
          </w:p>
        </w:tc>
        <w:tc>
          <w:tcPr>
            <w:tcW w:w="6940" w:type="dxa"/>
          </w:tcPr>
          <w:p w:rsidR="003D0DE8" w:rsidRDefault="0005365A" w:rsidP="003D0D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Once per game, you may use your weapon as a Shotgun.</w:t>
            </w:r>
          </w:p>
        </w:tc>
      </w:tr>
      <w:tr w:rsidR="003D0DE8" w:rsidRPr="00EB4136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Default="003D0DE8" w:rsidP="003D0DE8">
            <w:pPr>
              <w:rPr>
                <w:lang w:val="en-US"/>
              </w:rPr>
            </w:pPr>
            <w:r>
              <w:rPr>
                <w:lang w:val="en-US"/>
              </w:rPr>
              <w:t>Slung Flamer</w:t>
            </w:r>
          </w:p>
        </w:tc>
        <w:tc>
          <w:tcPr>
            <w:tcW w:w="6940" w:type="dxa"/>
          </w:tcPr>
          <w:p w:rsidR="003D0DE8" w:rsidRDefault="0005365A" w:rsidP="003D0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Once per game, you may use your weapon as a Flamer</w:t>
            </w:r>
          </w:p>
        </w:tc>
      </w:tr>
      <w:tr w:rsidR="003D0DE8" w:rsidRPr="00EB4136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Default="003D0DE8" w:rsidP="003D0DE8">
            <w:pPr>
              <w:rPr>
                <w:lang w:val="en-US"/>
              </w:rPr>
            </w:pPr>
            <w:r>
              <w:rPr>
                <w:lang w:val="en-US"/>
              </w:rPr>
              <w:t>Slung Launcher</w:t>
            </w:r>
          </w:p>
        </w:tc>
        <w:tc>
          <w:tcPr>
            <w:tcW w:w="6940" w:type="dxa"/>
          </w:tcPr>
          <w:p w:rsidR="003D0DE8" w:rsidRDefault="0005365A" w:rsidP="003D0D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Once per game, you may use your weapon as a Grenade Launcher.</w:t>
            </w:r>
          </w:p>
        </w:tc>
      </w:tr>
      <w:tr w:rsidR="003D0DE8" w:rsidRPr="00EB4136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Default="003D0DE8" w:rsidP="003D0DE8">
            <w:pPr>
              <w:rPr>
                <w:lang w:val="en-US"/>
              </w:rPr>
            </w:pPr>
            <w:r>
              <w:rPr>
                <w:lang w:val="en-US"/>
              </w:rPr>
              <w:t>Slung Bayonet</w:t>
            </w:r>
          </w:p>
        </w:tc>
        <w:tc>
          <w:tcPr>
            <w:tcW w:w="6940" w:type="dxa"/>
          </w:tcPr>
          <w:p w:rsidR="003D0DE8" w:rsidRDefault="0005365A" w:rsidP="00640D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While wielding this weapon, you don’t count as unarmed in melee</w:t>
            </w:r>
            <w:r w:rsidR="00985432">
              <w:rPr>
                <w:lang w:val="en-US"/>
              </w:rPr>
              <w:t xml:space="preserve"> combat</w:t>
            </w:r>
          </w:p>
        </w:tc>
      </w:tr>
      <w:tr w:rsidR="003D0DE8" w:rsidRPr="00EB4136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Default="003D0DE8" w:rsidP="003D0DE8">
            <w:pPr>
              <w:rPr>
                <w:lang w:val="en-US"/>
              </w:rPr>
            </w:pPr>
            <w:r>
              <w:rPr>
                <w:lang w:val="en-US"/>
              </w:rPr>
              <w:t>Tripod</w:t>
            </w:r>
          </w:p>
        </w:tc>
        <w:tc>
          <w:tcPr>
            <w:tcW w:w="6940" w:type="dxa"/>
          </w:tcPr>
          <w:p w:rsidR="003D0DE8" w:rsidRDefault="001C75B9" w:rsidP="003D0D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While behind cover, you get +1 Aim.</w:t>
            </w:r>
          </w:p>
        </w:tc>
      </w:tr>
      <w:tr w:rsidR="00D47ADE" w:rsidRPr="0043701A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D47ADE" w:rsidRDefault="00D47ADE" w:rsidP="003D0DE8">
            <w:pPr>
              <w:rPr>
                <w:lang w:val="en-US"/>
              </w:rPr>
            </w:pPr>
            <w:r>
              <w:rPr>
                <w:lang w:val="en-US"/>
              </w:rPr>
              <w:t>Target Tracker</w:t>
            </w:r>
          </w:p>
        </w:tc>
        <w:tc>
          <w:tcPr>
            <w:tcW w:w="6940" w:type="dxa"/>
          </w:tcPr>
          <w:p w:rsidR="00D47ADE" w:rsidRDefault="00DB5723" w:rsidP="00F240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You get</w:t>
            </w:r>
            <w:r w:rsidR="00D47ADE">
              <w:rPr>
                <w:lang w:val="en-US"/>
              </w:rPr>
              <w:t xml:space="preserve"> +1 Aim.</w:t>
            </w:r>
          </w:p>
        </w:tc>
      </w:tr>
      <w:tr w:rsidR="003D0DE8" w:rsidRPr="00EB4136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Default="003D0DE8" w:rsidP="003D0DE8">
            <w:pPr>
              <w:rPr>
                <w:lang w:val="en-US"/>
              </w:rPr>
            </w:pPr>
            <w:r>
              <w:rPr>
                <w:lang w:val="en-US"/>
              </w:rPr>
              <w:t>Frontshield</w:t>
            </w:r>
          </w:p>
        </w:tc>
        <w:tc>
          <w:tcPr>
            <w:tcW w:w="6940" w:type="dxa"/>
          </w:tcPr>
          <w:p w:rsidR="003D0DE8" w:rsidRDefault="00073676" w:rsidP="00F240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Gives you a </w:t>
            </w:r>
            <w:r w:rsidR="00BB5138">
              <w:rPr>
                <w:lang w:val="en-US"/>
              </w:rPr>
              <w:t>5</w:t>
            </w:r>
            <w:r>
              <w:rPr>
                <w:lang w:val="en-US"/>
              </w:rPr>
              <w:t xml:space="preserve">+ </w:t>
            </w:r>
            <w:r w:rsidR="00F240B7" w:rsidRPr="00F240B7">
              <w:rPr>
                <w:i/>
                <w:lang w:val="en-US"/>
              </w:rPr>
              <w:t>Dodge</w:t>
            </w:r>
            <w:r w:rsidRPr="00F240B7">
              <w:rPr>
                <w:i/>
                <w:lang w:val="en-US"/>
              </w:rPr>
              <w:t xml:space="preserve"> </w:t>
            </w:r>
            <w:r w:rsidR="00F240B7" w:rsidRPr="00F240B7">
              <w:rPr>
                <w:i/>
                <w:lang w:val="en-US"/>
              </w:rPr>
              <w:t>R</w:t>
            </w:r>
            <w:r w:rsidRPr="00F240B7">
              <w:rPr>
                <w:i/>
                <w:lang w:val="en-US"/>
              </w:rPr>
              <w:t>oll</w:t>
            </w:r>
            <w:r w:rsidR="00BB5138">
              <w:rPr>
                <w:lang w:val="en-US"/>
              </w:rPr>
              <w:t xml:space="preserve"> when attacked from the front</w:t>
            </w:r>
            <w:r w:rsidR="00EB39BE">
              <w:rPr>
                <w:lang w:val="en-US"/>
              </w:rPr>
              <w:t>.</w:t>
            </w:r>
            <w:r w:rsidR="00361C94">
              <w:rPr>
                <w:lang w:val="en-US"/>
              </w:rPr>
              <w:t xml:space="preserve"> </w:t>
            </w:r>
          </w:p>
        </w:tc>
      </w:tr>
      <w:tr w:rsidR="009453D7" w:rsidRPr="007D4C6A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9453D7" w:rsidRDefault="009453D7" w:rsidP="003D0DE8">
            <w:pPr>
              <w:rPr>
                <w:lang w:val="en-US"/>
              </w:rPr>
            </w:pPr>
            <w:r>
              <w:rPr>
                <w:lang w:val="en-US"/>
              </w:rPr>
              <w:t>Magnum Rounds</w:t>
            </w:r>
          </w:p>
        </w:tc>
        <w:tc>
          <w:tcPr>
            <w:tcW w:w="6940" w:type="dxa"/>
          </w:tcPr>
          <w:p w:rsidR="009453D7" w:rsidRDefault="009453D7" w:rsidP="00F240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This weapon gets +1 Damage.</w:t>
            </w:r>
          </w:p>
        </w:tc>
      </w:tr>
      <w:tr w:rsidR="003D0DE8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Default="003D0DE8" w:rsidP="003D0DE8">
            <w:pPr>
              <w:rPr>
                <w:lang w:val="en-US"/>
              </w:rPr>
            </w:pPr>
            <w:r>
              <w:rPr>
                <w:lang w:val="en-US"/>
              </w:rPr>
              <w:t>AP Rounds</w:t>
            </w:r>
          </w:p>
        </w:tc>
        <w:tc>
          <w:tcPr>
            <w:tcW w:w="6940" w:type="dxa"/>
          </w:tcPr>
          <w:p w:rsidR="003D0DE8" w:rsidRPr="00365464" w:rsidRDefault="00365464" w:rsidP="003D0D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This weapon gets </w:t>
            </w:r>
            <w:r>
              <w:rPr>
                <w:i/>
                <w:lang w:val="en-US"/>
              </w:rPr>
              <w:t>Penetration</w:t>
            </w:r>
            <w:r>
              <w:rPr>
                <w:lang w:val="en-US"/>
              </w:rPr>
              <w:t>.</w:t>
            </w:r>
          </w:p>
        </w:tc>
      </w:tr>
      <w:tr w:rsidR="003D0DE8" w:rsidRPr="00EB4136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Default="003D0DE8" w:rsidP="003D0DE8">
            <w:pPr>
              <w:rPr>
                <w:lang w:val="en-US"/>
              </w:rPr>
            </w:pPr>
            <w:r>
              <w:rPr>
                <w:lang w:val="en-US"/>
              </w:rPr>
              <w:t>Incendiary Rounds</w:t>
            </w:r>
          </w:p>
        </w:tc>
        <w:tc>
          <w:tcPr>
            <w:tcW w:w="6940" w:type="dxa"/>
          </w:tcPr>
          <w:p w:rsidR="003D0DE8" w:rsidRPr="00673ECC" w:rsidRDefault="00673ECC" w:rsidP="003D0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This weapon’s type becomes </w:t>
            </w:r>
            <w:r>
              <w:rPr>
                <w:i/>
                <w:lang w:val="en-US"/>
              </w:rPr>
              <w:t>Fire</w:t>
            </w:r>
            <w:r>
              <w:rPr>
                <w:lang w:val="en-US"/>
              </w:rPr>
              <w:t>.</w:t>
            </w:r>
          </w:p>
        </w:tc>
      </w:tr>
      <w:tr w:rsidR="003D0DE8" w:rsidRPr="00EB4136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Default="003D0DE8" w:rsidP="003D0DE8">
            <w:pPr>
              <w:rPr>
                <w:lang w:val="en-US"/>
              </w:rPr>
            </w:pPr>
            <w:r>
              <w:rPr>
                <w:lang w:val="en-US"/>
              </w:rPr>
              <w:t>Shock Rounds</w:t>
            </w:r>
          </w:p>
        </w:tc>
        <w:tc>
          <w:tcPr>
            <w:tcW w:w="6940" w:type="dxa"/>
          </w:tcPr>
          <w:p w:rsidR="003D0DE8" w:rsidRDefault="00673ECC" w:rsidP="003D0D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This weapon’s type becomes </w:t>
            </w:r>
            <w:r w:rsidRPr="00673ECC">
              <w:rPr>
                <w:i/>
                <w:lang w:val="en-US"/>
              </w:rPr>
              <w:t>Lightning.</w:t>
            </w:r>
          </w:p>
        </w:tc>
      </w:tr>
      <w:tr w:rsidR="003D0DE8" w:rsidRPr="00EB4136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Default="003D0DE8" w:rsidP="003D0DE8">
            <w:pPr>
              <w:rPr>
                <w:lang w:val="en-US"/>
              </w:rPr>
            </w:pPr>
            <w:r>
              <w:rPr>
                <w:lang w:val="en-US"/>
              </w:rPr>
              <w:t>Frost Rounds</w:t>
            </w:r>
          </w:p>
        </w:tc>
        <w:tc>
          <w:tcPr>
            <w:tcW w:w="6940" w:type="dxa"/>
          </w:tcPr>
          <w:p w:rsidR="003D0DE8" w:rsidRPr="00673ECC" w:rsidRDefault="00673ECC" w:rsidP="003D0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This weapon’s type becomes </w:t>
            </w:r>
            <w:r>
              <w:rPr>
                <w:i/>
                <w:lang w:val="en-US"/>
              </w:rPr>
              <w:t>Cold</w:t>
            </w:r>
            <w:r>
              <w:rPr>
                <w:lang w:val="en-US"/>
              </w:rPr>
              <w:t>.</w:t>
            </w:r>
          </w:p>
        </w:tc>
      </w:tr>
      <w:tr w:rsidR="003D0DE8" w:rsidRPr="00EB4136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D0DE8" w:rsidRDefault="003D0DE8" w:rsidP="003D0DE8">
            <w:pPr>
              <w:rPr>
                <w:lang w:val="en-US"/>
              </w:rPr>
            </w:pPr>
            <w:r>
              <w:rPr>
                <w:lang w:val="en-US"/>
              </w:rPr>
              <w:t>Tracer Rounds</w:t>
            </w:r>
          </w:p>
        </w:tc>
        <w:tc>
          <w:tcPr>
            <w:tcW w:w="6940" w:type="dxa"/>
          </w:tcPr>
          <w:p w:rsidR="003D0DE8" w:rsidRDefault="00F65C8B" w:rsidP="003D0D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After hitting, every other attacker against the same enemy gets +1 Aim</w:t>
            </w:r>
            <w:r w:rsidR="00BD13D2">
              <w:rPr>
                <w:lang w:val="en-US"/>
              </w:rPr>
              <w:t xml:space="preserve"> in</w:t>
            </w:r>
            <w:r>
              <w:rPr>
                <w:lang w:val="en-US"/>
              </w:rPr>
              <w:t xml:space="preserve"> this round.</w:t>
            </w:r>
            <w:r w:rsidR="004E0830">
              <w:rPr>
                <w:lang w:val="en-US"/>
              </w:rPr>
              <w:t xml:space="preserve"> </w:t>
            </w:r>
          </w:p>
        </w:tc>
      </w:tr>
    </w:tbl>
    <w:p w:rsidR="00467C26" w:rsidRDefault="00467C26" w:rsidP="003D0DE8">
      <w:pPr>
        <w:rPr>
          <w:sz w:val="36"/>
          <w:szCs w:val="32"/>
          <w:lang w:val="en-US"/>
        </w:rPr>
      </w:pPr>
      <w:r>
        <w:rPr>
          <w:lang w:val="en-US"/>
        </w:rPr>
        <w:br w:type="page"/>
      </w:r>
    </w:p>
    <w:p w:rsidR="006D5D5D" w:rsidRDefault="006D5D5D" w:rsidP="006D5D5D">
      <w:pPr>
        <w:pStyle w:val="Heading1"/>
        <w:rPr>
          <w:lang w:val="en-US"/>
        </w:rPr>
      </w:pPr>
      <w:bookmarkStart w:id="5" w:name="_Toc467930305"/>
      <w:r>
        <w:rPr>
          <w:lang w:val="en-US"/>
        </w:rPr>
        <w:t>Armor</w:t>
      </w:r>
      <w:bookmarkEnd w:id="5"/>
    </w:p>
    <w:p w:rsidR="00EF7ACC" w:rsidRDefault="004D22CD" w:rsidP="00EF7ACC">
      <w:pPr>
        <w:rPr>
          <w:lang w:val="en-US"/>
        </w:rPr>
      </w:pPr>
      <w:r>
        <w:rPr>
          <w:lang w:val="en-US"/>
        </w:rPr>
        <w:t>Each cha</w:t>
      </w:r>
      <w:r w:rsidR="001D0AB9">
        <w:rPr>
          <w:lang w:val="en-US"/>
        </w:rPr>
        <w:t>racter may carry only one armor</w:t>
      </w:r>
      <w:r>
        <w:rPr>
          <w:lang w:val="en-US"/>
        </w:rPr>
        <w:t>.</w:t>
      </w:r>
    </w:p>
    <w:tbl>
      <w:tblPr>
        <w:tblStyle w:val="ListTable2-Accent3"/>
        <w:tblW w:w="0" w:type="auto"/>
        <w:tblLook w:val="04A0" w:firstRow="1" w:lastRow="0" w:firstColumn="1" w:lastColumn="0" w:noHBand="0" w:noVBand="1"/>
      </w:tblPr>
      <w:tblGrid>
        <w:gridCol w:w="2100"/>
        <w:gridCol w:w="4244"/>
        <w:gridCol w:w="940"/>
        <w:gridCol w:w="864"/>
        <w:gridCol w:w="924"/>
      </w:tblGrid>
      <w:tr w:rsidR="00C76577" w:rsidTr="00C765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</w:tcPr>
          <w:p w:rsidR="00C76577" w:rsidRDefault="00C76577" w:rsidP="00EF7ACC">
            <w:pPr>
              <w:rPr>
                <w:lang w:val="en-US"/>
              </w:rPr>
            </w:pPr>
            <w:r>
              <w:rPr>
                <w:lang w:val="en-US"/>
              </w:rPr>
              <w:t>Armor</w:t>
            </w:r>
          </w:p>
        </w:tc>
        <w:tc>
          <w:tcPr>
            <w:tcW w:w="4244" w:type="dxa"/>
          </w:tcPr>
          <w:p w:rsidR="00C76577" w:rsidRDefault="00C76577" w:rsidP="00EF7A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Bonus</w:t>
            </w:r>
          </w:p>
        </w:tc>
        <w:tc>
          <w:tcPr>
            <w:tcW w:w="940" w:type="dxa"/>
          </w:tcPr>
          <w:p w:rsidR="00C76577" w:rsidRDefault="00C76577" w:rsidP="00F537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Rank</w:t>
            </w:r>
          </w:p>
        </w:tc>
        <w:tc>
          <w:tcPr>
            <w:tcW w:w="864" w:type="dxa"/>
          </w:tcPr>
          <w:p w:rsidR="00C76577" w:rsidRDefault="00C76577" w:rsidP="00F537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GP</w:t>
            </w:r>
          </w:p>
        </w:tc>
        <w:tc>
          <w:tcPr>
            <w:tcW w:w="924" w:type="dxa"/>
          </w:tcPr>
          <w:p w:rsidR="00C76577" w:rsidRDefault="00C76577" w:rsidP="00F537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Cost</w:t>
            </w:r>
          </w:p>
        </w:tc>
      </w:tr>
      <w:tr w:rsidR="00C76577" w:rsidTr="00C765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</w:tcPr>
          <w:p w:rsidR="00C76577" w:rsidRDefault="00C76577" w:rsidP="00EF7ACC">
            <w:pPr>
              <w:rPr>
                <w:lang w:val="en-US"/>
              </w:rPr>
            </w:pPr>
            <w:r>
              <w:rPr>
                <w:lang w:val="en-US"/>
              </w:rPr>
              <w:t>Light Armor</w:t>
            </w:r>
          </w:p>
        </w:tc>
        <w:tc>
          <w:tcPr>
            <w:tcW w:w="4244" w:type="dxa"/>
          </w:tcPr>
          <w:p w:rsidR="00C76577" w:rsidRDefault="00C76577" w:rsidP="00EF7A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40" w:type="dxa"/>
          </w:tcPr>
          <w:p w:rsidR="00C76577" w:rsidRDefault="00C76577" w:rsidP="00F537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864" w:type="dxa"/>
          </w:tcPr>
          <w:p w:rsidR="00C76577" w:rsidRDefault="00C76577" w:rsidP="00F537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 GP</w:t>
            </w:r>
          </w:p>
        </w:tc>
        <w:tc>
          <w:tcPr>
            <w:tcW w:w="924" w:type="dxa"/>
          </w:tcPr>
          <w:p w:rsidR="00C76577" w:rsidRDefault="00C76577" w:rsidP="00F537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 P</w:t>
            </w:r>
          </w:p>
        </w:tc>
      </w:tr>
      <w:tr w:rsidR="00C76577" w:rsidTr="00C765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</w:tcPr>
          <w:p w:rsidR="00C76577" w:rsidRDefault="00C76577" w:rsidP="00EF7ACC">
            <w:pPr>
              <w:rPr>
                <w:lang w:val="en-US"/>
              </w:rPr>
            </w:pPr>
            <w:r>
              <w:rPr>
                <w:lang w:val="en-US"/>
              </w:rPr>
              <w:t>Combat Armor</w:t>
            </w:r>
          </w:p>
        </w:tc>
        <w:tc>
          <w:tcPr>
            <w:tcW w:w="4244" w:type="dxa"/>
          </w:tcPr>
          <w:p w:rsidR="00C76577" w:rsidRDefault="00C76577" w:rsidP="00EF7A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5+ Armor Roll</w:t>
            </w:r>
          </w:p>
        </w:tc>
        <w:tc>
          <w:tcPr>
            <w:tcW w:w="940" w:type="dxa"/>
          </w:tcPr>
          <w:p w:rsidR="00C76577" w:rsidRDefault="00C76577" w:rsidP="00F537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1268D7">
              <w:rPr>
                <w:lang w:val="en-US"/>
              </w:rPr>
              <w:t>I</w:t>
            </w:r>
          </w:p>
        </w:tc>
        <w:tc>
          <w:tcPr>
            <w:tcW w:w="864" w:type="dxa"/>
          </w:tcPr>
          <w:p w:rsidR="00C76577" w:rsidRDefault="00C76577" w:rsidP="00F537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 GP</w:t>
            </w:r>
          </w:p>
        </w:tc>
        <w:tc>
          <w:tcPr>
            <w:tcW w:w="924" w:type="dxa"/>
          </w:tcPr>
          <w:p w:rsidR="00C76577" w:rsidRDefault="00C76577" w:rsidP="00F537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 P</w:t>
            </w:r>
          </w:p>
        </w:tc>
      </w:tr>
      <w:tr w:rsidR="00C76577" w:rsidTr="00C765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</w:tcPr>
          <w:p w:rsidR="00C76577" w:rsidRDefault="00C76577" w:rsidP="00257635">
            <w:pPr>
              <w:rPr>
                <w:lang w:val="en-US"/>
              </w:rPr>
            </w:pPr>
            <w:r>
              <w:rPr>
                <w:lang w:val="en-US"/>
              </w:rPr>
              <w:t>Battle Suit</w:t>
            </w:r>
          </w:p>
        </w:tc>
        <w:tc>
          <w:tcPr>
            <w:tcW w:w="4244" w:type="dxa"/>
          </w:tcPr>
          <w:p w:rsidR="00C76577" w:rsidRDefault="00C76577" w:rsidP="00C33B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4+ Armor Roll</w:t>
            </w:r>
          </w:p>
        </w:tc>
        <w:tc>
          <w:tcPr>
            <w:tcW w:w="940" w:type="dxa"/>
          </w:tcPr>
          <w:p w:rsidR="00C76577" w:rsidRDefault="00C76577" w:rsidP="00F537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</w:t>
            </w:r>
            <w:r w:rsidR="001268D7">
              <w:rPr>
                <w:lang w:val="en-US"/>
              </w:rPr>
              <w:t>I</w:t>
            </w:r>
          </w:p>
        </w:tc>
        <w:tc>
          <w:tcPr>
            <w:tcW w:w="864" w:type="dxa"/>
          </w:tcPr>
          <w:p w:rsidR="00C76577" w:rsidRDefault="00F44C27" w:rsidP="00F537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C76577">
              <w:rPr>
                <w:lang w:val="en-US"/>
              </w:rPr>
              <w:t xml:space="preserve"> GP</w:t>
            </w:r>
          </w:p>
        </w:tc>
        <w:tc>
          <w:tcPr>
            <w:tcW w:w="924" w:type="dxa"/>
          </w:tcPr>
          <w:p w:rsidR="00C76577" w:rsidRDefault="00C76577" w:rsidP="00F537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 P</w:t>
            </w:r>
          </w:p>
        </w:tc>
      </w:tr>
      <w:tr w:rsidR="00C76577" w:rsidTr="00C765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</w:tcPr>
          <w:p w:rsidR="00C76577" w:rsidRDefault="00C76577" w:rsidP="00EF7ACC">
            <w:pPr>
              <w:rPr>
                <w:lang w:val="en-US"/>
              </w:rPr>
            </w:pPr>
            <w:r>
              <w:rPr>
                <w:lang w:val="en-US"/>
              </w:rPr>
              <w:t>Terminator Armor</w:t>
            </w:r>
          </w:p>
        </w:tc>
        <w:tc>
          <w:tcPr>
            <w:tcW w:w="4244" w:type="dxa"/>
          </w:tcPr>
          <w:p w:rsidR="00C76577" w:rsidRPr="00AF2289" w:rsidRDefault="00C76577" w:rsidP="00AF2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3+ Armor Roll, </w:t>
            </w:r>
            <w:r>
              <w:rPr>
                <w:i/>
                <w:lang w:val="en-US"/>
              </w:rPr>
              <w:t>Heavy Armor</w:t>
            </w:r>
          </w:p>
        </w:tc>
        <w:tc>
          <w:tcPr>
            <w:tcW w:w="940" w:type="dxa"/>
          </w:tcPr>
          <w:p w:rsidR="00C76577" w:rsidRDefault="001268D7" w:rsidP="00F537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IV</w:t>
            </w:r>
          </w:p>
        </w:tc>
        <w:tc>
          <w:tcPr>
            <w:tcW w:w="864" w:type="dxa"/>
          </w:tcPr>
          <w:p w:rsidR="00C76577" w:rsidRDefault="00F44C27" w:rsidP="00F537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C76577">
              <w:rPr>
                <w:lang w:val="en-US"/>
              </w:rPr>
              <w:t xml:space="preserve"> GP</w:t>
            </w:r>
          </w:p>
        </w:tc>
        <w:tc>
          <w:tcPr>
            <w:tcW w:w="924" w:type="dxa"/>
          </w:tcPr>
          <w:p w:rsidR="00C76577" w:rsidRDefault="008A351D" w:rsidP="00F537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C76577">
              <w:rPr>
                <w:lang w:val="en-US"/>
              </w:rPr>
              <w:t xml:space="preserve"> P</w:t>
            </w:r>
          </w:p>
        </w:tc>
      </w:tr>
      <w:tr w:rsidR="00C76577" w:rsidTr="00C765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</w:tcPr>
          <w:p w:rsidR="00C76577" w:rsidRDefault="00C76577" w:rsidP="00EF7ACC">
            <w:pPr>
              <w:rPr>
                <w:lang w:val="en-US"/>
              </w:rPr>
            </w:pPr>
            <w:r>
              <w:rPr>
                <w:lang w:val="en-US"/>
              </w:rPr>
              <w:t>Camo Suit</w:t>
            </w:r>
          </w:p>
        </w:tc>
        <w:tc>
          <w:tcPr>
            <w:tcW w:w="4244" w:type="dxa"/>
          </w:tcPr>
          <w:p w:rsidR="00C76577" w:rsidRDefault="00C76577" w:rsidP="00EF7A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3+ Dodge Roll when attacked from more than 15cm away</w:t>
            </w:r>
          </w:p>
        </w:tc>
        <w:tc>
          <w:tcPr>
            <w:tcW w:w="940" w:type="dxa"/>
          </w:tcPr>
          <w:p w:rsidR="00C76577" w:rsidRDefault="001268D7" w:rsidP="00F537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IV</w:t>
            </w:r>
          </w:p>
        </w:tc>
        <w:tc>
          <w:tcPr>
            <w:tcW w:w="864" w:type="dxa"/>
          </w:tcPr>
          <w:p w:rsidR="00C76577" w:rsidRDefault="00F44C27" w:rsidP="00F537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C76577">
              <w:rPr>
                <w:lang w:val="en-US"/>
              </w:rPr>
              <w:t xml:space="preserve"> GP</w:t>
            </w:r>
          </w:p>
        </w:tc>
        <w:tc>
          <w:tcPr>
            <w:tcW w:w="924" w:type="dxa"/>
          </w:tcPr>
          <w:p w:rsidR="00C76577" w:rsidRDefault="008A351D" w:rsidP="00F537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C76577">
              <w:rPr>
                <w:lang w:val="en-US"/>
              </w:rPr>
              <w:t xml:space="preserve"> P</w:t>
            </w:r>
          </w:p>
        </w:tc>
      </w:tr>
      <w:tr w:rsidR="00C76577" w:rsidTr="00C765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</w:tcPr>
          <w:p w:rsidR="00C76577" w:rsidRDefault="00C76577" w:rsidP="00EF7ACC">
            <w:pPr>
              <w:rPr>
                <w:lang w:val="en-US"/>
              </w:rPr>
            </w:pPr>
            <w:r>
              <w:rPr>
                <w:lang w:val="en-US"/>
              </w:rPr>
              <w:t>Deflective Armor</w:t>
            </w:r>
          </w:p>
        </w:tc>
        <w:tc>
          <w:tcPr>
            <w:tcW w:w="4244" w:type="dxa"/>
          </w:tcPr>
          <w:p w:rsidR="00C76577" w:rsidRPr="00DD2716" w:rsidRDefault="00C76577" w:rsidP="00EF7A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4+ Armor Roll against </w:t>
            </w:r>
            <w:r>
              <w:rPr>
                <w:i/>
                <w:lang w:val="en-US"/>
              </w:rPr>
              <w:t xml:space="preserve">Fire </w:t>
            </w:r>
            <w:r>
              <w:rPr>
                <w:lang w:val="en-US"/>
              </w:rPr>
              <w:t xml:space="preserve">and </w:t>
            </w:r>
            <w:r>
              <w:rPr>
                <w:i/>
                <w:lang w:val="en-US"/>
              </w:rPr>
              <w:t>Cold</w:t>
            </w:r>
            <w:r>
              <w:rPr>
                <w:lang w:val="en-US"/>
              </w:rPr>
              <w:t xml:space="preserve"> attacks</w:t>
            </w:r>
          </w:p>
        </w:tc>
        <w:tc>
          <w:tcPr>
            <w:tcW w:w="940" w:type="dxa"/>
          </w:tcPr>
          <w:p w:rsidR="00C76577" w:rsidRDefault="00C76577" w:rsidP="00F537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III</w:t>
            </w:r>
          </w:p>
        </w:tc>
        <w:tc>
          <w:tcPr>
            <w:tcW w:w="864" w:type="dxa"/>
          </w:tcPr>
          <w:p w:rsidR="00C76577" w:rsidRDefault="00F44C27" w:rsidP="00F537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C76577">
              <w:rPr>
                <w:lang w:val="en-US"/>
              </w:rPr>
              <w:t xml:space="preserve"> GP</w:t>
            </w:r>
          </w:p>
        </w:tc>
        <w:tc>
          <w:tcPr>
            <w:tcW w:w="924" w:type="dxa"/>
          </w:tcPr>
          <w:p w:rsidR="00C76577" w:rsidRDefault="00C76577" w:rsidP="00F537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 P</w:t>
            </w:r>
          </w:p>
        </w:tc>
      </w:tr>
      <w:tr w:rsidR="00C76577" w:rsidRPr="00E04A45" w:rsidTr="00C765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</w:tcPr>
          <w:p w:rsidR="00C76577" w:rsidRDefault="00C76577" w:rsidP="00EF7ACC">
            <w:pPr>
              <w:rPr>
                <w:lang w:val="en-US"/>
              </w:rPr>
            </w:pPr>
            <w:r>
              <w:rPr>
                <w:lang w:val="en-US"/>
              </w:rPr>
              <w:t>Stealth Suit</w:t>
            </w:r>
          </w:p>
        </w:tc>
        <w:tc>
          <w:tcPr>
            <w:tcW w:w="4244" w:type="dxa"/>
          </w:tcPr>
          <w:p w:rsidR="00C76577" w:rsidRPr="00E04A45" w:rsidRDefault="00C76577" w:rsidP="00EF7A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You get </w:t>
            </w:r>
            <w:r>
              <w:rPr>
                <w:i/>
                <w:lang w:val="en-US"/>
              </w:rPr>
              <w:t>Stealth</w:t>
            </w:r>
          </w:p>
        </w:tc>
        <w:tc>
          <w:tcPr>
            <w:tcW w:w="940" w:type="dxa"/>
          </w:tcPr>
          <w:p w:rsidR="00C76577" w:rsidRDefault="00C76577" w:rsidP="00E04A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III</w:t>
            </w:r>
          </w:p>
        </w:tc>
        <w:tc>
          <w:tcPr>
            <w:tcW w:w="864" w:type="dxa"/>
          </w:tcPr>
          <w:p w:rsidR="00C76577" w:rsidRDefault="00F44C27" w:rsidP="00E04A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C76577">
              <w:rPr>
                <w:lang w:val="en-US"/>
              </w:rPr>
              <w:t xml:space="preserve"> GP</w:t>
            </w:r>
          </w:p>
        </w:tc>
        <w:tc>
          <w:tcPr>
            <w:tcW w:w="924" w:type="dxa"/>
          </w:tcPr>
          <w:p w:rsidR="00C76577" w:rsidRDefault="008A351D" w:rsidP="00E04A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C76577">
              <w:rPr>
                <w:lang w:val="en-US"/>
              </w:rPr>
              <w:t xml:space="preserve"> P</w:t>
            </w:r>
          </w:p>
        </w:tc>
      </w:tr>
      <w:tr w:rsidR="00C76577" w:rsidRPr="00E04A45" w:rsidTr="00C765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</w:tcPr>
          <w:p w:rsidR="00C76577" w:rsidRDefault="00C76577" w:rsidP="00EF7ACC">
            <w:pPr>
              <w:rPr>
                <w:lang w:val="en-US"/>
              </w:rPr>
            </w:pPr>
            <w:r>
              <w:rPr>
                <w:lang w:val="en-US"/>
              </w:rPr>
              <w:t>Mage’s Vestments</w:t>
            </w:r>
          </w:p>
        </w:tc>
        <w:tc>
          <w:tcPr>
            <w:tcW w:w="4244" w:type="dxa"/>
          </w:tcPr>
          <w:p w:rsidR="00C76577" w:rsidRDefault="00C76577" w:rsidP="00EF7A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+1 to </w:t>
            </w:r>
            <w:r w:rsidRPr="004F6855">
              <w:rPr>
                <w:i/>
                <w:lang w:val="en-US"/>
              </w:rPr>
              <w:t>Quickcasts</w:t>
            </w:r>
            <w:r>
              <w:rPr>
                <w:lang w:val="en-US"/>
              </w:rPr>
              <w:t xml:space="preserve"> while no enemy is within 10cm</w:t>
            </w:r>
          </w:p>
        </w:tc>
        <w:tc>
          <w:tcPr>
            <w:tcW w:w="940" w:type="dxa"/>
          </w:tcPr>
          <w:p w:rsidR="00C76577" w:rsidRDefault="00C76577" w:rsidP="00E04A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III</w:t>
            </w:r>
          </w:p>
        </w:tc>
        <w:tc>
          <w:tcPr>
            <w:tcW w:w="864" w:type="dxa"/>
          </w:tcPr>
          <w:p w:rsidR="00C76577" w:rsidRDefault="00F44C27" w:rsidP="00E04A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C76577">
              <w:rPr>
                <w:lang w:val="en-US"/>
              </w:rPr>
              <w:t xml:space="preserve"> GP</w:t>
            </w:r>
          </w:p>
        </w:tc>
        <w:tc>
          <w:tcPr>
            <w:tcW w:w="924" w:type="dxa"/>
          </w:tcPr>
          <w:p w:rsidR="00C76577" w:rsidRDefault="00C76577" w:rsidP="00E04A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 P</w:t>
            </w:r>
          </w:p>
        </w:tc>
      </w:tr>
    </w:tbl>
    <w:p w:rsidR="004D22CD" w:rsidRPr="00EF7ACC" w:rsidRDefault="004D22CD" w:rsidP="00EF7ACC">
      <w:pPr>
        <w:rPr>
          <w:lang w:val="en-US"/>
        </w:rPr>
      </w:pPr>
    </w:p>
    <w:p w:rsidR="00347020" w:rsidRPr="00347020" w:rsidRDefault="00347020" w:rsidP="00347020">
      <w:pPr>
        <w:rPr>
          <w:lang w:val="en-US"/>
        </w:rPr>
      </w:pPr>
    </w:p>
    <w:p w:rsidR="006D5D5D" w:rsidRDefault="006D5D5D" w:rsidP="006D5D5D">
      <w:pPr>
        <w:pStyle w:val="Heading1"/>
        <w:rPr>
          <w:lang w:val="en-US"/>
        </w:rPr>
      </w:pPr>
      <w:bookmarkStart w:id="6" w:name="_Toc467930306"/>
      <w:r>
        <w:rPr>
          <w:lang w:val="en-US"/>
        </w:rPr>
        <w:t>Gear</w:t>
      </w:r>
      <w:bookmarkEnd w:id="6"/>
    </w:p>
    <w:p w:rsidR="005F5B33" w:rsidRDefault="00CF521A" w:rsidP="005F5B33">
      <w:pPr>
        <w:rPr>
          <w:lang w:val="en-US"/>
        </w:rPr>
      </w:pPr>
      <w:r>
        <w:rPr>
          <w:lang w:val="en-US"/>
        </w:rPr>
        <w:t>Characters may purchase as much gear as they want up to their Gear Point limit.</w:t>
      </w:r>
    </w:p>
    <w:tbl>
      <w:tblPr>
        <w:tblStyle w:val="ListTable2-Accent3"/>
        <w:tblW w:w="0" w:type="auto"/>
        <w:tblLook w:val="04A0" w:firstRow="1" w:lastRow="0" w:firstColumn="1" w:lastColumn="0" w:noHBand="0" w:noVBand="1"/>
      </w:tblPr>
      <w:tblGrid>
        <w:gridCol w:w="2127"/>
        <w:gridCol w:w="4819"/>
        <w:gridCol w:w="709"/>
        <w:gridCol w:w="709"/>
        <w:gridCol w:w="698"/>
      </w:tblGrid>
      <w:tr w:rsidR="002A44C5" w:rsidTr="00114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2A44C5" w:rsidRDefault="002A44C5" w:rsidP="005F5B33">
            <w:pPr>
              <w:rPr>
                <w:lang w:val="en-US"/>
              </w:rPr>
            </w:pPr>
            <w:r>
              <w:rPr>
                <w:lang w:val="en-US"/>
              </w:rPr>
              <w:t>Gear</w:t>
            </w:r>
          </w:p>
        </w:tc>
        <w:tc>
          <w:tcPr>
            <w:tcW w:w="4819" w:type="dxa"/>
          </w:tcPr>
          <w:p w:rsidR="002A44C5" w:rsidRDefault="002A44C5" w:rsidP="005F5B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Bonus</w:t>
            </w:r>
          </w:p>
        </w:tc>
        <w:tc>
          <w:tcPr>
            <w:tcW w:w="709" w:type="dxa"/>
          </w:tcPr>
          <w:p w:rsidR="002A44C5" w:rsidRDefault="002A44C5" w:rsidP="002A44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Rank</w:t>
            </w:r>
          </w:p>
        </w:tc>
        <w:tc>
          <w:tcPr>
            <w:tcW w:w="709" w:type="dxa"/>
          </w:tcPr>
          <w:p w:rsidR="002A44C5" w:rsidRDefault="002A44C5" w:rsidP="002A44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GP</w:t>
            </w:r>
          </w:p>
        </w:tc>
        <w:tc>
          <w:tcPr>
            <w:tcW w:w="698" w:type="dxa"/>
          </w:tcPr>
          <w:p w:rsidR="002A44C5" w:rsidRDefault="002A44C5" w:rsidP="002A44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Cost</w:t>
            </w:r>
          </w:p>
        </w:tc>
      </w:tr>
      <w:tr w:rsidR="002A44C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2A44C5" w:rsidRDefault="002A44C5" w:rsidP="005F5B33">
            <w:pPr>
              <w:rPr>
                <w:lang w:val="en-US"/>
              </w:rPr>
            </w:pPr>
            <w:r>
              <w:rPr>
                <w:lang w:val="en-US"/>
              </w:rPr>
              <w:t>Target Matrix</w:t>
            </w:r>
          </w:p>
        </w:tc>
        <w:tc>
          <w:tcPr>
            <w:tcW w:w="4819" w:type="dxa"/>
          </w:tcPr>
          <w:p w:rsidR="002A44C5" w:rsidRDefault="00F826DB" w:rsidP="00BA2B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Reroll one</w:t>
            </w:r>
            <w:r w:rsidR="00670B80">
              <w:rPr>
                <w:lang w:val="en-US"/>
              </w:rPr>
              <w:t xml:space="preserve"> 1 during ranged </w:t>
            </w:r>
            <w:r w:rsidR="00670B80">
              <w:rPr>
                <w:i/>
                <w:lang w:val="en-US"/>
              </w:rPr>
              <w:t>Hit Rolls</w:t>
            </w:r>
            <w:r w:rsidR="00670B80">
              <w:rPr>
                <w:lang w:val="en-US"/>
              </w:rPr>
              <w:t xml:space="preserve"> </w:t>
            </w:r>
          </w:p>
        </w:tc>
        <w:tc>
          <w:tcPr>
            <w:tcW w:w="709" w:type="dxa"/>
          </w:tcPr>
          <w:p w:rsidR="002A44C5" w:rsidRDefault="00D7619B" w:rsidP="002A44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</w:t>
            </w:r>
            <w:r w:rsidR="002F396C">
              <w:rPr>
                <w:lang w:val="en-US"/>
              </w:rPr>
              <w:t>I</w:t>
            </w:r>
          </w:p>
        </w:tc>
        <w:tc>
          <w:tcPr>
            <w:tcW w:w="709" w:type="dxa"/>
          </w:tcPr>
          <w:p w:rsidR="002A44C5" w:rsidRDefault="00D7619B" w:rsidP="002A44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8C7A60">
              <w:rPr>
                <w:lang w:val="en-US"/>
              </w:rPr>
              <w:t xml:space="preserve"> GP</w:t>
            </w:r>
          </w:p>
        </w:tc>
        <w:tc>
          <w:tcPr>
            <w:tcW w:w="698" w:type="dxa"/>
          </w:tcPr>
          <w:p w:rsidR="002A44C5" w:rsidRDefault="007B2324" w:rsidP="002A44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D7619B">
              <w:rPr>
                <w:lang w:val="en-US"/>
              </w:rPr>
              <w:t xml:space="preserve"> P</w:t>
            </w:r>
          </w:p>
        </w:tc>
      </w:tr>
      <w:tr w:rsidR="00815195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815195" w:rsidRDefault="00815195" w:rsidP="005F5B33">
            <w:pPr>
              <w:rPr>
                <w:lang w:val="en-US"/>
              </w:rPr>
            </w:pPr>
            <w:r>
              <w:rPr>
                <w:lang w:val="en-US"/>
              </w:rPr>
              <w:t>Combat Visor</w:t>
            </w:r>
          </w:p>
        </w:tc>
        <w:tc>
          <w:tcPr>
            <w:tcW w:w="4819" w:type="dxa"/>
          </w:tcPr>
          <w:p w:rsidR="00815195" w:rsidRDefault="00815195" w:rsidP="00BA2B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Get +1 to critical</w:t>
            </w:r>
            <w:r w:rsidR="0047473F">
              <w:rPr>
                <w:lang w:val="en-US"/>
              </w:rPr>
              <w:t xml:space="preserve"> hits</w:t>
            </w:r>
          </w:p>
        </w:tc>
        <w:tc>
          <w:tcPr>
            <w:tcW w:w="709" w:type="dxa"/>
          </w:tcPr>
          <w:p w:rsidR="00815195" w:rsidRDefault="00815195" w:rsidP="002A44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</w:t>
            </w:r>
            <w:r w:rsidR="002F396C">
              <w:rPr>
                <w:lang w:val="en-US"/>
              </w:rPr>
              <w:t>I</w:t>
            </w:r>
          </w:p>
        </w:tc>
        <w:tc>
          <w:tcPr>
            <w:tcW w:w="709" w:type="dxa"/>
          </w:tcPr>
          <w:p w:rsidR="00815195" w:rsidRDefault="00C06479" w:rsidP="002A44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815195">
              <w:rPr>
                <w:lang w:val="en-US"/>
              </w:rPr>
              <w:t xml:space="preserve"> GP</w:t>
            </w:r>
          </w:p>
        </w:tc>
        <w:tc>
          <w:tcPr>
            <w:tcW w:w="698" w:type="dxa"/>
          </w:tcPr>
          <w:p w:rsidR="00815195" w:rsidRDefault="007B2324" w:rsidP="002A44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815195">
              <w:rPr>
                <w:lang w:val="en-US"/>
              </w:rPr>
              <w:t xml:space="preserve"> P</w:t>
            </w:r>
          </w:p>
        </w:tc>
      </w:tr>
      <w:tr w:rsidR="002E38C7" w:rsidRPr="002E38C7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2E38C7" w:rsidRDefault="002E38C7" w:rsidP="005F5B33">
            <w:pPr>
              <w:rPr>
                <w:lang w:val="en-US"/>
              </w:rPr>
            </w:pPr>
            <w:r>
              <w:rPr>
                <w:lang w:val="en-US"/>
              </w:rPr>
              <w:t>Healing Motes</w:t>
            </w:r>
          </w:p>
        </w:tc>
        <w:tc>
          <w:tcPr>
            <w:tcW w:w="4819" w:type="dxa"/>
          </w:tcPr>
          <w:p w:rsidR="002E38C7" w:rsidRDefault="002E38C7" w:rsidP="00BA2B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At the end of each Round, heal 1 HP on a Roll of 6</w:t>
            </w:r>
          </w:p>
        </w:tc>
        <w:tc>
          <w:tcPr>
            <w:tcW w:w="709" w:type="dxa"/>
          </w:tcPr>
          <w:p w:rsidR="002E38C7" w:rsidRDefault="002E38C7" w:rsidP="002A44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IV</w:t>
            </w:r>
          </w:p>
        </w:tc>
        <w:tc>
          <w:tcPr>
            <w:tcW w:w="709" w:type="dxa"/>
          </w:tcPr>
          <w:p w:rsidR="002E38C7" w:rsidRDefault="002E38C7" w:rsidP="002A44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 GP</w:t>
            </w:r>
          </w:p>
        </w:tc>
        <w:tc>
          <w:tcPr>
            <w:tcW w:w="698" w:type="dxa"/>
          </w:tcPr>
          <w:p w:rsidR="002E38C7" w:rsidRDefault="007B2324" w:rsidP="002A44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8000F1">
              <w:rPr>
                <w:lang w:val="en-US"/>
              </w:rPr>
              <w:t xml:space="preserve"> </w:t>
            </w:r>
            <w:r w:rsidR="002E38C7">
              <w:rPr>
                <w:lang w:val="en-US"/>
              </w:rPr>
              <w:t>P</w:t>
            </w:r>
          </w:p>
        </w:tc>
      </w:tr>
      <w:tr w:rsidR="002A44C5" w:rsidRPr="002E38C7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2A44C5" w:rsidRDefault="002A44C5" w:rsidP="005F5B33">
            <w:pPr>
              <w:rPr>
                <w:lang w:val="en-US"/>
              </w:rPr>
            </w:pPr>
          </w:p>
        </w:tc>
        <w:tc>
          <w:tcPr>
            <w:tcW w:w="4819" w:type="dxa"/>
          </w:tcPr>
          <w:p w:rsidR="002A44C5" w:rsidRDefault="002A44C5" w:rsidP="005F5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09" w:type="dxa"/>
          </w:tcPr>
          <w:p w:rsidR="002A44C5" w:rsidRDefault="002A44C5" w:rsidP="002A44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09" w:type="dxa"/>
          </w:tcPr>
          <w:p w:rsidR="002A44C5" w:rsidRDefault="002A44C5" w:rsidP="002A44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98" w:type="dxa"/>
          </w:tcPr>
          <w:p w:rsidR="002A44C5" w:rsidRDefault="002A44C5" w:rsidP="002A44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A44C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2A44C5" w:rsidRDefault="004350A0" w:rsidP="005F5B33">
            <w:pPr>
              <w:rPr>
                <w:lang w:val="en-US"/>
              </w:rPr>
            </w:pPr>
            <w:r>
              <w:rPr>
                <w:lang w:val="en-US"/>
              </w:rPr>
              <w:t>Storm Shield</w:t>
            </w:r>
          </w:p>
        </w:tc>
        <w:tc>
          <w:tcPr>
            <w:tcW w:w="4819" w:type="dxa"/>
          </w:tcPr>
          <w:p w:rsidR="002A44C5" w:rsidRDefault="004350A0" w:rsidP="005F5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4+ Armor Roll when attacked in the front (120°)</w:t>
            </w:r>
            <w:r w:rsidR="005019E8">
              <w:rPr>
                <w:lang w:val="en-US"/>
              </w:rPr>
              <w:t>. Counts as 1H weapon, but may be used with Rifles.</w:t>
            </w:r>
          </w:p>
        </w:tc>
        <w:tc>
          <w:tcPr>
            <w:tcW w:w="709" w:type="dxa"/>
          </w:tcPr>
          <w:p w:rsidR="002A44C5" w:rsidRDefault="008C7A60" w:rsidP="002A44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</w:t>
            </w:r>
            <w:r w:rsidR="002F396C">
              <w:rPr>
                <w:lang w:val="en-US"/>
              </w:rPr>
              <w:t>I</w:t>
            </w:r>
          </w:p>
        </w:tc>
        <w:tc>
          <w:tcPr>
            <w:tcW w:w="709" w:type="dxa"/>
          </w:tcPr>
          <w:p w:rsidR="002A44C5" w:rsidRDefault="008C3294" w:rsidP="002A44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8C7A60">
              <w:rPr>
                <w:lang w:val="en-US"/>
              </w:rPr>
              <w:t xml:space="preserve"> GP</w:t>
            </w:r>
          </w:p>
        </w:tc>
        <w:tc>
          <w:tcPr>
            <w:tcW w:w="698" w:type="dxa"/>
          </w:tcPr>
          <w:p w:rsidR="002A44C5" w:rsidRDefault="007B2324" w:rsidP="002A44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506DB0">
              <w:rPr>
                <w:lang w:val="en-US"/>
              </w:rPr>
              <w:t xml:space="preserve"> P</w:t>
            </w:r>
          </w:p>
        </w:tc>
      </w:tr>
      <w:tr w:rsidR="00403DA0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403DA0" w:rsidRDefault="00403DA0" w:rsidP="005F5B33">
            <w:pPr>
              <w:rPr>
                <w:lang w:val="en-US"/>
              </w:rPr>
            </w:pPr>
            <w:r>
              <w:rPr>
                <w:lang w:val="en-US"/>
              </w:rPr>
              <w:t>Jump Pack</w:t>
            </w:r>
          </w:p>
        </w:tc>
        <w:tc>
          <w:tcPr>
            <w:tcW w:w="4819" w:type="dxa"/>
          </w:tcPr>
          <w:p w:rsidR="00403DA0" w:rsidRPr="00403DA0" w:rsidRDefault="00403DA0" w:rsidP="005F5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Character gets </w:t>
            </w:r>
            <w:r>
              <w:rPr>
                <w:i/>
                <w:lang w:val="en-US"/>
              </w:rPr>
              <w:t>Flying</w:t>
            </w:r>
          </w:p>
        </w:tc>
        <w:tc>
          <w:tcPr>
            <w:tcW w:w="709" w:type="dxa"/>
          </w:tcPr>
          <w:p w:rsidR="00403DA0" w:rsidRDefault="00761560" w:rsidP="002A44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</w:t>
            </w:r>
            <w:r w:rsidR="002F396C">
              <w:rPr>
                <w:lang w:val="en-US"/>
              </w:rPr>
              <w:t>I</w:t>
            </w:r>
          </w:p>
        </w:tc>
        <w:tc>
          <w:tcPr>
            <w:tcW w:w="709" w:type="dxa"/>
          </w:tcPr>
          <w:p w:rsidR="00403DA0" w:rsidRDefault="00761560" w:rsidP="002A44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 GP</w:t>
            </w:r>
          </w:p>
        </w:tc>
        <w:tc>
          <w:tcPr>
            <w:tcW w:w="698" w:type="dxa"/>
          </w:tcPr>
          <w:p w:rsidR="00403DA0" w:rsidRDefault="007B2324" w:rsidP="002A44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761560">
              <w:rPr>
                <w:lang w:val="en-US"/>
              </w:rPr>
              <w:t xml:space="preserve"> P</w:t>
            </w:r>
          </w:p>
        </w:tc>
      </w:tr>
      <w:tr w:rsidR="00403DA0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403DA0" w:rsidRDefault="00092F6A" w:rsidP="005F5B33">
            <w:pPr>
              <w:rPr>
                <w:lang w:val="en-US"/>
              </w:rPr>
            </w:pPr>
            <w:r>
              <w:rPr>
                <w:lang w:val="en-US"/>
              </w:rPr>
              <w:t>Kinetic Shield</w:t>
            </w:r>
          </w:p>
        </w:tc>
        <w:tc>
          <w:tcPr>
            <w:tcW w:w="4819" w:type="dxa"/>
          </w:tcPr>
          <w:p w:rsidR="00403DA0" w:rsidRPr="00092F6A" w:rsidRDefault="00092F6A" w:rsidP="005F5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DE421F">
              <w:rPr>
                <w:lang w:val="en-US"/>
              </w:rPr>
              <w:t>ll characters within 5cm get a 5</w:t>
            </w:r>
            <w:r>
              <w:rPr>
                <w:lang w:val="en-US"/>
              </w:rPr>
              <w:t xml:space="preserve">+ Dodge Roll against </w:t>
            </w:r>
            <w:r>
              <w:rPr>
                <w:i/>
                <w:lang w:val="en-US"/>
              </w:rPr>
              <w:t xml:space="preserve">Projectile </w:t>
            </w:r>
            <w:r>
              <w:rPr>
                <w:lang w:val="en-US"/>
              </w:rPr>
              <w:t>attacks.</w:t>
            </w:r>
          </w:p>
        </w:tc>
        <w:tc>
          <w:tcPr>
            <w:tcW w:w="709" w:type="dxa"/>
          </w:tcPr>
          <w:p w:rsidR="00403DA0" w:rsidRDefault="002F396C" w:rsidP="002A44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IV</w:t>
            </w:r>
          </w:p>
        </w:tc>
        <w:tc>
          <w:tcPr>
            <w:tcW w:w="709" w:type="dxa"/>
          </w:tcPr>
          <w:p w:rsidR="00403DA0" w:rsidRDefault="00092F6A" w:rsidP="002A44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 GP</w:t>
            </w:r>
          </w:p>
        </w:tc>
        <w:tc>
          <w:tcPr>
            <w:tcW w:w="698" w:type="dxa"/>
          </w:tcPr>
          <w:p w:rsidR="00403DA0" w:rsidRDefault="00C06479" w:rsidP="002A44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</w:t>
            </w:r>
            <w:r w:rsidR="00092F6A">
              <w:rPr>
                <w:lang w:val="en-US"/>
              </w:rPr>
              <w:t xml:space="preserve"> P</w:t>
            </w:r>
          </w:p>
        </w:tc>
      </w:tr>
      <w:tr w:rsidR="00BB008B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BB008B" w:rsidRDefault="00BB008B" w:rsidP="005F5B33">
            <w:pPr>
              <w:rPr>
                <w:lang w:val="en-US"/>
              </w:rPr>
            </w:pPr>
            <w:r>
              <w:rPr>
                <w:lang w:val="en-US"/>
              </w:rPr>
              <w:t>Active Camouflage</w:t>
            </w:r>
          </w:p>
        </w:tc>
        <w:tc>
          <w:tcPr>
            <w:tcW w:w="4819" w:type="dxa"/>
          </w:tcPr>
          <w:p w:rsidR="00BB008B" w:rsidRPr="00BB008B" w:rsidRDefault="00BB008B" w:rsidP="005F5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You get a +1 bonus to </w:t>
            </w:r>
            <w:r>
              <w:rPr>
                <w:i/>
                <w:lang w:val="en-US"/>
              </w:rPr>
              <w:t>Cover Rolls</w:t>
            </w:r>
          </w:p>
        </w:tc>
        <w:tc>
          <w:tcPr>
            <w:tcW w:w="709" w:type="dxa"/>
          </w:tcPr>
          <w:p w:rsidR="00BB008B" w:rsidRDefault="00D578C8" w:rsidP="002A44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</w:t>
            </w:r>
            <w:r w:rsidR="002F396C">
              <w:rPr>
                <w:lang w:val="en-US"/>
              </w:rPr>
              <w:t>I</w:t>
            </w:r>
          </w:p>
        </w:tc>
        <w:tc>
          <w:tcPr>
            <w:tcW w:w="709" w:type="dxa"/>
          </w:tcPr>
          <w:p w:rsidR="00BB008B" w:rsidRDefault="00D578C8" w:rsidP="002A44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 GP</w:t>
            </w:r>
          </w:p>
        </w:tc>
        <w:tc>
          <w:tcPr>
            <w:tcW w:w="698" w:type="dxa"/>
          </w:tcPr>
          <w:p w:rsidR="00BB008B" w:rsidRDefault="00C06479" w:rsidP="002A44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D578C8">
              <w:rPr>
                <w:lang w:val="en-US"/>
              </w:rPr>
              <w:t xml:space="preserve"> P</w:t>
            </w:r>
          </w:p>
        </w:tc>
      </w:tr>
    </w:tbl>
    <w:p w:rsidR="002A44C5" w:rsidRPr="005F5B33" w:rsidRDefault="002A44C5" w:rsidP="005F5B33">
      <w:pPr>
        <w:rPr>
          <w:lang w:val="en-US"/>
        </w:rPr>
      </w:pPr>
    </w:p>
    <w:p w:rsidR="00347020" w:rsidRPr="00347020" w:rsidRDefault="00347020" w:rsidP="00347020">
      <w:pPr>
        <w:rPr>
          <w:lang w:val="en-US"/>
        </w:rPr>
      </w:pPr>
    </w:p>
    <w:p w:rsidR="009A55BC" w:rsidRDefault="009A55BC" w:rsidP="009A55BC">
      <w:pPr>
        <w:pStyle w:val="Heading1"/>
        <w:rPr>
          <w:lang w:val="en-US"/>
        </w:rPr>
      </w:pPr>
      <w:bookmarkStart w:id="7" w:name="_Toc467930307"/>
      <w:r>
        <w:rPr>
          <w:lang w:val="en-US"/>
        </w:rPr>
        <w:t>Consumables</w:t>
      </w:r>
      <w:bookmarkEnd w:id="7"/>
    </w:p>
    <w:p w:rsidR="00F558C4" w:rsidRDefault="009A55BC" w:rsidP="009A55BC">
      <w:pPr>
        <w:rPr>
          <w:lang w:val="en-US"/>
        </w:rPr>
      </w:pPr>
      <w:r>
        <w:rPr>
          <w:lang w:val="en-US"/>
        </w:rPr>
        <w:t>Consumables can only be used once per piece, but can be bought multiple times.</w:t>
      </w:r>
      <w:r w:rsidR="003E44E9">
        <w:rPr>
          <w:lang w:val="en-US"/>
        </w:rPr>
        <w:t xml:space="preserve"> You may use equipment during the action phase, but only one per round.</w:t>
      </w:r>
      <w:r w:rsidR="0086605E">
        <w:rPr>
          <w:lang w:val="en-US"/>
        </w:rPr>
        <w:t xml:space="preserve"> G</w:t>
      </w:r>
      <w:r w:rsidR="00B4152D">
        <w:rPr>
          <w:lang w:val="en-US"/>
        </w:rPr>
        <w:t>renades have a throw range of 1</w:t>
      </w:r>
      <w:r w:rsidR="00706BDF">
        <w:rPr>
          <w:lang w:val="en-US"/>
        </w:rPr>
        <w:t>0</w:t>
      </w:r>
      <w:r w:rsidR="0086605E">
        <w:rPr>
          <w:lang w:val="en-US"/>
        </w:rPr>
        <w:t>cm.</w:t>
      </w:r>
    </w:p>
    <w:tbl>
      <w:tblPr>
        <w:tblStyle w:val="ListTable2-Accent3"/>
        <w:tblW w:w="0" w:type="auto"/>
        <w:tblLook w:val="04A0" w:firstRow="1" w:lastRow="0" w:firstColumn="1" w:lastColumn="0" w:noHBand="0" w:noVBand="1"/>
      </w:tblPr>
      <w:tblGrid>
        <w:gridCol w:w="2127"/>
        <w:gridCol w:w="4819"/>
        <w:gridCol w:w="709"/>
        <w:gridCol w:w="709"/>
        <w:gridCol w:w="698"/>
      </w:tblGrid>
      <w:tr w:rsidR="00F558C4" w:rsidTr="00114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F558C4" w:rsidRDefault="00F558C4" w:rsidP="009525B5">
            <w:pPr>
              <w:rPr>
                <w:lang w:val="en-US"/>
              </w:rPr>
            </w:pPr>
            <w:r>
              <w:rPr>
                <w:lang w:val="en-US"/>
              </w:rPr>
              <w:t>Consumable</w:t>
            </w:r>
          </w:p>
        </w:tc>
        <w:tc>
          <w:tcPr>
            <w:tcW w:w="4819" w:type="dxa"/>
          </w:tcPr>
          <w:p w:rsidR="00F558C4" w:rsidRDefault="008C494B" w:rsidP="009525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Effect</w:t>
            </w:r>
          </w:p>
        </w:tc>
        <w:tc>
          <w:tcPr>
            <w:tcW w:w="709" w:type="dxa"/>
          </w:tcPr>
          <w:p w:rsidR="00F558C4" w:rsidRDefault="00F558C4" w:rsidP="009525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Rank</w:t>
            </w:r>
          </w:p>
        </w:tc>
        <w:tc>
          <w:tcPr>
            <w:tcW w:w="709" w:type="dxa"/>
          </w:tcPr>
          <w:p w:rsidR="00F558C4" w:rsidRDefault="00F558C4" w:rsidP="009525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GP</w:t>
            </w:r>
          </w:p>
        </w:tc>
        <w:tc>
          <w:tcPr>
            <w:tcW w:w="698" w:type="dxa"/>
          </w:tcPr>
          <w:p w:rsidR="00F558C4" w:rsidRDefault="00F558C4" w:rsidP="009525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Cost</w:t>
            </w:r>
          </w:p>
        </w:tc>
      </w:tr>
      <w:tr w:rsidR="00F558C4" w:rsidRPr="00AB0E3E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F558C4" w:rsidRDefault="008C494B" w:rsidP="009525B5">
            <w:pPr>
              <w:rPr>
                <w:lang w:val="en-US"/>
              </w:rPr>
            </w:pPr>
            <w:r>
              <w:rPr>
                <w:lang w:val="en-US"/>
              </w:rPr>
              <w:t>Frak Grenade</w:t>
            </w:r>
          </w:p>
        </w:tc>
        <w:tc>
          <w:tcPr>
            <w:tcW w:w="4819" w:type="dxa"/>
          </w:tcPr>
          <w:p w:rsidR="00F558C4" w:rsidRPr="008C494B" w:rsidRDefault="008C494B" w:rsidP="0095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i/>
                <w:lang w:val="en-US"/>
              </w:rPr>
              <w:t>Blast,</w:t>
            </w:r>
            <w:r w:rsidR="00CE5E08">
              <w:rPr>
                <w:i/>
                <w:lang w:val="en-US"/>
              </w:rPr>
              <w:t xml:space="preserve"> </w:t>
            </w:r>
            <w:r w:rsidR="006D23C2">
              <w:rPr>
                <w:i/>
                <w:lang w:val="en-US"/>
              </w:rPr>
              <w:t>1</w:t>
            </w:r>
            <w:r>
              <w:rPr>
                <w:i/>
                <w:lang w:val="en-US"/>
              </w:rPr>
              <w:t xml:space="preserve"> </w:t>
            </w:r>
            <w:r>
              <w:rPr>
                <w:lang w:val="en-US"/>
              </w:rPr>
              <w:t>3D hit to all enemies hit</w:t>
            </w:r>
          </w:p>
        </w:tc>
        <w:tc>
          <w:tcPr>
            <w:tcW w:w="709" w:type="dxa"/>
          </w:tcPr>
          <w:p w:rsidR="00F558C4" w:rsidRDefault="0093766B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709" w:type="dxa"/>
          </w:tcPr>
          <w:p w:rsidR="00F558C4" w:rsidRDefault="0093766B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 GP</w:t>
            </w:r>
          </w:p>
        </w:tc>
        <w:tc>
          <w:tcPr>
            <w:tcW w:w="698" w:type="dxa"/>
          </w:tcPr>
          <w:p w:rsidR="00F558C4" w:rsidRDefault="0093766B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 P</w:t>
            </w:r>
          </w:p>
        </w:tc>
      </w:tr>
      <w:tr w:rsidR="0093766B" w:rsidRPr="00AB0E3E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93766B" w:rsidRDefault="0093766B" w:rsidP="0093766B">
            <w:pPr>
              <w:rPr>
                <w:lang w:val="en-US"/>
              </w:rPr>
            </w:pPr>
            <w:r>
              <w:rPr>
                <w:lang w:val="en-US"/>
              </w:rPr>
              <w:t>Flashbang</w:t>
            </w:r>
          </w:p>
        </w:tc>
        <w:tc>
          <w:tcPr>
            <w:tcW w:w="4819" w:type="dxa"/>
          </w:tcPr>
          <w:p w:rsidR="0093766B" w:rsidRPr="00AB0E3E" w:rsidRDefault="0093766B" w:rsidP="009376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Blast X, </w:t>
            </w:r>
            <w:r>
              <w:rPr>
                <w:lang w:val="en-US"/>
              </w:rPr>
              <w:t xml:space="preserve">all enemies hit are </w:t>
            </w:r>
            <w:r>
              <w:rPr>
                <w:i/>
                <w:lang w:val="en-US"/>
              </w:rPr>
              <w:t>Dazed</w:t>
            </w:r>
          </w:p>
        </w:tc>
        <w:tc>
          <w:tcPr>
            <w:tcW w:w="709" w:type="dxa"/>
          </w:tcPr>
          <w:p w:rsidR="0093766B" w:rsidRDefault="0093766B" w:rsidP="00937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709" w:type="dxa"/>
          </w:tcPr>
          <w:p w:rsidR="0093766B" w:rsidRDefault="0093766B" w:rsidP="00937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 GP</w:t>
            </w:r>
          </w:p>
        </w:tc>
        <w:tc>
          <w:tcPr>
            <w:tcW w:w="698" w:type="dxa"/>
          </w:tcPr>
          <w:p w:rsidR="0093766B" w:rsidRDefault="0093766B" w:rsidP="00937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 P</w:t>
            </w:r>
          </w:p>
        </w:tc>
      </w:tr>
      <w:tr w:rsidR="0093766B" w:rsidRPr="00DF118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93766B" w:rsidRDefault="0093766B" w:rsidP="0093766B">
            <w:pPr>
              <w:rPr>
                <w:lang w:val="en-US"/>
              </w:rPr>
            </w:pPr>
            <w:r>
              <w:rPr>
                <w:lang w:val="en-US"/>
              </w:rPr>
              <w:t>Incendiary Grenade</w:t>
            </w:r>
          </w:p>
        </w:tc>
        <w:tc>
          <w:tcPr>
            <w:tcW w:w="4819" w:type="dxa"/>
          </w:tcPr>
          <w:p w:rsidR="0093766B" w:rsidRPr="00DF1182" w:rsidRDefault="0093766B" w:rsidP="00937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Blast, </w:t>
            </w:r>
            <w:r>
              <w:rPr>
                <w:lang w:val="en-US"/>
              </w:rPr>
              <w:t xml:space="preserve">all enemies hit are </w:t>
            </w:r>
            <w:r>
              <w:rPr>
                <w:i/>
                <w:lang w:val="en-US"/>
              </w:rPr>
              <w:t>Burning</w:t>
            </w:r>
          </w:p>
        </w:tc>
        <w:tc>
          <w:tcPr>
            <w:tcW w:w="709" w:type="dxa"/>
          </w:tcPr>
          <w:p w:rsidR="0093766B" w:rsidRDefault="0093766B" w:rsidP="00937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4A7E35">
              <w:rPr>
                <w:lang w:val="en-US"/>
              </w:rPr>
              <w:t>I</w:t>
            </w:r>
          </w:p>
        </w:tc>
        <w:tc>
          <w:tcPr>
            <w:tcW w:w="709" w:type="dxa"/>
          </w:tcPr>
          <w:p w:rsidR="0093766B" w:rsidRDefault="0093766B" w:rsidP="00937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 GP</w:t>
            </w:r>
          </w:p>
        </w:tc>
        <w:tc>
          <w:tcPr>
            <w:tcW w:w="698" w:type="dxa"/>
          </w:tcPr>
          <w:p w:rsidR="0093766B" w:rsidRDefault="0093766B" w:rsidP="00937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 P</w:t>
            </w:r>
          </w:p>
        </w:tc>
      </w:tr>
      <w:tr w:rsidR="0093766B" w:rsidRPr="00DF1182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93766B" w:rsidRDefault="0093766B" w:rsidP="0093766B">
            <w:pPr>
              <w:rPr>
                <w:lang w:val="en-US"/>
              </w:rPr>
            </w:pPr>
            <w:r>
              <w:rPr>
                <w:lang w:val="en-US"/>
              </w:rPr>
              <w:t>EMP Grenade</w:t>
            </w:r>
          </w:p>
        </w:tc>
        <w:tc>
          <w:tcPr>
            <w:tcW w:w="4819" w:type="dxa"/>
          </w:tcPr>
          <w:p w:rsidR="0093766B" w:rsidRPr="00DF1182" w:rsidRDefault="0093766B" w:rsidP="009376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Blast, </w:t>
            </w:r>
            <w:r>
              <w:rPr>
                <w:lang w:val="en-US"/>
              </w:rPr>
              <w:t xml:space="preserve">all enemies hit are </w:t>
            </w:r>
            <w:r>
              <w:rPr>
                <w:i/>
                <w:lang w:val="en-US"/>
              </w:rPr>
              <w:t>Shocked</w:t>
            </w:r>
          </w:p>
        </w:tc>
        <w:tc>
          <w:tcPr>
            <w:tcW w:w="709" w:type="dxa"/>
          </w:tcPr>
          <w:p w:rsidR="0093766B" w:rsidRDefault="0093766B" w:rsidP="00937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4A7E35">
              <w:rPr>
                <w:lang w:val="en-US"/>
              </w:rPr>
              <w:t>I</w:t>
            </w:r>
          </w:p>
        </w:tc>
        <w:tc>
          <w:tcPr>
            <w:tcW w:w="709" w:type="dxa"/>
          </w:tcPr>
          <w:p w:rsidR="0093766B" w:rsidRDefault="0093766B" w:rsidP="00937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 GP</w:t>
            </w:r>
          </w:p>
        </w:tc>
        <w:tc>
          <w:tcPr>
            <w:tcW w:w="698" w:type="dxa"/>
          </w:tcPr>
          <w:p w:rsidR="0093766B" w:rsidRDefault="0093766B" w:rsidP="00937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 P</w:t>
            </w:r>
          </w:p>
        </w:tc>
      </w:tr>
      <w:tr w:rsidR="0093766B" w:rsidRPr="00DF118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93766B" w:rsidRDefault="0093766B" w:rsidP="0093766B">
            <w:pPr>
              <w:rPr>
                <w:lang w:val="en-US"/>
              </w:rPr>
            </w:pPr>
            <w:r>
              <w:rPr>
                <w:lang w:val="en-US"/>
              </w:rPr>
              <w:t>Frost Grenade</w:t>
            </w:r>
          </w:p>
        </w:tc>
        <w:tc>
          <w:tcPr>
            <w:tcW w:w="4819" w:type="dxa"/>
          </w:tcPr>
          <w:p w:rsidR="0093766B" w:rsidRPr="00DF1182" w:rsidRDefault="0093766B" w:rsidP="00937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Blast, </w:t>
            </w:r>
            <w:r>
              <w:rPr>
                <w:lang w:val="en-US"/>
              </w:rPr>
              <w:t xml:space="preserve">all enemies hit are </w:t>
            </w:r>
            <w:r>
              <w:rPr>
                <w:i/>
                <w:lang w:val="en-US"/>
              </w:rPr>
              <w:t>Chilled</w:t>
            </w:r>
          </w:p>
        </w:tc>
        <w:tc>
          <w:tcPr>
            <w:tcW w:w="709" w:type="dxa"/>
          </w:tcPr>
          <w:p w:rsidR="0093766B" w:rsidRDefault="0093766B" w:rsidP="00937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4A7E35">
              <w:rPr>
                <w:lang w:val="en-US"/>
              </w:rPr>
              <w:t>I</w:t>
            </w:r>
          </w:p>
        </w:tc>
        <w:tc>
          <w:tcPr>
            <w:tcW w:w="709" w:type="dxa"/>
          </w:tcPr>
          <w:p w:rsidR="0093766B" w:rsidRDefault="0093766B" w:rsidP="00937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 GP</w:t>
            </w:r>
          </w:p>
        </w:tc>
        <w:tc>
          <w:tcPr>
            <w:tcW w:w="698" w:type="dxa"/>
          </w:tcPr>
          <w:p w:rsidR="0093766B" w:rsidRDefault="0093766B" w:rsidP="00937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 P</w:t>
            </w:r>
          </w:p>
        </w:tc>
      </w:tr>
      <w:tr w:rsidR="0093766B" w:rsidRPr="00DF1182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93766B" w:rsidRDefault="0093766B" w:rsidP="0093766B">
            <w:pPr>
              <w:rPr>
                <w:lang w:val="en-US"/>
              </w:rPr>
            </w:pPr>
          </w:p>
        </w:tc>
        <w:tc>
          <w:tcPr>
            <w:tcW w:w="4819" w:type="dxa"/>
          </w:tcPr>
          <w:p w:rsidR="0093766B" w:rsidRPr="00092F6A" w:rsidRDefault="0093766B" w:rsidP="009376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09" w:type="dxa"/>
          </w:tcPr>
          <w:p w:rsidR="0093766B" w:rsidRDefault="0093766B" w:rsidP="00937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09" w:type="dxa"/>
          </w:tcPr>
          <w:p w:rsidR="0093766B" w:rsidRDefault="0093766B" w:rsidP="00937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98" w:type="dxa"/>
          </w:tcPr>
          <w:p w:rsidR="0093766B" w:rsidRDefault="0093766B" w:rsidP="00937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3766B" w:rsidRPr="00DF118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93766B" w:rsidRDefault="0093766B" w:rsidP="0093766B">
            <w:pPr>
              <w:rPr>
                <w:lang w:val="en-US"/>
              </w:rPr>
            </w:pPr>
            <w:r>
              <w:rPr>
                <w:lang w:val="en-US"/>
              </w:rPr>
              <w:t>Med-Pack</w:t>
            </w:r>
          </w:p>
        </w:tc>
        <w:tc>
          <w:tcPr>
            <w:tcW w:w="4819" w:type="dxa"/>
          </w:tcPr>
          <w:p w:rsidR="0093766B" w:rsidRPr="004613C9" w:rsidRDefault="00EB7361" w:rsidP="00937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Heals +2 HP to self or ally within 5cm</w:t>
            </w:r>
          </w:p>
        </w:tc>
        <w:tc>
          <w:tcPr>
            <w:tcW w:w="709" w:type="dxa"/>
          </w:tcPr>
          <w:p w:rsidR="0093766B" w:rsidRDefault="00060492" w:rsidP="00937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4A7E35">
              <w:rPr>
                <w:lang w:val="en-US"/>
              </w:rPr>
              <w:t>I</w:t>
            </w:r>
          </w:p>
        </w:tc>
        <w:tc>
          <w:tcPr>
            <w:tcW w:w="709" w:type="dxa"/>
          </w:tcPr>
          <w:p w:rsidR="0093766B" w:rsidRDefault="00060492" w:rsidP="00937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 GP</w:t>
            </w:r>
          </w:p>
        </w:tc>
        <w:tc>
          <w:tcPr>
            <w:tcW w:w="698" w:type="dxa"/>
          </w:tcPr>
          <w:p w:rsidR="0093766B" w:rsidRDefault="00060492" w:rsidP="00937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 P</w:t>
            </w:r>
          </w:p>
        </w:tc>
      </w:tr>
      <w:tr w:rsidR="0093766B" w:rsidRPr="00DF1182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93766B" w:rsidRDefault="00EB7361" w:rsidP="0093766B">
            <w:pPr>
              <w:rPr>
                <w:lang w:val="en-US"/>
              </w:rPr>
            </w:pPr>
            <w:r>
              <w:rPr>
                <w:lang w:val="en-US"/>
              </w:rPr>
              <w:t>Stim-Pack</w:t>
            </w:r>
          </w:p>
        </w:tc>
        <w:tc>
          <w:tcPr>
            <w:tcW w:w="4819" w:type="dxa"/>
          </w:tcPr>
          <w:p w:rsidR="0093766B" w:rsidRPr="00EB7361" w:rsidRDefault="00EB7361" w:rsidP="009376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Get a second action during the </w:t>
            </w:r>
            <w:r>
              <w:rPr>
                <w:i/>
                <w:lang w:val="en-US"/>
              </w:rPr>
              <w:t>action phase</w:t>
            </w:r>
          </w:p>
        </w:tc>
        <w:tc>
          <w:tcPr>
            <w:tcW w:w="709" w:type="dxa"/>
          </w:tcPr>
          <w:p w:rsidR="0093766B" w:rsidRDefault="00060492" w:rsidP="00937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</w:tc>
        <w:tc>
          <w:tcPr>
            <w:tcW w:w="709" w:type="dxa"/>
          </w:tcPr>
          <w:p w:rsidR="0093766B" w:rsidRDefault="00060492" w:rsidP="00937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 GP</w:t>
            </w:r>
          </w:p>
        </w:tc>
        <w:tc>
          <w:tcPr>
            <w:tcW w:w="698" w:type="dxa"/>
          </w:tcPr>
          <w:p w:rsidR="0093766B" w:rsidRDefault="00060492" w:rsidP="009376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 P</w:t>
            </w:r>
          </w:p>
        </w:tc>
      </w:tr>
      <w:tr w:rsidR="0093766B" w:rsidRPr="00DF118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93766B" w:rsidRDefault="0093766B" w:rsidP="0093766B">
            <w:pPr>
              <w:rPr>
                <w:lang w:val="en-US"/>
              </w:rPr>
            </w:pPr>
          </w:p>
        </w:tc>
        <w:tc>
          <w:tcPr>
            <w:tcW w:w="4819" w:type="dxa"/>
          </w:tcPr>
          <w:p w:rsidR="0093766B" w:rsidRDefault="0093766B" w:rsidP="009376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09" w:type="dxa"/>
          </w:tcPr>
          <w:p w:rsidR="0093766B" w:rsidRDefault="0093766B" w:rsidP="00937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09" w:type="dxa"/>
          </w:tcPr>
          <w:p w:rsidR="0093766B" w:rsidRDefault="0093766B" w:rsidP="00937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98" w:type="dxa"/>
          </w:tcPr>
          <w:p w:rsidR="0093766B" w:rsidRDefault="0093766B" w:rsidP="009376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4D5C61" w:rsidRDefault="004D5C61" w:rsidP="006D5D5D">
      <w:pPr>
        <w:pStyle w:val="Heading1"/>
        <w:rPr>
          <w:lang w:val="en-US"/>
        </w:rPr>
      </w:pPr>
      <w:bookmarkStart w:id="8" w:name="_Toc467930308"/>
      <w:r>
        <w:rPr>
          <w:lang w:val="en-US"/>
        </w:rPr>
        <w:t>Artifacts</w:t>
      </w:r>
      <w:bookmarkEnd w:id="8"/>
    </w:p>
    <w:p w:rsidR="00304F0E" w:rsidRDefault="00304F0E" w:rsidP="00304F0E">
      <w:pPr>
        <w:rPr>
          <w:lang w:val="en-US"/>
        </w:rPr>
      </w:pPr>
      <w:r>
        <w:rPr>
          <w:lang w:val="en-US"/>
        </w:rPr>
        <w:t xml:space="preserve">These unique weapons may only be bought by characters with a rank of at least officer. </w:t>
      </w:r>
      <w:r w:rsidR="0053609B">
        <w:rPr>
          <w:lang w:val="en-US"/>
        </w:rPr>
        <w:t>No artifact may be bought twice for one player.</w:t>
      </w:r>
      <w:r w:rsidR="00B0782B">
        <w:rPr>
          <w:lang w:val="en-US"/>
        </w:rPr>
        <w:t xml:space="preserve"> Artifacts may not be upgraded.</w:t>
      </w:r>
    </w:p>
    <w:tbl>
      <w:tblPr>
        <w:tblStyle w:val="ListTable2-Accent3"/>
        <w:tblW w:w="0" w:type="auto"/>
        <w:tblLook w:val="04A0" w:firstRow="1" w:lastRow="0" w:firstColumn="1" w:lastColumn="0" w:noHBand="0" w:noVBand="1"/>
      </w:tblPr>
      <w:tblGrid>
        <w:gridCol w:w="3828"/>
        <w:gridCol w:w="4110"/>
        <w:gridCol w:w="1124"/>
      </w:tblGrid>
      <w:tr w:rsidR="00304F0E" w:rsidTr="00114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304F0E" w:rsidRDefault="00304F0E" w:rsidP="00304F0E">
            <w:pPr>
              <w:rPr>
                <w:lang w:val="en-US"/>
              </w:rPr>
            </w:pPr>
            <w:r>
              <w:rPr>
                <w:lang w:val="en-US"/>
              </w:rPr>
              <w:t>Artifact</w:t>
            </w:r>
          </w:p>
        </w:tc>
        <w:tc>
          <w:tcPr>
            <w:tcW w:w="4110" w:type="dxa"/>
          </w:tcPr>
          <w:p w:rsidR="00304F0E" w:rsidRDefault="00304F0E" w:rsidP="00304F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1124" w:type="dxa"/>
          </w:tcPr>
          <w:p w:rsidR="00304F0E" w:rsidRDefault="00304F0E" w:rsidP="00304F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Cost</w:t>
            </w:r>
          </w:p>
        </w:tc>
      </w:tr>
      <w:tr w:rsidR="00304F0E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304F0E" w:rsidRDefault="00304F0E" w:rsidP="00304F0E">
            <w:pPr>
              <w:rPr>
                <w:lang w:val="en-US"/>
              </w:rPr>
            </w:pPr>
            <w:r>
              <w:rPr>
                <w:lang w:val="en-US"/>
              </w:rPr>
              <w:t>Volkite Blaster</w:t>
            </w:r>
          </w:p>
        </w:tc>
        <w:tc>
          <w:tcPr>
            <w:tcW w:w="4110" w:type="dxa"/>
          </w:tcPr>
          <w:p w:rsidR="00304F0E" w:rsidRDefault="00304F0E" w:rsidP="00304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2H Rifle</w:t>
            </w:r>
          </w:p>
        </w:tc>
        <w:tc>
          <w:tcPr>
            <w:tcW w:w="1124" w:type="dxa"/>
          </w:tcPr>
          <w:p w:rsidR="00304F0E" w:rsidRDefault="00450EE3" w:rsidP="00304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BC5090">
              <w:rPr>
                <w:lang w:val="en-US"/>
              </w:rPr>
              <w:t>2</w:t>
            </w:r>
            <w:r w:rsidR="00304F0E">
              <w:rPr>
                <w:lang w:val="en-US"/>
              </w:rPr>
              <w:t xml:space="preserve"> P</w:t>
            </w:r>
          </w:p>
        </w:tc>
      </w:tr>
      <w:tr w:rsidR="00304F0E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304F0E" w:rsidRDefault="00120660" w:rsidP="00304F0E">
            <w:pPr>
              <w:rPr>
                <w:lang w:val="en-US"/>
              </w:rPr>
            </w:pPr>
            <w:r>
              <w:rPr>
                <w:lang w:val="en-US"/>
              </w:rPr>
              <w:t>Shatterstick</w:t>
            </w:r>
          </w:p>
        </w:tc>
        <w:tc>
          <w:tcPr>
            <w:tcW w:w="4110" w:type="dxa"/>
          </w:tcPr>
          <w:p w:rsidR="00304F0E" w:rsidRDefault="00120660" w:rsidP="00304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2H Rifle</w:t>
            </w:r>
          </w:p>
        </w:tc>
        <w:tc>
          <w:tcPr>
            <w:tcW w:w="1124" w:type="dxa"/>
          </w:tcPr>
          <w:p w:rsidR="00304F0E" w:rsidRDefault="00BC5090" w:rsidP="00304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12</w:t>
            </w:r>
            <w:r w:rsidR="00120660">
              <w:rPr>
                <w:lang w:val="en-US"/>
              </w:rPr>
              <w:t xml:space="preserve"> P</w:t>
            </w:r>
          </w:p>
        </w:tc>
      </w:tr>
      <w:tr w:rsidR="00304F0E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304F0E" w:rsidRDefault="001D62BF" w:rsidP="00304F0E">
            <w:pPr>
              <w:rPr>
                <w:lang w:val="en-US"/>
              </w:rPr>
            </w:pPr>
            <w:r>
              <w:rPr>
                <w:lang w:val="en-US"/>
              </w:rPr>
              <w:t>Gorefather</w:t>
            </w:r>
          </w:p>
        </w:tc>
        <w:tc>
          <w:tcPr>
            <w:tcW w:w="4110" w:type="dxa"/>
          </w:tcPr>
          <w:p w:rsidR="00304F0E" w:rsidRDefault="001D62BF" w:rsidP="00304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1H Melee</w:t>
            </w:r>
          </w:p>
        </w:tc>
        <w:tc>
          <w:tcPr>
            <w:tcW w:w="1124" w:type="dxa"/>
          </w:tcPr>
          <w:p w:rsidR="00304F0E" w:rsidRDefault="00BC5090" w:rsidP="00304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="000C0285">
              <w:rPr>
                <w:lang w:val="en-US"/>
              </w:rPr>
              <w:t xml:space="preserve"> P</w:t>
            </w:r>
          </w:p>
        </w:tc>
      </w:tr>
      <w:tr w:rsidR="00304F0E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304F0E" w:rsidRDefault="00D5054A" w:rsidP="00304F0E">
            <w:pPr>
              <w:rPr>
                <w:lang w:val="en-US"/>
              </w:rPr>
            </w:pPr>
            <w:r>
              <w:rPr>
                <w:lang w:val="en-US"/>
              </w:rPr>
              <w:t>Gorechild</w:t>
            </w:r>
          </w:p>
        </w:tc>
        <w:tc>
          <w:tcPr>
            <w:tcW w:w="4110" w:type="dxa"/>
          </w:tcPr>
          <w:p w:rsidR="00304F0E" w:rsidRDefault="00D5054A" w:rsidP="00304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1H Melee</w:t>
            </w:r>
          </w:p>
        </w:tc>
        <w:tc>
          <w:tcPr>
            <w:tcW w:w="1124" w:type="dxa"/>
          </w:tcPr>
          <w:p w:rsidR="00304F0E" w:rsidRDefault="00450EE3" w:rsidP="00304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="00D5054A">
              <w:rPr>
                <w:lang w:val="en-US"/>
              </w:rPr>
              <w:t xml:space="preserve"> P</w:t>
            </w:r>
          </w:p>
        </w:tc>
      </w:tr>
      <w:tr w:rsidR="00304F0E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304F0E" w:rsidRDefault="00196991" w:rsidP="00304F0E">
            <w:pPr>
              <w:rPr>
                <w:lang w:val="en-US"/>
              </w:rPr>
            </w:pPr>
            <w:r>
              <w:rPr>
                <w:lang w:val="en-US"/>
              </w:rPr>
              <w:t>Custodian Spear</w:t>
            </w:r>
          </w:p>
        </w:tc>
        <w:tc>
          <w:tcPr>
            <w:tcW w:w="4110" w:type="dxa"/>
          </w:tcPr>
          <w:p w:rsidR="00304F0E" w:rsidRDefault="00196991" w:rsidP="00304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2H Melee</w:t>
            </w:r>
          </w:p>
        </w:tc>
        <w:tc>
          <w:tcPr>
            <w:tcW w:w="1124" w:type="dxa"/>
          </w:tcPr>
          <w:p w:rsidR="00304F0E" w:rsidRDefault="00450EE3" w:rsidP="00304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BC5090">
              <w:rPr>
                <w:lang w:val="en-US"/>
              </w:rPr>
              <w:t>2</w:t>
            </w:r>
            <w:r w:rsidR="00196991">
              <w:rPr>
                <w:lang w:val="en-US"/>
              </w:rPr>
              <w:t xml:space="preserve"> P</w:t>
            </w:r>
          </w:p>
        </w:tc>
      </w:tr>
      <w:tr w:rsidR="00830C27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830C27" w:rsidRDefault="008F1FC8" w:rsidP="00304F0E">
            <w:pPr>
              <w:rPr>
                <w:lang w:val="en-US"/>
              </w:rPr>
            </w:pPr>
            <w:r>
              <w:rPr>
                <w:lang w:val="en-US"/>
              </w:rPr>
              <w:t>Blessed Plate</w:t>
            </w:r>
          </w:p>
        </w:tc>
        <w:tc>
          <w:tcPr>
            <w:tcW w:w="4110" w:type="dxa"/>
          </w:tcPr>
          <w:p w:rsidR="00830C27" w:rsidRDefault="008F1FC8" w:rsidP="00304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Armor</w:t>
            </w:r>
          </w:p>
        </w:tc>
        <w:tc>
          <w:tcPr>
            <w:tcW w:w="1124" w:type="dxa"/>
          </w:tcPr>
          <w:p w:rsidR="00830C27" w:rsidRDefault="00BC5090" w:rsidP="00304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12</w:t>
            </w:r>
            <w:r w:rsidR="008F1FC8">
              <w:rPr>
                <w:lang w:val="en-US"/>
              </w:rPr>
              <w:t xml:space="preserve"> P</w:t>
            </w:r>
          </w:p>
        </w:tc>
      </w:tr>
      <w:tr w:rsidR="00830C27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:rsidR="00830C27" w:rsidRDefault="00830C27" w:rsidP="00304F0E">
            <w:pPr>
              <w:rPr>
                <w:lang w:val="en-US"/>
              </w:rPr>
            </w:pPr>
            <w:r>
              <w:rPr>
                <w:lang w:val="en-US"/>
              </w:rPr>
              <w:t>Infernal Cloak</w:t>
            </w:r>
          </w:p>
        </w:tc>
        <w:tc>
          <w:tcPr>
            <w:tcW w:w="4110" w:type="dxa"/>
          </w:tcPr>
          <w:p w:rsidR="00830C27" w:rsidRDefault="00830C27" w:rsidP="00304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Equipment</w:t>
            </w:r>
          </w:p>
        </w:tc>
        <w:tc>
          <w:tcPr>
            <w:tcW w:w="1124" w:type="dxa"/>
          </w:tcPr>
          <w:p w:rsidR="00830C27" w:rsidRDefault="009D7015" w:rsidP="00304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</w:t>
            </w:r>
            <w:r w:rsidR="00830C27">
              <w:rPr>
                <w:lang w:val="en-US"/>
              </w:rPr>
              <w:t xml:space="preserve"> P</w:t>
            </w:r>
          </w:p>
        </w:tc>
      </w:tr>
    </w:tbl>
    <w:p w:rsidR="00304F0E" w:rsidRPr="00304F0E" w:rsidRDefault="00304F0E" w:rsidP="00304F0E">
      <w:pPr>
        <w:rPr>
          <w:lang w:val="en-US"/>
        </w:rPr>
      </w:pPr>
    </w:p>
    <w:p w:rsidR="004D5C61" w:rsidRPr="00E948D3" w:rsidRDefault="00580268" w:rsidP="00E948D3">
      <w:pPr>
        <w:pStyle w:val="MyHeading1"/>
      </w:pPr>
      <w:r w:rsidRPr="00E948D3">
        <w:t>Volki</w:t>
      </w:r>
      <w:r w:rsidRPr="00E948D3">
        <w:rPr>
          <w:rStyle w:val="MyHeading1Char"/>
          <w:b/>
        </w:rPr>
        <w:t>te Blaster</w:t>
      </w:r>
    </w:p>
    <w:p w:rsidR="00580268" w:rsidRPr="00E948D3" w:rsidRDefault="00580268" w:rsidP="00E948D3">
      <w:pPr>
        <w:jc w:val="left"/>
        <w:rPr>
          <w:i/>
          <w:lang w:val="en-US"/>
        </w:rPr>
      </w:pPr>
      <w:r>
        <w:rPr>
          <w:i/>
          <w:lang w:val="en-US"/>
        </w:rPr>
        <w:t>A prototype weapon of tremendous destructive capabilities.</w:t>
      </w:r>
      <w:r w:rsidR="00E948D3">
        <w:rPr>
          <w:i/>
          <w:lang w:val="en-US"/>
        </w:rPr>
        <w:br/>
      </w:r>
      <w:r>
        <w:rPr>
          <w:lang w:val="en-US"/>
        </w:rPr>
        <w:t xml:space="preserve">A 2h Rifle with 30cm range, 2 Attacks, 5 Damage, </w:t>
      </w:r>
      <w:r>
        <w:rPr>
          <w:i/>
          <w:lang w:val="en-US"/>
        </w:rPr>
        <w:t xml:space="preserve">Fire </w:t>
      </w:r>
      <w:r>
        <w:rPr>
          <w:lang w:val="en-US"/>
        </w:rPr>
        <w:t xml:space="preserve">and </w:t>
      </w:r>
      <w:r>
        <w:rPr>
          <w:i/>
          <w:lang w:val="en-US"/>
        </w:rPr>
        <w:t>Penetration</w:t>
      </w:r>
      <w:r>
        <w:rPr>
          <w:lang w:val="en-US"/>
        </w:rPr>
        <w:t>.</w:t>
      </w:r>
      <w:r w:rsidR="00200EEF">
        <w:rPr>
          <w:lang w:val="en-US"/>
        </w:rPr>
        <w:t xml:space="preserve"> When rolling a 1 during </w:t>
      </w:r>
      <w:r w:rsidR="00200EEF">
        <w:rPr>
          <w:i/>
          <w:lang w:val="en-US"/>
        </w:rPr>
        <w:t xml:space="preserve">Hit Rolls, </w:t>
      </w:r>
      <w:r w:rsidR="00200EEF">
        <w:rPr>
          <w:lang w:val="en-US"/>
        </w:rPr>
        <w:t xml:space="preserve">the weapon overheats and the attack fails. </w:t>
      </w:r>
      <w:r w:rsidR="000B21E8">
        <w:rPr>
          <w:lang w:val="en-US"/>
        </w:rPr>
        <w:t>No rerolls of ones.</w:t>
      </w:r>
    </w:p>
    <w:p w:rsidR="000B21E8" w:rsidRDefault="006A5445" w:rsidP="00FE2F4C">
      <w:pPr>
        <w:pStyle w:val="MyHeading1"/>
      </w:pPr>
      <w:r>
        <w:t>Shatterstick</w:t>
      </w:r>
    </w:p>
    <w:p w:rsidR="006A5445" w:rsidRPr="006A5445" w:rsidRDefault="006A5445" w:rsidP="00E948D3">
      <w:pPr>
        <w:jc w:val="left"/>
        <w:rPr>
          <w:lang w:val="en-US"/>
        </w:rPr>
      </w:pPr>
      <w:r>
        <w:rPr>
          <w:i/>
          <w:lang w:val="en-US"/>
        </w:rPr>
        <w:t>A custom grenade launcher firing cluster explosives.</w:t>
      </w:r>
      <w:r w:rsidR="00E948D3">
        <w:rPr>
          <w:i/>
          <w:lang w:val="en-US"/>
        </w:rPr>
        <w:br/>
      </w:r>
      <w:r>
        <w:rPr>
          <w:lang w:val="en-US"/>
        </w:rPr>
        <w:t xml:space="preserve">A 2H Rifle with 20cm, 1 Attack, 3 Damage, </w:t>
      </w:r>
      <w:r>
        <w:rPr>
          <w:i/>
          <w:lang w:val="en-US"/>
        </w:rPr>
        <w:t xml:space="preserve">Phys </w:t>
      </w:r>
      <w:r>
        <w:rPr>
          <w:lang w:val="en-US"/>
        </w:rPr>
        <w:t xml:space="preserve">and </w:t>
      </w:r>
      <w:r>
        <w:rPr>
          <w:i/>
          <w:lang w:val="en-US"/>
        </w:rPr>
        <w:t>Blast</w:t>
      </w:r>
      <w:r w:rsidR="00ED6BB2">
        <w:rPr>
          <w:lang w:val="en-US"/>
        </w:rPr>
        <w:t>. However, you may fire two</w:t>
      </w:r>
      <w:r>
        <w:rPr>
          <w:lang w:val="en-US"/>
        </w:rPr>
        <w:t xml:space="preserve"> </w:t>
      </w:r>
      <w:r w:rsidR="00DB1B56">
        <w:rPr>
          <w:lang w:val="en-US"/>
        </w:rPr>
        <w:t>attacks</w:t>
      </w:r>
      <w:r w:rsidR="00ED6BB2">
        <w:rPr>
          <w:lang w:val="en-US"/>
        </w:rPr>
        <w:t xml:space="preserve">, </w:t>
      </w:r>
      <w:r>
        <w:rPr>
          <w:lang w:val="en-US"/>
        </w:rPr>
        <w:t>no more than 10cm from another, but more than 5cm.</w:t>
      </w:r>
    </w:p>
    <w:p w:rsidR="00786DC4" w:rsidRDefault="00786DC4" w:rsidP="00FE2F4C">
      <w:pPr>
        <w:pStyle w:val="MyHeading1"/>
      </w:pPr>
      <w:r>
        <w:t>Gorefather &amp; Gorechild</w:t>
      </w:r>
    </w:p>
    <w:p w:rsidR="00196991" w:rsidRDefault="00786DC4" w:rsidP="00E948D3">
      <w:pPr>
        <w:jc w:val="left"/>
        <w:rPr>
          <w:lang w:val="en-US"/>
        </w:rPr>
      </w:pPr>
      <w:r>
        <w:rPr>
          <w:i/>
          <w:lang w:val="en-US"/>
        </w:rPr>
        <w:t>Two chainaxes, leaving nothing but a trail of gore in their wake. As massive as they are dangerous.</w:t>
      </w:r>
      <w:r w:rsidR="00E948D3">
        <w:rPr>
          <w:i/>
          <w:lang w:val="en-US"/>
        </w:rPr>
        <w:br/>
      </w:r>
      <w:r>
        <w:rPr>
          <w:lang w:val="en-US"/>
        </w:rPr>
        <w:t xml:space="preserve">Both a 1H chainaxe with 1 Attack, 6 Damage, </w:t>
      </w:r>
      <w:r>
        <w:rPr>
          <w:i/>
          <w:lang w:val="en-US"/>
        </w:rPr>
        <w:t>Phys</w:t>
      </w:r>
      <w:r w:rsidR="00DB6670">
        <w:rPr>
          <w:i/>
          <w:lang w:val="en-US"/>
        </w:rPr>
        <w:t>, Blade</w:t>
      </w:r>
      <w:r>
        <w:rPr>
          <w:i/>
          <w:lang w:val="en-US"/>
        </w:rPr>
        <w:t xml:space="preserve"> </w:t>
      </w:r>
      <w:r>
        <w:rPr>
          <w:lang w:val="en-US"/>
        </w:rPr>
        <w:t xml:space="preserve">and </w:t>
      </w:r>
      <w:r>
        <w:rPr>
          <w:i/>
          <w:lang w:val="en-US"/>
        </w:rPr>
        <w:t>Rending</w:t>
      </w:r>
      <w:r w:rsidR="005D71DF">
        <w:rPr>
          <w:lang w:val="en-US"/>
        </w:rPr>
        <w:t>. You need at least 5</w:t>
      </w:r>
      <w:r>
        <w:rPr>
          <w:lang w:val="en-US"/>
        </w:rPr>
        <w:t xml:space="preserve"> Strength to wield these mighty axes.</w:t>
      </w:r>
      <w:r w:rsidR="002F5AF7">
        <w:rPr>
          <w:lang w:val="en-US"/>
        </w:rPr>
        <w:t xml:space="preserve"> When you wield both at the same time, you heal 1 HP for every kill you make.</w:t>
      </w:r>
    </w:p>
    <w:p w:rsidR="00EB4A84" w:rsidRDefault="00EB4A84" w:rsidP="00FE2F4C">
      <w:pPr>
        <w:pStyle w:val="MyHeading1"/>
      </w:pPr>
      <w:r>
        <w:t>Custodian Spear</w:t>
      </w:r>
    </w:p>
    <w:p w:rsidR="00DB6670" w:rsidRPr="00E948D3" w:rsidRDefault="00827724" w:rsidP="00E948D3">
      <w:pPr>
        <w:jc w:val="left"/>
        <w:rPr>
          <w:i/>
          <w:lang w:val="en-US"/>
        </w:rPr>
      </w:pPr>
      <w:r>
        <w:rPr>
          <w:i/>
          <w:lang w:val="en-US"/>
        </w:rPr>
        <w:t>The legendary guards of the Imperial Palace, rarely allow anyone to wield one of their spears.</w:t>
      </w:r>
      <w:r w:rsidR="00E948D3">
        <w:rPr>
          <w:i/>
          <w:lang w:val="en-US"/>
        </w:rPr>
        <w:br/>
      </w:r>
      <w:r w:rsidR="006D3AD0">
        <w:rPr>
          <w:lang w:val="en-US"/>
        </w:rPr>
        <w:t>A 2H spear with 2 Attacks, 6</w:t>
      </w:r>
      <w:r w:rsidR="00D055D4">
        <w:rPr>
          <w:lang w:val="en-US"/>
        </w:rPr>
        <w:t xml:space="preserve"> Damage, </w:t>
      </w:r>
      <w:r w:rsidR="00D055D4">
        <w:rPr>
          <w:i/>
          <w:lang w:val="en-US"/>
        </w:rPr>
        <w:t>Phys, Blade</w:t>
      </w:r>
      <w:r w:rsidR="00D055D4">
        <w:rPr>
          <w:lang w:val="en-US"/>
        </w:rPr>
        <w:t xml:space="preserve"> and </w:t>
      </w:r>
      <w:r w:rsidR="00D055D4">
        <w:rPr>
          <w:i/>
          <w:lang w:val="en-US"/>
        </w:rPr>
        <w:t>Penetration</w:t>
      </w:r>
      <w:r w:rsidR="00D055D4">
        <w:rPr>
          <w:lang w:val="en-US"/>
        </w:rPr>
        <w:t>. When attacked in</w:t>
      </w:r>
      <w:r w:rsidR="003B7FB5">
        <w:rPr>
          <w:lang w:val="en-US"/>
        </w:rPr>
        <w:t xml:space="preserve"> melee, the attacker gets a -1 malus to </w:t>
      </w:r>
      <w:r w:rsidR="003B7FB5">
        <w:rPr>
          <w:i/>
          <w:lang w:val="en-US"/>
        </w:rPr>
        <w:t>Hit Rolls</w:t>
      </w:r>
      <w:r w:rsidR="003B7FB5">
        <w:rPr>
          <w:lang w:val="en-US"/>
        </w:rPr>
        <w:t>.</w:t>
      </w:r>
    </w:p>
    <w:p w:rsidR="006379F8" w:rsidRDefault="006379F8" w:rsidP="00FE2F4C">
      <w:pPr>
        <w:pStyle w:val="MyHeading1"/>
      </w:pPr>
      <w:r>
        <w:t>Blessed Plate</w:t>
      </w:r>
    </w:p>
    <w:p w:rsidR="006379F8" w:rsidRPr="00E948D3" w:rsidRDefault="006379F8" w:rsidP="00E948D3">
      <w:pPr>
        <w:jc w:val="left"/>
        <w:rPr>
          <w:lang w:val="en-US"/>
        </w:rPr>
      </w:pPr>
      <w:r>
        <w:rPr>
          <w:i/>
          <w:lang w:val="en-US"/>
        </w:rPr>
        <w:t>It is said, that this marvelous piece of armor was blessed by He Himself.</w:t>
      </w:r>
      <w:r w:rsidR="00E948D3">
        <w:rPr>
          <w:i/>
          <w:lang w:val="en-US"/>
        </w:rPr>
        <w:br/>
      </w:r>
      <w:r w:rsidR="00E948D3">
        <w:rPr>
          <w:lang w:val="en-US"/>
        </w:rPr>
        <w:t xml:space="preserve">Counts as Armor, you may not equip any other Armor. Has a </w:t>
      </w:r>
      <w:r w:rsidR="00D00340">
        <w:rPr>
          <w:lang w:val="en-US"/>
        </w:rPr>
        <w:t>3</w:t>
      </w:r>
      <w:r w:rsidR="00E948D3">
        <w:rPr>
          <w:lang w:val="en-US"/>
        </w:rPr>
        <w:t>+ Armor roll and a 5+ Save roll.</w:t>
      </w:r>
    </w:p>
    <w:p w:rsidR="0075052D" w:rsidRDefault="0075052D" w:rsidP="00FE2F4C">
      <w:pPr>
        <w:pStyle w:val="MyHeading1"/>
      </w:pPr>
      <w:r>
        <w:t>Infernal Cloak</w:t>
      </w:r>
    </w:p>
    <w:p w:rsidR="008F1FC8" w:rsidRDefault="0075052D" w:rsidP="00E948D3">
      <w:pPr>
        <w:jc w:val="left"/>
        <w:rPr>
          <w:lang w:val="en-US"/>
        </w:rPr>
      </w:pPr>
      <w:r w:rsidRPr="0075052D">
        <w:rPr>
          <w:i/>
          <w:lang w:val="en-US"/>
        </w:rPr>
        <w:t>A magic cloak that burns all who dare to come to close to its bearer.</w:t>
      </w:r>
      <w:r w:rsidR="00E948D3">
        <w:rPr>
          <w:i/>
          <w:lang w:val="en-US"/>
        </w:rPr>
        <w:br/>
      </w:r>
      <w:r>
        <w:rPr>
          <w:lang w:val="en-US"/>
        </w:rPr>
        <w:t xml:space="preserve">At the beginning of your turn, every </w:t>
      </w:r>
      <w:r w:rsidR="000D0923">
        <w:rPr>
          <w:lang w:val="en-US"/>
        </w:rPr>
        <w:t>enemy within 10cm takes a 2</w:t>
      </w:r>
      <w:r>
        <w:rPr>
          <w:lang w:val="en-US"/>
        </w:rPr>
        <w:t>D hit.</w:t>
      </w:r>
      <w:r w:rsidR="00150B37">
        <w:rPr>
          <w:lang w:val="en-US"/>
        </w:rPr>
        <w:t xml:space="preserve"> Ignores </w:t>
      </w:r>
      <w:r w:rsidR="00150B37">
        <w:rPr>
          <w:i/>
          <w:lang w:val="en-US"/>
        </w:rPr>
        <w:t xml:space="preserve">Dodge </w:t>
      </w:r>
      <w:r w:rsidR="00150B37">
        <w:rPr>
          <w:lang w:val="en-US"/>
        </w:rPr>
        <w:t>rolls.</w:t>
      </w:r>
    </w:p>
    <w:p w:rsidR="00FB4BBC" w:rsidRPr="0075052D" w:rsidRDefault="00C16B4A" w:rsidP="0075052D">
      <w:pPr>
        <w:rPr>
          <w:i/>
          <w:lang w:val="en-US"/>
        </w:rPr>
      </w:pPr>
      <w:r w:rsidRPr="0075052D">
        <w:rPr>
          <w:i/>
          <w:lang w:val="en-US"/>
        </w:rPr>
        <w:br w:type="page"/>
      </w:r>
    </w:p>
    <w:p w:rsidR="00BA487D" w:rsidRDefault="00C16B4A" w:rsidP="00C16B4A">
      <w:pPr>
        <w:pStyle w:val="Heading1"/>
        <w:rPr>
          <w:lang w:val="en-US"/>
        </w:rPr>
      </w:pPr>
      <w:bookmarkStart w:id="9" w:name="_Toc467930309"/>
      <w:r>
        <w:rPr>
          <w:lang w:val="en-US"/>
        </w:rPr>
        <w:t>Academy</w:t>
      </w:r>
      <w:bookmarkEnd w:id="9"/>
    </w:p>
    <w:tbl>
      <w:tblPr>
        <w:tblStyle w:val="TableGrid"/>
        <w:tblpPr w:leftFromText="141" w:rightFromText="141" w:vertAnchor="text" w:horzAnchor="margin" w:tblpY="91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B4BBC" w:rsidRPr="00EB4136" w:rsidTr="0048215E">
        <w:tc>
          <w:tcPr>
            <w:tcW w:w="3020" w:type="dxa"/>
          </w:tcPr>
          <w:p w:rsidR="00FB4BBC" w:rsidRDefault="00FB4BBC" w:rsidP="0048215E">
            <w:pPr>
              <w:pStyle w:val="Heading3"/>
              <w:outlineLvl w:val="2"/>
              <w:rPr>
                <w:lang w:val="en-US"/>
              </w:rPr>
            </w:pPr>
            <w:r>
              <w:rPr>
                <w:lang w:val="en-US"/>
              </w:rPr>
              <w:t>Melee Skills</w:t>
            </w:r>
          </w:p>
          <w:p w:rsidR="00FB4BBC" w:rsidRDefault="00FB4BBC" w:rsidP="0048215E">
            <w:pPr>
              <w:pStyle w:val="Heading5"/>
              <w:outlineLvl w:val="4"/>
              <w:rPr>
                <w:lang w:val="en-US"/>
              </w:rPr>
            </w:pPr>
            <w:r w:rsidRPr="00EA16EF">
              <w:rPr>
                <w:lang w:val="en-US"/>
              </w:rPr>
              <w:t>Whirlwind</w:t>
            </w:r>
          </w:p>
          <w:p w:rsidR="00FB4BBC" w:rsidRDefault="00FB4BBC" w:rsidP="0048215E">
            <w:pPr>
              <w:rPr>
                <w:lang w:val="en-US"/>
              </w:rPr>
            </w:pPr>
            <w:r>
              <w:rPr>
                <w:lang w:val="en-US"/>
              </w:rPr>
              <w:t xml:space="preserve">Skill: </w:t>
            </w:r>
            <w:r w:rsidR="00C75D5D">
              <w:rPr>
                <w:lang w:val="en-US"/>
              </w:rPr>
              <w:t>Your next a</w:t>
            </w:r>
            <w:r>
              <w:rPr>
                <w:lang w:val="en-US"/>
              </w:rPr>
              <w:t>ttack</w:t>
            </w:r>
            <w:r w:rsidR="00081646">
              <w:rPr>
                <w:lang w:val="en-US"/>
              </w:rPr>
              <w:t xml:space="preserve"> attacks</w:t>
            </w:r>
            <w:r>
              <w:rPr>
                <w:lang w:val="en-US"/>
              </w:rPr>
              <w:t xml:space="preserve"> all enemies in melee range with a malus of -1 to your Strength.</w:t>
            </w:r>
          </w:p>
          <w:p w:rsidR="00FB4BBC" w:rsidRDefault="00FB4BBC" w:rsidP="0048215E">
            <w:pPr>
              <w:pStyle w:val="Heading5"/>
              <w:outlineLvl w:val="4"/>
              <w:rPr>
                <w:lang w:val="en-US"/>
              </w:rPr>
            </w:pPr>
            <w:r>
              <w:rPr>
                <w:lang w:val="en-US"/>
              </w:rPr>
              <w:t>Lunge</w:t>
            </w:r>
          </w:p>
          <w:p w:rsidR="00FB4BBC" w:rsidRDefault="00C13BDC" w:rsidP="0048215E">
            <w:pPr>
              <w:rPr>
                <w:lang w:val="en-US"/>
              </w:rPr>
            </w:pPr>
            <w:r>
              <w:rPr>
                <w:lang w:val="en-US"/>
              </w:rPr>
              <w:t xml:space="preserve">Skill: </w:t>
            </w:r>
            <w:r w:rsidR="00FB4BBC">
              <w:rPr>
                <w:lang w:val="en-US"/>
              </w:rPr>
              <w:t xml:space="preserve">Your </w:t>
            </w:r>
            <w:r>
              <w:rPr>
                <w:lang w:val="en-US"/>
              </w:rPr>
              <w:t xml:space="preserve">next </w:t>
            </w:r>
            <w:r w:rsidR="00FB4BBC">
              <w:rPr>
                <w:i/>
                <w:lang w:val="en-US"/>
              </w:rPr>
              <w:t>charge</w:t>
            </w:r>
            <w:r>
              <w:rPr>
                <w:i/>
                <w:lang w:val="en-US"/>
              </w:rPr>
              <w:t xml:space="preserve"> </w:t>
            </w:r>
            <w:r>
              <w:rPr>
                <w:lang w:val="en-US"/>
              </w:rPr>
              <w:t>in this round</w:t>
            </w:r>
            <w:r w:rsidR="00FB4BBC">
              <w:rPr>
                <w:i/>
                <w:lang w:val="en-US"/>
              </w:rPr>
              <w:t xml:space="preserve"> </w:t>
            </w:r>
            <w:r w:rsidR="00FB4BBC">
              <w:rPr>
                <w:lang w:val="en-US"/>
              </w:rPr>
              <w:t>is increased to 10cm.</w:t>
            </w:r>
          </w:p>
          <w:p w:rsidR="00FB4BBC" w:rsidRDefault="00FB4BBC" w:rsidP="0048215E">
            <w:pPr>
              <w:pStyle w:val="Heading5"/>
              <w:outlineLvl w:val="4"/>
              <w:rPr>
                <w:lang w:val="en-US"/>
              </w:rPr>
            </w:pPr>
            <w:r>
              <w:rPr>
                <w:lang w:val="en-US"/>
              </w:rPr>
              <w:t>Execute</w:t>
            </w:r>
          </w:p>
          <w:p w:rsidR="00FB4BBC" w:rsidRDefault="00FB4BBC" w:rsidP="0048215E">
            <w:pPr>
              <w:rPr>
                <w:lang w:val="en-US"/>
              </w:rPr>
            </w:pPr>
            <w:r>
              <w:rPr>
                <w:lang w:val="en-US"/>
              </w:rPr>
              <w:t xml:space="preserve">Skill: </w:t>
            </w:r>
            <w:r w:rsidR="006D3384">
              <w:rPr>
                <w:lang w:val="en-US"/>
              </w:rPr>
              <w:t xml:space="preserve">Your next attack executes: </w:t>
            </w:r>
            <w:r>
              <w:rPr>
                <w:lang w:val="en-US"/>
              </w:rPr>
              <w:t xml:space="preserve">a deadly attack with a malus of -2 to your </w:t>
            </w:r>
            <w:r>
              <w:rPr>
                <w:i/>
                <w:lang w:val="en-US"/>
              </w:rPr>
              <w:t xml:space="preserve">Hit </w:t>
            </w:r>
            <w:r>
              <w:rPr>
                <w:lang w:val="en-US"/>
              </w:rPr>
              <w:t>roll. If it wounds, it deals two extra wounds.</w:t>
            </w:r>
          </w:p>
          <w:p w:rsidR="00CB077B" w:rsidRDefault="001F57D9" w:rsidP="001F57D9">
            <w:pPr>
              <w:pStyle w:val="Heading5"/>
              <w:outlineLvl w:val="4"/>
              <w:rPr>
                <w:lang w:val="en-US"/>
              </w:rPr>
            </w:pPr>
            <w:r>
              <w:rPr>
                <w:lang w:val="en-US"/>
              </w:rPr>
              <w:t>Fighting Stance</w:t>
            </w:r>
          </w:p>
          <w:p w:rsidR="001F57D9" w:rsidRDefault="001F57D9" w:rsidP="001F57D9">
            <w:pPr>
              <w:rPr>
                <w:lang w:val="en-US"/>
              </w:rPr>
            </w:pPr>
            <w:r>
              <w:rPr>
                <w:lang w:val="en-US"/>
              </w:rPr>
              <w:t xml:space="preserve">Skill: </w:t>
            </w:r>
            <w:r w:rsidR="00C50C9E">
              <w:rPr>
                <w:lang w:val="en-US"/>
              </w:rPr>
              <w:t>Until next round, you gain a +1 bonus to Strength when attacked in melee.</w:t>
            </w:r>
          </w:p>
          <w:p w:rsidR="0020604D" w:rsidRDefault="0020604D" w:rsidP="0020604D">
            <w:pPr>
              <w:pStyle w:val="Heading5"/>
              <w:outlineLvl w:val="4"/>
              <w:rPr>
                <w:lang w:val="en-US"/>
              </w:rPr>
            </w:pPr>
            <w:r>
              <w:rPr>
                <w:lang w:val="en-US"/>
              </w:rPr>
              <w:t>Flurry</w:t>
            </w:r>
          </w:p>
          <w:p w:rsidR="00E1762E" w:rsidRPr="0020604D" w:rsidRDefault="0020604D" w:rsidP="0020604D">
            <w:pPr>
              <w:rPr>
                <w:lang w:val="en-US"/>
              </w:rPr>
            </w:pPr>
            <w:r>
              <w:rPr>
                <w:lang w:val="en-US"/>
              </w:rPr>
              <w:t>Skill: Roll a dice for e</w:t>
            </w:r>
            <w:r w:rsidR="00490735">
              <w:rPr>
                <w:lang w:val="en-US"/>
              </w:rPr>
              <w:t>very attack you have. For each 3</w:t>
            </w:r>
            <w:r>
              <w:rPr>
                <w:lang w:val="en-US"/>
              </w:rPr>
              <w:t>+, you get an additional attack with this weapon on your next attack. If you get at least one extra attack, you get a -2 malus to hit.</w:t>
            </w:r>
          </w:p>
          <w:p w:rsidR="00FB4BBC" w:rsidRDefault="00FB4BBC" w:rsidP="0048215E">
            <w:pPr>
              <w:pStyle w:val="Heading1"/>
              <w:pBdr>
                <w:left w:val="none" w:sz="0" w:space="0" w:color="auto"/>
                <w:bottom w:val="none" w:sz="0" w:space="0" w:color="auto"/>
              </w:pBdr>
              <w:outlineLvl w:val="0"/>
              <w:rPr>
                <w:lang w:val="en-US"/>
              </w:rPr>
            </w:pPr>
          </w:p>
        </w:tc>
        <w:tc>
          <w:tcPr>
            <w:tcW w:w="3021" w:type="dxa"/>
          </w:tcPr>
          <w:p w:rsidR="00FB4BBC" w:rsidRDefault="00FB4BBC" w:rsidP="0048215E">
            <w:pPr>
              <w:pStyle w:val="Heading3"/>
              <w:outlineLvl w:val="2"/>
              <w:rPr>
                <w:lang w:val="en-US"/>
              </w:rPr>
            </w:pPr>
            <w:r>
              <w:rPr>
                <w:lang w:val="en-US"/>
              </w:rPr>
              <w:t>Ranged Skills</w:t>
            </w:r>
          </w:p>
          <w:p w:rsidR="00FB4BBC" w:rsidRDefault="00FB4BBC" w:rsidP="0048215E">
            <w:pPr>
              <w:pStyle w:val="Heading5"/>
              <w:outlineLvl w:val="4"/>
              <w:rPr>
                <w:lang w:val="en-US"/>
              </w:rPr>
            </w:pPr>
            <w:r>
              <w:rPr>
                <w:lang w:val="en-US"/>
              </w:rPr>
              <w:t>Burstfire</w:t>
            </w:r>
          </w:p>
          <w:p w:rsidR="00FB4BBC" w:rsidRDefault="00FB4BBC" w:rsidP="0048215E">
            <w:pPr>
              <w:rPr>
                <w:lang w:val="en-US"/>
              </w:rPr>
            </w:pPr>
            <w:r>
              <w:rPr>
                <w:lang w:val="en-US"/>
              </w:rPr>
              <w:t xml:space="preserve">Skill: </w:t>
            </w:r>
            <w:r w:rsidR="00976D62">
              <w:rPr>
                <w:lang w:val="en-US"/>
              </w:rPr>
              <w:t>With y</w:t>
            </w:r>
            <w:r w:rsidR="00036BAA">
              <w:rPr>
                <w:lang w:val="en-US"/>
              </w:rPr>
              <w:t>our next attack</w:t>
            </w:r>
            <w:r w:rsidR="00976D62">
              <w:rPr>
                <w:lang w:val="en-US"/>
              </w:rPr>
              <w:t>, you</w:t>
            </w:r>
            <w:r w:rsidR="00036BAA">
              <w:rPr>
                <w:lang w:val="en-US"/>
              </w:rPr>
              <w:t xml:space="preserve"> a</w:t>
            </w:r>
            <w:r>
              <w:rPr>
                <w:lang w:val="en-US"/>
              </w:rPr>
              <w:t>ttack rapidly in quick succession, giving you +1 attack with a 2H ranged weapon with at least 2 attacks, but also a -1 malus to your Aim.</w:t>
            </w:r>
          </w:p>
          <w:p w:rsidR="00505BAC" w:rsidRDefault="00505BAC" w:rsidP="00505BAC">
            <w:pPr>
              <w:pStyle w:val="Heading5"/>
              <w:outlineLvl w:val="4"/>
              <w:rPr>
                <w:lang w:val="en-US"/>
              </w:rPr>
            </w:pPr>
            <w:r>
              <w:rPr>
                <w:lang w:val="en-US"/>
              </w:rPr>
              <w:t>Aimed Shot</w:t>
            </w:r>
          </w:p>
          <w:p w:rsidR="00344BBB" w:rsidRDefault="00505BAC" w:rsidP="00344BBB">
            <w:pPr>
              <w:rPr>
                <w:lang w:val="en-US"/>
              </w:rPr>
            </w:pPr>
            <w:r>
              <w:rPr>
                <w:lang w:val="en-US"/>
              </w:rPr>
              <w:t xml:space="preserve">Skill: Forfeit your movement action to get +1 to your </w:t>
            </w:r>
            <w:r w:rsidR="002E1C47">
              <w:rPr>
                <w:lang w:val="en-US"/>
              </w:rPr>
              <w:t xml:space="preserve">aim and </w:t>
            </w:r>
            <w:r>
              <w:rPr>
                <w:lang w:val="en-US"/>
              </w:rPr>
              <w:t xml:space="preserve">critical. </w:t>
            </w:r>
          </w:p>
          <w:p w:rsidR="00E82962" w:rsidRDefault="00E82962" w:rsidP="00E82962">
            <w:pPr>
              <w:pStyle w:val="Heading5"/>
              <w:outlineLvl w:val="4"/>
              <w:rPr>
                <w:lang w:val="en-US"/>
              </w:rPr>
            </w:pPr>
            <w:r>
              <w:rPr>
                <w:lang w:val="en-US"/>
              </w:rPr>
              <w:t>Rapid Advance</w:t>
            </w:r>
          </w:p>
          <w:p w:rsidR="00E82962" w:rsidRDefault="00E82962" w:rsidP="00E82962">
            <w:pPr>
              <w:rPr>
                <w:lang w:val="en-US"/>
              </w:rPr>
            </w:pPr>
            <w:r>
              <w:rPr>
                <w:lang w:val="en-US"/>
              </w:rPr>
              <w:t xml:space="preserve">Skill: Move up to 5cm. You may not use 2H ranged weapons this round. </w:t>
            </w:r>
          </w:p>
          <w:p w:rsidR="00273C65" w:rsidRDefault="00273C65" w:rsidP="00273C65">
            <w:pPr>
              <w:pStyle w:val="Heading5"/>
              <w:outlineLvl w:val="4"/>
              <w:rPr>
                <w:lang w:val="en-US"/>
              </w:rPr>
            </w:pPr>
            <w:r>
              <w:rPr>
                <w:lang w:val="en-US"/>
              </w:rPr>
              <w:t>Spray and Pray</w:t>
            </w:r>
          </w:p>
          <w:p w:rsidR="00273C65" w:rsidRPr="00273C65" w:rsidRDefault="00273C65" w:rsidP="00273C65">
            <w:pPr>
              <w:rPr>
                <w:lang w:val="en-US"/>
              </w:rPr>
            </w:pPr>
            <w:r>
              <w:rPr>
                <w:lang w:val="en-US"/>
              </w:rPr>
              <w:t>Skill: For your next ranged attack, you have twice as many attacks, but get a -3 malus to Hit rolls.</w:t>
            </w:r>
          </w:p>
        </w:tc>
        <w:tc>
          <w:tcPr>
            <w:tcW w:w="3021" w:type="dxa"/>
          </w:tcPr>
          <w:p w:rsidR="00FB4BBC" w:rsidRDefault="00FB4BBC" w:rsidP="0048215E">
            <w:pPr>
              <w:pStyle w:val="Heading3"/>
              <w:outlineLvl w:val="2"/>
              <w:rPr>
                <w:lang w:val="en-US"/>
              </w:rPr>
            </w:pPr>
            <w:r>
              <w:rPr>
                <w:lang w:val="en-US"/>
              </w:rPr>
              <w:t>Combat Skills</w:t>
            </w:r>
          </w:p>
          <w:p w:rsidR="00FB4BBC" w:rsidRDefault="00FB4BBC" w:rsidP="0048215E">
            <w:pPr>
              <w:pStyle w:val="Heading5"/>
              <w:outlineLvl w:val="4"/>
              <w:rPr>
                <w:lang w:val="en-US"/>
              </w:rPr>
            </w:pPr>
            <w:r>
              <w:rPr>
                <w:lang w:val="en-US"/>
              </w:rPr>
              <w:t>Arcane Studies</w:t>
            </w:r>
          </w:p>
          <w:p w:rsidR="00FB4BBC" w:rsidRDefault="00FB4BBC" w:rsidP="0048215E">
            <w:pPr>
              <w:rPr>
                <w:lang w:val="en-US"/>
              </w:rPr>
            </w:pPr>
            <w:r>
              <w:rPr>
                <w:lang w:val="en-US"/>
              </w:rPr>
              <w:t>Learn one school of magic with mastery level one.</w:t>
            </w:r>
          </w:p>
          <w:p w:rsidR="003A24FF" w:rsidRDefault="003A24FF" w:rsidP="003A24FF">
            <w:pPr>
              <w:pStyle w:val="Heading5"/>
              <w:outlineLvl w:val="4"/>
              <w:rPr>
                <w:lang w:val="en-US"/>
              </w:rPr>
            </w:pPr>
            <w:r>
              <w:rPr>
                <w:lang w:val="en-US"/>
              </w:rPr>
              <w:t>Animal Handling</w:t>
            </w:r>
          </w:p>
          <w:p w:rsidR="003A24FF" w:rsidRDefault="000F7D75" w:rsidP="003A24FF">
            <w:pPr>
              <w:rPr>
                <w:lang w:val="en-US"/>
              </w:rPr>
            </w:pPr>
            <w:r>
              <w:rPr>
                <w:lang w:val="en-US"/>
              </w:rPr>
              <w:t>Learn to handle a wild animal (companion).</w:t>
            </w:r>
          </w:p>
          <w:p w:rsidR="00CB077B" w:rsidRDefault="00CB077B" w:rsidP="00CB077B">
            <w:pPr>
              <w:pStyle w:val="Heading5"/>
              <w:outlineLvl w:val="4"/>
              <w:rPr>
                <w:lang w:val="en-US"/>
              </w:rPr>
            </w:pPr>
            <w:r>
              <w:rPr>
                <w:lang w:val="en-US"/>
              </w:rPr>
              <w:t>Heads Down</w:t>
            </w:r>
          </w:p>
          <w:p w:rsidR="00CB077B" w:rsidRDefault="00CB077B" w:rsidP="00CB077B">
            <w:pPr>
              <w:rPr>
                <w:lang w:val="en-US"/>
              </w:rPr>
            </w:pPr>
            <w:r>
              <w:rPr>
                <w:lang w:val="en-US"/>
              </w:rPr>
              <w:t xml:space="preserve">When you have </w:t>
            </w:r>
            <w:r w:rsidR="00F619B8">
              <w:rPr>
                <w:lang w:val="en-US"/>
              </w:rPr>
              <w:t xml:space="preserve">not </w:t>
            </w:r>
            <w:r>
              <w:rPr>
                <w:lang w:val="en-US"/>
              </w:rPr>
              <w:t>moved this round, you gain a 6+ Save against ranged attacks.</w:t>
            </w:r>
          </w:p>
          <w:p w:rsidR="00E1762E" w:rsidRPr="00E1762E" w:rsidRDefault="00E1762E" w:rsidP="00E1762E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</w:tr>
    </w:tbl>
    <w:p w:rsidR="0048215E" w:rsidRDefault="00BA487D" w:rsidP="00BA487D">
      <w:pPr>
        <w:rPr>
          <w:lang w:val="en-US"/>
        </w:rPr>
      </w:pPr>
      <w:r>
        <w:rPr>
          <w:lang w:val="en-US"/>
        </w:rPr>
        <w:t>Every character may lea</w:t>
      </w:r>
      <w:r w:rsidR="00E9342D">
        <w:rPr>
          <w:lang w:val="en-US"/>
        </w:rPr>
        <w:t>rn skills from the Academy for one</w:t>
      </w:r>
      <w:r>
        <w:rPr>
          <w:lang w:val="en-US"/>
        </w:rPr>
        <w:t xml:space="preserve"> Trait Point per skill.</w:t>
      </w:r>
    </w:p>
    <w:p w:rsidR="0048215E" w:rsidRDefault="0048215E" w:rsidP="00BA487D">
      <w:pPr>
        <w:rPr>
          <w:lang w:val="en-US"/>
        </w:rPr>
      </w:pPr>
    </w:p>
    <w:p w:rsidR="0048215E" w:rsidRDefault="0048215E" w:rsidP="00BA487D">
      <w:pPr>
        <w:rPr>
          <w:lang w:val="en-US"/>
        </w:rPr>
      </w:pPr>
    </w:p>
    <w:p w:rsidR="001A4AD4" w:rsidRDefault="001A4AD4" w:rsidP="004126A8">
      <w:pPr>
        <w:rPr>
          <w:lang w:val="en-US"/>
        </w:rPr>
      </w:pPr>
    </w:p>
    <w:p w:rsidR="00225881" w:rsidRDefault="00225881">
      <w:pPr>
        <w:jc w:val="left"/>
        <w:rPr>
          <w:rFonts w:eastAsiaTheme="majorEastAsia" w:cstheme="majorBidi"/>
          <w:sz w:val="36"/>
          <w:szCs w:val="32"/>
          <w:lang w:val="en-US"/>
        </w:rPr>
      </w:pPr>
      <w:bookmarkStart w:id="10" w:name="_Toc467930310"/>
      <w:r>
        <w:rPr>
          <w:lang w:val="en-US"/>
        </w:rPr>
        <w:br w:type="page"/>
      </w:r>
    </w:p>
    <w:p w:rsidR="001A4AD4" w:rsidRDefault="001A4AD4" w:rsidP="001A4AD4">
      <w:pPr>
        <w:pStyle w:val="Heading1"/>
        <w:rPr>
          <w:lang w:val="en-US"/>
        </w:rPr>
      </w:pPr>
      <w:r>
        <w:rPr>
          <w:lang w:val="en-US"/>
        </w:rPr>
        <w:t>Companions</w:t>
      </w:r>
      <w:bookmarkEnd w:id="10"/>
    </w:p>
    <w:p w:rsidR="00413D7E" w:rsidRDefault="00413D7E" w:rsidP="00413D7E">
      <w:pPr>
        <w:rPr>
          <w:lang w:val="en-US"/>
        </w:rPr>
      </w:pPr>
      <w:r>
        <w:rPr>
          <w:lang w:val="en-US"/>
        </w:rPr>
        <w:t xml:space="preserve">A character may choose to buy a companion if they meet the requirements. </w:t>
      </w:r>
      <w:r w:rsidR="00EA16EF">
        <w:rPr>
          <w:lang w:val="en-US"/>
        </w:rPr>
        <w:t>A character may only have one companion by default</w:t>
      </w:r>
      <w:r w:rsidR="00416554">
        <w:rPr>
          <w:lang w:val="en-US"/>
        </w:rPr>
        <w:t>, but may learn to have more than one</w:t>
      </w:r>
      <w:r w:rsidR="00B8342E">
        <w:rPr>
          <w:lang w:val="en-US"/>
        </w:rPr>
        <w:t>.</w:t>
      </w:r>
      <w:r w:rsidR="00EA16EF">
        <w:rPr>
          <w:lang w:val="en-US"/>
        </w:rPr>
        <w:t xml:space="preserve"> </w:t>
      </w:r>
      <w:r w:rsidR="00416554">
        <w:rPr>
          <w:lang w:val="en-US"/>
        </w:rPr>
        <w:t>A companion may be bought multiple times if the character can do that, except c</w:t>
      </w:r>
      <w:r w:rsidR="00EA16EF">
        <w:rPr>
          <w:lang w:val="en-US"/>
        </w:rPr>
        <w:t xml:space="preserve">ompanions </w:t>
      </w:r>
      <w:r w:rsidR="00416554">
        <w:rPr>
          <w:lang w:val="en-US"/>
        </w:rPr>
        <w:t xml:space="preserve">marked </w:t>
      </w:r>
      <w:r w:rsidR="00EA16EF">
        <w:rPr>
          <w:lang w:val="en-US"/>
        </w:rPr>
        <w:t>wi</w:t>
      </w:r>
      <w:r w:rsidR="00EC425E">
        <w:rPr>
          <w:lang w:val="en-US"/>
        </w:rPr>
        <w:t>th an * can only be bought once</w:t>
      </w:r>
      <w:r w:rsidR="00EA16EF">
        <w:rPr>
          <w:lang w:val="en-US"/>
        </w:rPr>
        <w:t xml:space="preserve">. </w:t>
      </w:r>
      <w:r w:rsidR="00B8342E">
        <w:rPr>
          <w:lang w:val="en-US"/>
        </w:rPr>
        <w:t xml:space="preserve"> </w:t>
      </w:r>
      <w:r w:rsidR="00587930">
        <w:rPr>
          <w:lang w:val="en-US"/>
        </w:rPr>
        <w:t>The requirements for Classes are the number of points spent, for Schools of Magic the mastery level.</w:t>
      </w:r>
    </w:p>
    <w:p w:rsidR="007E2C4F" w:rsidRDefault="007E2C4F" w:rsidP="00413D7E">
      <w:pPr>
        <w:rPr>
          <w:lang w:val="en-US"/>
        </w:rPr>
      </w:pPr>
      <w:r>
        <w:rPr>
          <w:lang w:val="en-US"/>
        </w:rPr>
        <w:t>Companions are under direct control of the player and w</w:t>
      </w:r>
      <w:r w:rsidR="009E4142">
        <w:rPr>
          <w:lang w:val="en-US"/>
        </w:rPr>
        <w:t>ork just like characters, but</w:t>
      </w:r>
      <w:r>
        <w:rPr>
          <w:lang w:val="en-US"/>
        </w:rPr>
        <w:t xml:space="preserve"> count as units.</w:t>
      </w:r>
      <w:r w:rsidR="00445D68">
        <w:rPr>
          <w:lang w:val="en-US"/>
        </w:rPr>
        <w:t xml:space="preserve"> Companions must stay within 10cm of their master</w:t>
      </w:r>
      <w:r w:rsidR="000B7B75">
        <w:rPr>
          <w:lang w:val="en-US"/>
        </w:rPr>
        <w:t>, but may attack and move independ</w:t>
      </w:r>
      <w:r w:rsidR="00AD4CED">
        <w:rPr>
          <w:lang w:val="en-US"/>
        </w:rPr>
        <w:t>e</w:t>
      </w:r>
      <w:r w:rsidR="000B7B75">
        <w:rPr>
          <w:lang w:val="en-US"/>
        </w:rPr>
        <w:t>ntly</w:t>
      </w:r>
      <w:r w:rsidR="00445D68">
        <w:rPr>
          <w:lang w:val="en-US"/>
        </w:rPr>
        <w:t>.</w:t>
      </w:r>
      <w:r w:rsidR="00AD4CED">
        <w:rPr>
          <w:lang w:val="en-US"/>
        </w:rPr>
        <w:t xml:space="preserve"> </w:t>
      </w:r>
    </w:p>
    <w:tbl>
      <w:tblPr>
        <w:tblStyle w:val="ListTable2-Accent3"/>
        <w:tblW w:w="9297" w:type="dxa"/>
        <w:tblLook w:val="04A0" w:firstRow="1" w:lastRow="0" w:firstColumn="1" w:lastColumn="0" w:noHBand="0" w:noVBand="1"/>
      </w:tblPr>
      <w:tblGrid>
        <w:gridCol w:w="3778"/>
        <w:gridCol w:w="3051"/>
        <w:gridCol w:w="1629"/>
        <w:gridCol w:w="839"/>
      </w:tblGrid>
      <w:tr w:rsidR="000D2974" w:rsidTr="000659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0D2974" w:rsidRDefault="000D2974" w:rsidP="00413D7E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977" w:type="dxa"/>
          </w:tcPr>
          <w:p w:rsidR="000D2974" w:rsidRDefault="000D2974" w:rsidP="00413D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Requirement</w:t>
            </w:r>
          </w:p>
        </w:tc>
        <w:tc>
          <w:tcPr>
            <w:tcW w:w="1590" w:type="dxa"/>
          </w:tcPr>
          <w:p w:rsidR="000D2974" w:rsidRDefault="000D2974" w:rsidP="00413D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819" w:type="dxa"/>
          </w:tcPr>
          <w:p w:rsidR="000D2974" w:rsidRDefault="000D2974" w:rsidP="00413D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Cost</w:t>
            </w:r>
          </w:p>
        </w:tc>
      </w:tr>
      <w:tr w:rsidR="000D2974" w:rsidTr="00065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0D2974" w:rsidRDefault="000D2974" w:rsidP="00413D7E">
            <w:pPr>
              <w:rPr>
                <w:lang w:val="en-US"/>
              </w:rPr>
            </w:pPr>
            <w:r>
              <w:rPr>
                <w:lang w:val="en-US"/>
              </w:rPr>
              <w:t>Wild Animal</w:t>
            </w:r>
          </w:p>
        </w:tc>
        <w:tc>
          <w:tcPr>
            <w:tcW w:w="2977" w:type="dxa"/>
          </w:tcPr>
          <w:p w:rsidR="000D2974" w:rsidRDefault="003A24FF" w:rsidP="00413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Animal Handling</w:t>
            </w:r>
            <w:r w:rsidR="004C0471">
              <w:rPr>
                <w:lang w:val="en-US"/>
              </w:rPr>
              <w:t xml:space="preserve"> (Academy)</w:t>
            </w:r>
          </w:p>
        </w:tc>
        <w:tc>
          <w:tcPr>
            <w:tcW w:w="1590" w:type="dxa"/>
          </w:tcPr>
          <w:p w:rsidR="000D2974" w:rsidRDefault="00683DC3" w:rsidP="00413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Human</w:t>
            </w:r>
          </w:p>
        </w:tc>
        <w:tc>
          <w:tcPr>
            <w:tcW w:w="819" w:type="dxa"/>
          </w:tcPr>
          <w:p w:rsidR="000D2974" w:rsidRDefault="00C60F23" w:rsidP="00413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0D2974">
              <w:rPr>
                <w:lang w:val="en-US"/>
              </w:rPr>
              <w:t xml:space="preserve"> P</w:t>
            </w:r>
          </w:p>
        </w:tc>
      </w:tr>
      <w:tr w:rsidR="000D2974" w:rsidTr="000659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0D2974" w:rsidRDefault="000D2974" w:rsidP="00413D7E">
            <w:pPr>
              <w:rPr>
                <w:lang w:val="en-US"/>
              </w:rPr>
            </w:pPr>
            <w:r>
              <w:rPr>
                <w:lang w:val="en-US"/>
              </w:rPr>
              <w:t>Gundrone</w:t>
            </w:r>
          </w:p>
        </w:tc>
        <w:tc>
          <w:tcPr>
            <w:tcW w:w="2977" w:type="dxa"/>
          </w:tcPr>
          <w:p w:rsidR="000D2974" w:rsidRDefault="000D2974" w:rsidP="00413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Techpriest</w:t>
            </w:r>
            <w:r w:rsidR="00481A1E">
              <w:rPr>
                <w:lang w:val="en-US"/>
              </w:rPr>
              <w:t xml:space="preserve"> I</w:t>
            </w:r>
          </w:p>
        </w:tc>
        <w:tc>
          <w:tcPr>
            <w:tcW w:w="1590" w:type="dxa"/>
          </w:tcPr>
          <w:p w:rsidR="000D2974" w:rsidRDefault="00683DC3" w:rsidP="00413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Mechanical</w:t>
            </w:r>
          </w:p>
        </w:tc>
        <w:tc>
          <w:tcPr>
            <w:tcW w:w="819" w:type="dxa"/>
          </w:tcPr>
          <w:p w:rsidR="000D2974" w:rsidRDefault="00C60F23" w:rsidP="00413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0D2974">
              <w:rPr>
                <w:lang w:val="en-US"/>
              </w:rPr>
              <w:t xml:space="preserve"> P</w:t>
            </w:r>
          </w:p>
        </w:tc>
      </w:tr>
      <w:tr w:rsidR="00A67E83" w:rsidTr="00065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A67E83" w:rsidRDefault="00A67E83" w:rsidP="00413D7E">
            <w:pPr>
              <w:rPr>
                <w:lang w:val="en-US"/>
              </w:rPr>
            </w:pPr>
            <w:r>
              <w:rPr>
                <w:lang w:val="en-US"/>
              </w:rPr>
              <w:t>Battledrone*</w:t>
            </w:r>
          </w:p>
        </w:tc>
        <w:tc>
          <w:tcPr>
            <w:tcW w:w="2977" w:type="dxa"/>
          </w:tcPr>
          <w:p w:rsidR="00A67E83" w:rsidRDefault="00A67E83" w:rsidP="00413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Techpriest III</w:t>
            </w:r>
          </w:p>
        </w:tc>
        <w:tc>
          <w:tcPr>
            <w:tcW w:w="1590" w:type="dxa"/>
          </w:tcPr>
          <w:p w:rsidR="00A67E83" w:rsidRDefault="00A67E83" w:rsidP="00413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Mechanical</w:t>
            </w:r>
          </w:p>
        </w:tc>
        <w:tc>
          <w:tcPr>
            <w:tcW w:w="819" w:type="dxa"/>
          </w:tcPr>
          <w:p w:rsidR="00A67E83" w:rsidRDefault="00A67E83" w:rsidP="00413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5P</w:t>
            </w:r>
          </w:p>
        </w:tc>
      </w:tr>
      <w:tr w:rsidR="000D2974" w:rsidTr="000659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0D2974" w:rsidRDefault="00F20BB2" w:rsidP="00413D7E">
            <w:pPr>
              <w:rPr>
                <w:lang w:val="en-US"/>
              </w:rPr>
            </w:pPr>
            <w:r>
              <w:rPr>
                <w:lang w:val="en-US"/>
              </w:rPr>
              <w:t>Void Walker</w:t>
            </w:r>
            <w:r w:rsidR="00713247">
              <w:rPr>
                <w:lang w:val="en-US"/>
              </w:rPr>
              <w:t>*</w:t>
            </w:r>
          </w:p>
        </w:tc>
        <w:tc>
          <w:tcPr>
            <w:tcW w:w="2977" w:type="dxa"/>
          </w:tcPr>
          <w:p w:rsidR="000D2974" w:rsidRDefault="004E77B8" w:rsidP="00413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Warlock II</w:t>
            </w:r>
          </w:p>
        </w:tc>
        <w:tc>
          <w:tcPr>
            <w:tcW w:w="1590" w:type="dxa"/>
          </w:tcPr>
          <w:p w:rsidR="000D2974" w:rsidRDefault="00F20BB2" w:rsidP="00413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Demon</w:t>
            </w:r>
          </w:p>
        </w:tc>
        <w:tc>
          <w:tcPr>
            <w:tcW w:w="819" w:type="dxa"/>
          </w:tcPr>
          <w:p w:rsidR="000D2974" w:rsidRDefault="00C60F23" w:rsidP="00413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F20BB2">
              <w:rPr>
                <w:lang w:val="en-US"/>
              </w:rPr>
              <w:t>P</w:t>
            </w:r>
          </w:p>
        </w:tc>
      </w:tr>
    </w:tbl>
    <w:tbl>
      <w:tblPr>
        <w:tblStyle w:val="ListTable1Light-Accent3"/>
        <w:tblpPr w:leftFromText="141" w:rightFromText="141" w:vertAnchor="text" w:horzAnchor="margin" w:tblpY="339"/>
        <w:tblW w:w="9288" w:type="dxa"/>
        <w:tblLayout w:type="fixed"/>
        <w:tblLook w:val="04A0" w:firstRow="1" w:lastRow="0" w:firstColumn="1" w:lastColumn="0" w:noHBand="0" w:noVBand="1"/>
      </w:tblPr>
      <w:tblGrid>
        <w:gridCol w:w="2689"/>
        <w:gridCol w:w="850"/>
        <w:gridCol w:w="709"/>
        <w:gridCol w:w="634"/>
        <w:gridCol w:w="783"/>
        <w:gridCol w:w="709"/>
        <w:gridCol w:w="709"/>
        <w:gridCol w:w="744"/>
        <w:gridCol w:w="1461"/>
      </w:tblGrid>
      <w:tr w:rsidR="00AF2A27" w:rsidTr="00AF2A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0659A9" w:rsidRDefault="000659A9" w:rsidP="00410980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Companion</w:t>
            </w:r>
          </w:p>
        </w:tc>
        <w:tc>
          <w:tcPr>
            <w:tcW w:w="850" w:type="dxa"/>
          </w:tcPr>
          <w:p w:rsidR="000659A9" w:rsidRDefault="000659A9" w:rsidP="000659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HP</w:t>
            </w:r>
          </w:p>
        </w:tc>
        <w:tc>
          <w:tcPr>
            <w:tcW w:w="709" w:type="dxa"/>
          </w:tcPr>
          <w:p w:rsidR="000659A9" w:rsidRDefault="00AF2A27" w:rsidP="000659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AIM</w:t>
            </w:r>
          </w:p>
        </w:tc>
        <w:tc>
          <w:tcPr>
            <w:tcW w:w="634" w:type="dxa"/>
          </w:tcPr>
          <w:p w:rsidR="000659A9" w:rsidRDefault="000659A9" w:rsidP="000659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AF2A27">
              <w:rPr>
                <w:lang w:val="en-US"/>
              </w:rPr>
              <w:t>TR</w:t>
            </w:r>
          </w:p>
        </w:tc>
        <w:tc>
          <w:tcPr>
            <w:tcW w:w="783" w:type="dxa"/>
          </w:tcPr>
          <w:p w:rsidR="000659A9" w:rsidRDefault="000659A9" w:rsidP="000659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Range</w:t>
            </w:r>
          </w:p>
        </w:tc>
        <w:tc>
          <w:tcPr>
            <w:tcW w:w="709" w:type="dxa"/>
          </w:tcPr>
          <w:p w:rsidR="000659A9" w:rsidRDefault="000659A9" w:rsidP="000659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ATK</w:t>
            </w:r>
          </w:p>
        </w:tc>
        <w:tc>
          <w:tcPr>
            <w:tcW w:w="709" w:type="dxa"/>
          </w:tcPr>
          <w:p w:rsidR="000659A9" w:rsidRDefault="000659A9" w:rsidP="000659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DMG</w:t>
            </w:r>
          </w:p>
        </w:tc>
        <w:tc>
          <w:tcPr>
            <w:tcW w:w="744" w:type="dxa"/>
          </w:tcPr>
          <w:p w:rsidR="000659A9" w:rsidRDefault="000659A9" w:rsidP="000659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1461" w:type="dxa"/>
          </w:tcPr>
          <w:p w:rsidR="000659A9" w:rsidRDefault="000659A9" w:rsidP="000659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Rules</w:t>
            </w:r>
          </w:p>
        </w:tc>
      </w:tr>
      <w:tr w:rsidR="00AF2A27" w:rsidTr="00AF2A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0659A9" w:rsidRDefault="00AF2A27" w:rsidP="00410980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Wild Animal</w:t>
            </w:r>
          </w:p>
        </w:tc>
        <w:tc>
          <w:tcPr>
            <w:tcW w:w="850" w:type="dxa"/>
          </w:tcPr>
          <w:p w:rsidR="000659A9" w:rsidRDefault="00AF2A27" w:rsidP="000659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9" w:type="dxa"/>
          </w:tcPr>
          <w:p w:rsidR="000659A9" w:rsidRDefault="000659A9" w:rsidP="000659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34" w:type="dxa"/>
          </w:tcPr>
          <w:p w:rsidR="000659A9" w:rsidRDefault="000659A9" w:rsidP="000659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83" w:type="dxa"/>
          </w:tcPr>
          <w:p w:rsidR="000659A9" w:rsidRDefault="000659A9" w:rsidP="000659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Melee</w:t>
            </w:r>
          </w:p>
        </w:tc>
        <w:tc>
          <w:tcPr>
            <w:tcW w:w="709" w:type="dxa"/>
          </w:tcPr>
          <w:p w:rsidR="000659A9" w:rsidRDefault="000659A9" w:rsidP="000659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:rsidR="000659A9" w:rsidRDefault="000659A9" w:rsidP="000659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44" w:type="dxa"/>
          </w:tcPr>
          <w:p w:rsidR="000659A9" w:rsidRDefault="000659A9" w:rsidP="000659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Phys</w:t>
            </w:r>
          </w:p>
        </w:tc>
        <w:tc>
          <w:tcPr>
            <w:tcW w:w="1461" w:type="dxa"/>
          </w:tcPr>
          <w:p w:rsidR="000659A9" w:rsidRDefault="000659A9" w:rsidP="000659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AF2A27" w:rsidTr="007A14ED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AF2A27" w:rsidRDefault="00AF2A27" w:rsidP="00410980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Gundrone</w:t>
            </w:r>
          </w:p>
        </w:tc>
        <w:tc>
          <w:tcPr>
            <w:tcW w:w="850" w:type="dxa"/>
            <w:vAlign w:val="center"/>
          </w:tcPr>
          <w:p w:rsidR="00AF2A27" w:rsidRDefault="00AF2A27" w:rsidP="00AF2A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  <w:vAlign w:val="center"/>
          </w:tcPr>
          <w:p w:rsidR="00AF2A27" w:rsidRDefault="007224BA" w:rsidP="00AF2A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34" w:type="dxa"/>
            <w:vAlign w:val="center"/>
          </w:tcPr>
          <w:p w:rsidR="00AF2A27" w:rsidRDefault="00AF2A27" w:rsidP="00AF2A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83" w:type="dxa"/>
          </w:tcPr>
          <w:p w:rsidR="00AF2A27" w:rsidRDefault="00AF2A27" w:rsidP="00AF2A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30cm</w:t>
            </w:r>
          </w:p>
        </w:tc>
        <w:tc>
          <w:tcPr>
            <w:tcW w:w="709" w:type="dxa"/>
          </w:tcPr>
          <w:p w:rsidR="00AF2A27" w:rsidRDefault="007224BA" w:rsidP="00AF2A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:rsidR="00AF2A27" w:rsidRDefault="00AF2A27" w:rsidP="00AF2A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44" w:type="dxa"/>
          </w:tcPr>
          <w:p w:rsidR="00AF2A27" w:rsidRDefault="00AF2A27" w:rsidP="00AF2A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Phys</w:t>
            </w:r>
          </w:p>
        </w:tc>
        <w:tc>
          <w:tcPr>
            <w:tcW w:w="1461" w:type="dxa"/>
          </w:tcPr>
          <w:p w:rsidR="00AF2A27" w:rsidRDefault="00AF2A27" w:rsidP="00AF2A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1242C0" w:rsidTr="007A1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1242C0" w:rsidRDefault="001242C0" w:rsidP="00410980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Battledrone</w:t>
            </w:r>
          </w:p>
        </w:tc>
        <w:tc>
          <w:tcPr>
            <w:tcW w:w="850" w:type="dxa"/>
            <w:vAlign w:val="center"/>
          </w:tcPr>
          <w:p w:rsidR="001242C0" w:rsidRDefault="001242C0" w:rsidP="00AF2A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9" w:type="dxa"/>
            <w:vAlign w:val="center"/>
          </w:tcPr>
          <w:p w:rsidR="001242C0" w:rsidRDefault="002209DF" w:rsidP="00AF2A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34" w:type="dxa"/>
            <w:vAlign w:val="center"/>
          </w:tcPr>
          <w:p w:rsidR="001242C0" w:rsidRDefault="001242C0" w:rsidP="00AF2A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83" w:type="dxa"/>
          </w:tcPr>
          <w:p w:rsidR="001242C0" w:rsidRDefault="001242C0" w:rsidP="00AF2A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30cm</w:t>
            </w:r>
          </w:p>
        </w:tc>
        <w:tc>
          <w:tcPr>
            <w:tcW w:w="709" w:type="dxa"/>
          </w:tcPr>
          <w:p w:rsidR="001242C0" w:rsidRDefault="007327A4" w:rsidP="00AF2A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09" w:type="dxa"/>
          </w:tcPr>
          <w:p w:rsidR="001242C0" w:rsidRDefault="000A7C5E" w:rsidP="00AF2A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44" w:type="dxa"/>
          </w:tcPr>
          <w:p w:rsidR="001242C0" w:rsidRDefault="001242C0" w:rsidP="00AF2A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Phys</w:t>
            </w:r>
          </w:p>
        </w:tc>
        <w:tc>
          <w:tcPr>
            <w:tcW w:w="1461" w:type="dxa"/>
          </w:tcPr>
          <w:p w:rsidR="001242C0" w:rsidRDefault="001242C0" w:rsidP="00AF2A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Armor 5+</w:t>
            </w:r>
          </w:p>
        </w:tc>
      </w:tr>
      <w:tr w:rsidR="00E44000" w:rsidTr="007A14ED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E44000" w:rsidRDefault="00E44000" w:rsidP="00410980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Void Walker</w:t>
            </w:r>
          </w:p>
        </w:tc>
        <w:tc>
          <w:tcPr>
            <w:tcW w:w="850" w:type="dxa"/>
            <w:vAlign w:val="center"/>
          </w:tcPr>
          <w:p w:rsidR="00E44000" w:rsidRDefault="00E44000" w:rsidP="00AF2A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09" w:type="dxa"/>
            <w:vAlign w:val="center"/>
          </w:tcPr>
          <w:p w:rsidR="00E44000" w:rsidRDefault="00E44000" w:rsidP="00AF2A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34" w:type="dxa"/>
            <w:vAlign w:val="center"/>
          </w:tcPr>
          <w:p w:rsidR="00E44000" w:rsidRDefault="00E44000" w:rsidP="00AF2A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83" w:type="dxa"/>
          </w:tcPr>
          <w:p w:rsidR="00E44000" w:rsidRDefault="00E44000" w:rsidP="00AF2A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Melee</w:t>
            </w:r>
          </w:p>
        </w:tc>
        <w:tc>
          <w:tcPr>
            <w:tcW w:w="709" w:type="dxa"/>
          </w:tcPr>
          <w:p w:rsidR="00E44000" w:rsidRDefault="00E44000" w:rsidP="00AF2A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:rsidR="00E44000" w:rsidRDefault="00E44000" w:rsidP="00AF2A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44" w:type="dxa"/>
          </w:tcPr>
          <w:p w:rsidR="00E44000" w:rsidRDefault="00012A20" w:rsidP="00AF2A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Chs</w:t>
            </w:r>
          </w:p>
        </w:tc>
        <w:tc>
          <w:tcPr>
            <w:tcW w:w="1461" w:type="dxa"/>
          </w:tcPr>
          <w:p w:rsidR="00E44000" w:rsidRDefault="00012A20" w:rsidP="00AF2A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:rsidR="003C13A9" w:rsidRDefault="003C13A9" w:rsidP="00413D7E">
      <w:pPr>
        <w:rPr>
          <w:lang w:val="en-US"/>
        </w:rPr>
      </w:pPr>
    </w:p>
    <w:p w:rsidR="000659A9" w:rsidRDefault="000659A9" w:rsidP="00413D7E">
      <w:pPr>
        <w:rPr>
          <w:lang w:val="en-US"/>
        </w:rPr>
      </w:pPr>
    </w:p>
    <w:p w:rsidR="00DA548F" w:rsidRDefault="00DA548F">
      <w:pPr>
        <w:jc w:val="left"/>
        <w:rPr>
          <w:rFonts w:eastAsiaTheme="majorEastAsia" w:cstheme="majorBidi"/>
          <w:sz w:val="36"/>
          <w:szCs w:val="32"/>
          <w:lang w:val="en-US"/>
        </w:rPr>
      </w:pPr>
      <w:r>
        <w:rPr>
          <w:lang w:val="en-US"/>
        </w:rPr>
        <w:br w:type="page"/>
      </w:r>
    </w:p>
    <w:p w:rsidR="006D5D5D" w:rsidRDefault="006D5D5D" w:rsidP="006D5D5D">
      <w:pPr>
        <w:pStyle w:val="Heading1"/>
        <w:rPr>
          <w:lang w:val="en-US"/>
        </w:rPr>
      </w:pPr>
      <w:bookmarkStart w:id="11" w:name="_Toc467930311"/>
      <w:r>
        <w:rPr>
          <w:lang w:val="en-US"/>
        </w:rPr>
        <w:t>Class Trees</w:t>
      </w:r>
      <w:bookmarkEnd w:id="11"/>
    </w:p>
    <w:p w:rsidR="00D000FB" w:rsidRDefault="00D000FB" w:rsidP="00B07EDF">
      <w:pPr>
        <w:rPr>
          <w:lang w:val="en-US"/>
        </w:rPr>
      </w:pPr>
      <w:r>
        <w:rPr>
          <w:lang w:val="en-US"/>
        </w:rPr>
        <w:t>You may choose up to two classes</w:t>
      </w:r>
      <w:r w:rsidR="00B07EDF">
        <w:rPr>
          <w:lang w:val="en-US"/>
        </w:rPr>
        <w:t>, but getting a second costs</w:t>
      </w:r>
      <w:r w:rsidR="009B2896">
        <w:rPr>
          <w:lang w:val="en-US"/>
        </w:rPr>
        <w:t xml:space="preserve"> 1</w:t>
      </w:r>
      <w:r>
        <w:rPr>
          <w:lang w:val="en-US"/>
        </w:rPr>
        <w:t xml:space="preserve"> Point. You can split your points between those classes at will.</w:t>
      </w:r>
      <w:r w:rsidR="0045372E">
        <w:rPr>
          <w:lang w:val="en-US"/>
        </w:rPr>
        <w:t xml:space="preserve"> To get level 2 traits, you need to have put at least one point into this class. To get a level 3 trait, you need to have put at least three points into this class. </w:t>
      </w:r>
      <w:r w:rsidR="006248AE">
        <w:rPr>
          <w:lang w:val="en-US"/>
        </w:rPr>
        <w:t>You may only get one level 3 trait.</w:t>
      </w:r>
    </w:p>
    <w:p w:rsidR="00E6382B" w:rsidRDefault="00E6382B" w:rsidP="00B430D8">
      <w:pPr>
        <w:pStyle w:val="Heading2"/>
      </w:pPr>
      <w:r>
        <w:t>Soldier</w:t>
      </w:r>
    </w:p>
    <w:tbl>
      <w:tblPr>
        <w:tblStyle w:val="ListTable2-Accent3"/>
        <w:tblW w:w="9102" w:type="dxa"/>
        <w:tblLook w:val="04A0" w:firstRow="1" w:lastRow="0" w:firstColumn="1" w:lastColumn="0" w:noHBand="0" w:noVBand="1"/>
      </w:tblPr>
      <w:tblGrid>
        <w:gridCol w:w="2268"/>
        <w:gridCol w:w="6091"/>
        <w:gridCol w:w="743"/>
      </w:tblGrid>
      <w:tr w:rsidR="000E17B2" w:rsidTr="00114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0E17B2" w:rsidRDefault="000E17B2" w:rsidP="00681A77">
            <w:pPr>
              <w:rPr>
                <w:lang w:val="en-US"/>
              </w:rPr>
            </w:pPr>
            <w:r>
              <w:rPr>
                <w:lang w:val="en-US"/>
              </w:rPr>
              <w:t>Trait</w:t>
            </w:r>
          </w:p>
        </w:tc>
        <w:tc>
          <w:tcPr>
            <w:tcW w:w="6091" w:type="dxa"/>
          </w:tcPr>
          <w:p w:rsidR="000E17B2" w:rsidRDefault="000E17B2" w:rsidP="00681A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Effect</w:t>
            </w:r>
          </w:p>
        </w:tc>
        <w:tc>
          <w:tcPr>
            <w:tcW w:w="743" w:type="dxa"/>
          </w:tcPr>
          <w:p w:rsidR="000E17B2" w:rsidRDefault="000E17B2" w:rsidP="000E17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Level</w:t>
            </w:r>
          </w:p>
        </w:tc>
      </w:tr>
      <w:tr w:rsidR="000E17B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0E17B2" w:rsidRDefault="00C85E65" w:rsidP="00681A77">
            <w:pPr>
              <w:rPr>
                <w:lang w:val="en-US"/>
              </w:rPr>
            </w:pPr>
            <w:r>
              <w:rPr>
                <w:lang w:val="en-US"/>
              </w:rPr>
              <w:t>Toughness</w:t>
            </w:r>
          </w:p>
        </w:tc>
        <w:tc>
          <w:tcPr>
            <w:tcW w:w="6091" w:type="dxa"/>
          </w:tcPr>
          <w:p w:rsidR="000E17B2" w:rsidRDefault="00C85E65" w:rsidP="00681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+1 HP</w:t>
            </w:r>
          </w:p>
        </w:tc>
        <w:tc>
          <w:tcPr>
            <w:tcW w:w="743" w:type="dxa"/>
          </w:tcPr>
          <w:p w:rsidR="000E17B2" w:rsidRDefault="00C85E65" w:rsidP="000E17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F1E87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FF1E87" w:rsidRDefault="00FF1E87" w:rsidP="00FF1E87">
            <w:pPr>
              <w:rPr>
                <w:lang w:val="en-US"/>
              </w:rPr>
            </w:pPr>
            <w:r>
              <w:rPr>
                <w:lang w:val="en-US"/>
              </w:rPr>
              <w:t>Fire in the hole</w:t>
            </w:r>
          </w:p>
        </w:tc>
        <w:tc>
          <w:tcPr>
            <w:tcW w:w="6091" w:type="dxa"/>
          </w:tcPr>
          <w:p w:rsidR="00FF1E87" w:rsidRDefault="00FF1E87" w:rsidP="00FF1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Increase the throw range of grenades to 20cm.</w:t>
            </w:r>
          </w:p>
        </w:tc>
        <w:tc>
          <w:tcPr>
            <w:tcW w:w="743" w:type="dxa"/>
          </w:tcPr>
          <w:p w:rsidR="00FF1E87" w:rsidRDefault="00FF1E87" w:rsidP="00FF1E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E17B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0E17B2" w:rsidRDefault="00C85E65" w:rsidP="00681A77">
            <w:pPr>
              <w:rPr>
                <w:lang w:val="en-US"/>
              </w:rPr>
            </w:pPr>
            <w:r>
              <w:rPr>
                <w:lang w:val="en-US"/>
              </w:rPr>
              <w:t>Balanced Fighting</w:t>
            </w:r>
          </w:p>
        </w:tc>
        <w:tc>
          <w:tcPr>
            <w:tcW w:w="6091" w:type="dxa"/>
          </w:tcPr>
          <w:p w:rsidR="000E17B2" w:rsidRDefault="003E7C29" w:rsidP="00681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Reroll all 1s </w:t>
            </w:r>
            <w:r w:rsidR="00D35D2C">
              <w:rPr>
                <w:lang w:val="en-US"/>
              </w:rPr>
              <w:t xml:space="preserve">during Hit rolls </w:t>
            </w:r>
            <w:r>
              <w:rPr>
                <w:lang w:val="en-US"/>
              </w:rPr>
              <w:t>while using a Pistol and a 1H Melee Weapon</w:t>
            </w:r>
          </w:p>
        </w:tc>
        <w:tc>
          <w:tcPr>
            <w:tcW w:w="743" w:type="dxa"/>
          </w:tcPr>
          <w:p w:rsidR="000E17B2" w:rsidRDefault="003E7C29" w:rsidP="000E17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D4FFA" w:rsidRPr="00EB4136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BD4FFA" w:rsidRDefault="00BD4FFA" w:rsidP="00681A77">
            <w:pPr>
              <w:rPr>
                <w:lang w:val="en-US"/>
              </w:rPr>
            </w:pPr>
            <w:r>
              <w:rPr>
                <w:lang w:val="en-US"/>
              </w:rPr>
              <w:t>Bandage</w:t>
            </w:r>
          </w:p>
        </w:tc>
        <w:tc>
          <w:tcPr>
            <w:tcW w:w="6091" w:type="dxa"/>
          </w:tcPr>
          <w:p w:rsidR="00BD4FFA" w:rsidRDefault="00BD4FFA" w:rsidP="00681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D4FFA">
              <w:rPr>
                <w:b/>
                <w:lang w:val="en-US"/>
              </w:rPr>
              <w:t>Skill:</w:t>
            </w:r>
            <w:r>
              <w:rPr>
                <w:lang w:val="en-US"/>
              </w:rPr>
              <w:t xml:space="preserve"> On a 4+, heal yourself for 1 HP</w:t>
            </w:r>
          </w:p>
        </w:tc>
        <w:tc>
          <w:tcPr>
            <w:tcW w:w="743" w:type="dxa"/>
          </w:tcPr>
          <w:p w:rsidR="00BD4FFA" w:rsidRDefault="00BD4FFA" w:rsidP="000E17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E17B2" w:rsidRPr="00EB4136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0E17B2" w:rsidRDefault="000E17B2" w:rsidP="00681A77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0E17B2" w:rsidRDefault="000E17B2" w:rsidP="00681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0E17B2" w:rsidRDefault="000E17B2" w:rsidP="000E17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E17B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0E17B2" w:rsidRDefault="00434323" w:rsidP="00681A77">
            <w:pPr>
              <w:rPr>
                <w:lang w:val="en-US"/>
              </w:rPr>
            </w:pPr>
            <w:r>
              <w:rPr>
                <w:lang w:val="en-US"/>
              </w:rPr>
              <w:t>Trench Warfare</w:t>
            </w:r>
          </w:p>
        </w:tc>
        <w:tc>
          <w:tcPr>
            <w:tcW w:w="6091" w:type="dxa"/>
          </w:tcPr>
          <w:p w:rsidR="000E17B2" w:rsidRDefault="00434323" w:rsidP="00681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If you don’t move</w:t>
            </w:r>
            <w:r w:rsidR="00AD7091">
              <w:rPr>
                <w:lang w:val="en-US"/>
              </w:rPr>
              <w:t xml:space="preserve"> in a round</w:t>
            </w:r>
            <w:r>
              <w:rPr>
                <w:lang w:val="en-US"/>
              </w:rPr>
              <w:t>, you count as in cover</w:t>
            </w:r>
          </w:p>
        </w:tc>
        <w:tc>
          <w:tcPr>
            <w:tcW w:w="743" w:type="dxa"/>
          </w:tcPr>
          <w:p w:rsidR="000E17B2" w:rsidRDefault="00434323" w:rsidP="000E17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0E17B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0E17B2" w:rsidRDefault="00823B0E" w:rsidP="00681A77">
            <w:pPr>
              <w:rPr>
                <w:lang w:val="en-US"/>
              </w:rPr>
            </w:pPr>
            <w:r>
              <w:rPr>
                <w:lang w:val="en-US"/>
              </w:rPr>
              <w:t>Brotherhood</w:t>
            </w:r>
          </w:p>
        </w:tc>
        <w:tc>
          <w:tcPr>
            <w:tcW w:w="6091" w:type="dxa"/>
          </w:tcPr>
          <w:p w:rsidR="000E17B2" w:rsidRDefault="00823B0E" w:rsidP="00681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While within 5cm of another Soldier, yo</w:t>
            </w:r>
            <w:r w:rsidR="00FA3B07">
              <w:rPr>
                <w:lang w:val="en-US"/>
              </w:rPr>
              <w:t>u may reroll one dice per round</w:t>
            </w:r>
          </w:p>
        </w:tc>
        <w:tc>
          <w:tcPr>
            <w:tcW w:w="743" w:type="dxa"/>
          </w:tcPr>
          <w:p w:rsidR="000E17B2" w:rsidRDefault="00796001" w:rsidP="000E17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0E17B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0E17B2" w:rsidRDefault="00A8460F" w:rsidP="00681A77">
            <w:pPr>
              <w:rPr>
                <w:lang w:val="en-US"/>
              </w:rPr>
            </w:pPr>
            <w:r>
              <w:rPr>
                <w:lang w:val="en-US"/>
              </w:rPr>
              <w:t>Cover Hugging</w:t>
            </w:r>
          </w:p>
        </w:tc>
        <w:tc>
          <w:tcPr>
            <w:tcW w:w="6091" w:type="dxa"/>
          </w:tcPr>
          <w:p w:rsidR="000E17B2" w:rsidRPr="00A8460F" w:rsidRDefault="00A8460F" w:rsidP="00681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You get a +1 bonus to </w:t>
            </w:r>
            <w:r>
              <w:rPr>
                <w:i/>
                <w:lang w:val="en-US"/>
              </w:rPr>
              <w:t>Cover Rolls</w:t>
            </w:r>
          </w:p>
        </w:tc>
        <w:tc>
          <w:tcPr>
            <w:tcW w:w="743" w:type="dxa"/>
          </w:tcPr>
          <w:p w:rsidR="000E17B2" w:rsidRDefault="00796001" w:rsidP="000E17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D333A7" w:rsidRPr="00EB4136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D333A7" w:rsidRDefault="00D333A7" w:rsidP="00681A77">
            <w:pPr>
              <w:rPr>
                <w:lang w:val="en-US"/>
              </w:rPr>
            </w:pPr>
            <w:r>
              <w:rPr>
                <w:lang w:val="en-US"/>
              </w:rPr>
              <w:t>Tactical Sense</w:t>
            </w:r>
          </w:p>
        </w:tc>
        <w:tc>
          <w:tcPr>
            <w:tcW w:w="6091" w:type="dxa"/>
          </w:tcPr>
          <w:p w:rsidR="00D333A7" w:rsidRDefault="00D333A7" w:rsidP="00681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You may throw one Grenade per Round in your Action Phase without using up your action</w:t>
            </w:r>
          </w:p>
        </w:tc>
        <w:tc>
          <w:tcPr>
            <w:tcW w:w="743" w:type="dxa"/>
          </w:tcPr>
          <w:p w:rsidR="00D333A7" w:rsidRDefault="00D333A7" w:rsidP="000E17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E17B2" w:rsidRPr="00EB4136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0E17B2" w:rsidRDefault="000E17B2" w:rsidP="00681A77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0E17B2" w:rsidRDefault="000E17B2" w:rsidP="00681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0E17B2" w:rsidRDefault="000E17B2" w:rsidP="000E17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E17B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0E17B2" w:rsidRDefault="00C7529A" w:rsidP="00681A77">
            <w:pPr>
              <w:rPr>
                <w:lang w:val="en-US"/>
              </w:rPr>
            </w:pPr>
            <w:r>
              <w:rPr>
                <w:lang w:val="en-US"/>
              </w:rPr>
              <w:t>Tenacious</w:t>
            </w:r>
          </w:p>
        </w:tc>
        <w:tc>
          <w:tcPr>
            <w:tcW w:w="6091" w:type="dxa"/>
          </w:tcPr>
          <w:p w:rsidR="000E17B2" w:rsidRDefault="00C7529A" w:rsidP="00DF1C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While at 1 HP, you get a 4+ </w:t>
            </w:r>
            <w:r w:rsidRPr="00DF1C97">
              <w:rPr>
                <w:i/>
                <w:lang w:val="en-US"/>
              </w:rPr>
              <w:t>Save Roll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743" w:type="dxa"/>
          </w:tcPr>
          <w:p w:rsidR="000E17B2" w:rsidRDefault="00796001" w:rsidP="000E17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:rsidR="00681A77" w:rsidRPr="00681A77" w:rsidRDefault="00681A77" w:rsidP="00681A77">
      <w:pPr>
        <w:rPr>
          <w:lang w:val="en-US"/>
        </w:rPr>
      </w:pPr>
    </w:p>
    <w:p w:rsidR="00681A77" w:rsidRDefault="00681A77" w:rsidP="00B430D8">
      <w:pPr>
        <w:pStyle w:val="Heading2"/>
      </w:pPr>
      <w:r w:rsidRPr="00681A77">
        <w:t>Marksman</w:t>
      </w:r>
    </w:p>
    <w:tbl>
      <w:tblPr>
        <w:tblStyle w:val="ListTable2-Accent3"/>
        <w:tblW w:w="9102" w:type="dxa"/>
        <w:tblLook w:val="04A0" w:firstRow="1" w:lastRow="0" w:firstColumn="1" w:lastColumn="0" w:noHBand="0" w:noVBand="1"/>
      </w:tblPr>
      <w:tblGrid>
        <w:gridCol w:w="2268"/>
        <w:gridCol w:w="6091"/>
        <w:gridCol w:w="743"/>
      </w:tblGrid>
      <w:tr w:rsidR="009F7E18" w:rsidTr="00114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F7E18" w:rsidRDefault="009F7E18" w:rsidP="003D27C5">
            <w:pPr>
              <w:rPr>
                <w:lang w:val="en-US"/>
              </w:rPr>
            </w:pPr>
            <w:r>
              <w:rPr>
                <w:lang w:val="en-US"/>
              </w:rPr>
              <w:t>Trait</w:t>
            </w:r>
          </w:p>
        </w:tc>
        <w:tc>
          <w:tcPr>
            <w:tcW w:w="6091" w:type="dxa"/>
          </w:tcPr>
          <w:p w:rsidR="009F7E18" w:rsidRDefault="009F7E18" w:rsidP="003D27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Effect</w:t>
            </w:r>
          </w:p>
        </w:tc>
        <w:tc>
          <w:tcPr>
            <w:tcW w:w="743" w:type="dxa"/>
          </w:tcPr>
          <w:p w:rsidR="009F7E18" w:rsidRDefault="009F7E18" w:rsidP="003D27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Level</w:t>
            </w:r>
          </w:p>
        </w:tc>
      </w:tr>
      <w:tr w:rsidR="009F7E18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F7E18" w:rsidRDefault="00510350" w:rsidP="003D27C5">
            <w:pPr>
              <w:rPr>
                <w:lang w:val="en-US"/>
              </w:rPr>
            </w:pPr>
            <w:r>
              <w:rPr>
                <w:lang w:val="en-US"/>
              </w:rPr>
              <w:t>Sharpshooter</w:t>
            </w:r>
          </w:p>
        </w:tc>
        <w:tc>
          <w:tcPr>
            <w:tcW w:w="6091" w:type="dxa"/>
          </w:tcPr>
          <w:p w:rsidR="009F7E18" w:rsidRDefault="00510350" w:rsidP="003D27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+1 Aim when shooting at targets 30+cm away</w:t>
            </w:r>
          </w:p>
        </w:tc>
        <w:tc>
          <w:tcPr>
            <w:tcW w:w="743" w:type="dxa"/>
          </w:tcPr>
          <w:p w:rsidR="009F7E18" w:rsidRDefault="007130C2" w:rsidP="003D2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F7E18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F7E18" w:rsidRDefault="009B2E96" w:rsidP="003D27C5">
            <w:pPr>
              <w:rPr>
                <w:lang w:val="en-US"/>
              </w:rPr>
            </w:pPr>
            <w:r>
              <w:rPr>
                <w:lang w:val="en-US"/>
              </w:rPr>
              <w:t>Headhunter</w:t>
            </w:r>
          </w:p>
        </w:tc>
        <w:tc>
          <w:tcPr>
            <w:tcW w:w="6091" w:type="dxa"/>
          </w:tcPr>
          <w:p w:rsidR="009F7E18" w:rsidRDefault="001B0FB5" w:rsidP="003D27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+1 to critical hits</w:t>
            </w:r>
          </w:p>
        </w:tc>
        <w:tc>
          <w:tcPr>
            <w:tcW w:w="743" w:type="dxa"/>
          </w:tcPr>
          <w:p w:rsidR="009F7E18" w:rsidRDefault="004C6FA2" w:rsidP="003D2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F7E18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F7E18" w:rsidRDefault="003D27C5" w:rsidP="003D27C5">
            <w:pPr>
              <w:rPr>
                <w:lang w:val="en-US"/>
              </w:rPr>
            </w:pPr>
            <w:r>
              <w:rPr>
                <w:lang w:val="en-US"/>
              </w:rPr>
              <w:t>Scoped In</w:t>
            </w:r>
          </w:p>
        </w:tc>
        <w:tc>
          <w:tcPr>
            <w:tcW w:w="6091" w:type="dxa"/>
          </w:tcPr>
          <w:p w:rsidR="009F7E18" w:rsidRDefault="005A2546" w:rsidP="003D27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+1 Aim when using a scope</w:t>
            </w:r>
          </w:p>
        </w:tc>
        <w:tc>
          <w:tcPr>
            <w:tcW w:w="743" w:type="dxa"/>
          </w:tcPr>
          <w:p w:rsidR="009F7E18" w:rsidRDefault="005A2546" w:rsidP="003D2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F7E18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F7E18" w:rsidRDefault="009F7E18" w:rsidP="003D27C5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9F7E18" w:rsidRDefault="009F7E18" w:rsidP="003D27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9F7E18" w:rsidRDefault="009F7E18" w:rsidP="003D2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F7E18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F7E18" w:rsidRDefault="007130C2" w:rsidP="006C7E39">
            <w:pPr>
              <w:rPr>
                <w:lang w:val="en-US"/>
              </w:rPr>
            </w:pPr>
            <w:r>
              <w:rPr>
                <w:lang w:val="en-US"/>
              </w:rPr>
              <w:t>Headshot</w:t>
            </w:r>
          </w:p>
        </w:tc>
        <w:tc>
          <w:tcPr>
            <w:tcW w:w="6091" w:type="dxa"/>
          </w:tcPr>
          <w:p w:rsidR="009F7E18" w:rsidRDefault="007130C2" w:rsidP="003D27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6C7E39">
              <w:rPr>
                <w:lang w:val="en-US"/>
              </w:rPr>
              <w:t xml:space="preserve">ritical </w:t>
            </w:r>
            <w:r w:rsidR="00A27FA2">
              <w:rPr>
                <w:lang w:val="en-US"/>
              </w:rPr>
              <w:t xml:space="preserve">hits have +1 </w:t>
            </w:r>
            <w:r w:rsidR="00CF470C">
              <w:rPr>
                <w:lang w:val="en-US"/>
              </w:rPr>
              <w:t xml:space="preserve">extra </w:t>
            </w:r>
            <w:r w:rsidR="00A27FA2">
              <w:rPr>
                <w:lang w:val="en-US"/>
              </w:rPr>
              <w:t>Damage</w:t>
            </w:r>
          </w:p>
        </w:tc>
        <w:tc>
          <w:tcPr>
            <w:tcW w:w="743" w:type="dxa"/>
          </w:tcPr>
          <w:p w:rsidR="009F7E18" w:rsidRDefault="007130C2" w:rsidP="003D2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9F7E18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F7E18" w:rsidRDefault="004C4E95" w:rsidP="001A3149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1A3149">
              <w:rPr>
                <w:lang w:val="en-US"/>
              </w:rPr>
              <w:t>enter</w:t>
            </w:r>
            <w:r>
              <w:rPr>
                <w:lang w:val="en-US"/>
              </w:rPr>
              <w:t xml:space="preserve"> Mass</w:t>
            </w:r>
          </w:p>
        </w:tc>
        <w:tc>
          <w:tcPr>
            <w:tcW w:w="6091" w:type="dxa"/>
          </w:tcPr>
          <w:p w:rsidR="009F7E18" w:rsidRPr="005D04B5" w:rsidRDefault="005D04B5" w:rsidP="005D04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Wounding an enemy with a 5 or 6</w:t>
            </w:r>
            <w:r>
              <w:rPr>
                <w:i/>
                <w:lang w:val="en-US"/>
              </w:rPr>
              <w:t xml:space="preserve"> </w:t>
            </w:r>
            <w:r>
              <w:rPr>
                <w:lang w:val="en-US"/>
              </w:rPr>
              <w:t xml:space="preserve">applies </w:t>
            </w:r>
            <w:r>
              <w:rPr>
                <w:i/>
                <w:lang w:val="en-US"/>
              </w:rPr>
              <w:t xml:space="preserve">Shocked </w:t>
            </w:r>
            <w:r w:rsidR="00472255">
              <w:rPr>
                <w:lang w:val="en-US"/>
              </w:rPr>
              <w:t>to them</w:t>
            </w:r>
          </w:p>
        </w:tc>
        <w:tc>
          <w:tcPr>
            <w:tcW w:w="743" w:type="dxa"/>
          </w:tcPr>
          <w:p w:rsidR="009F7E18" w:rsidRDefault="00E64C61" w:rsidP="003D2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9F7E18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F7E18" w:rsidRDefault="00841F51" w:rsidP="003D27C5">
            <w:pPr>
              <w:rPr>
                <w:lang w:val="en-US"/>
              </w:rPr>
            </w:pPr>
            <w:r>
              <w:rPr>
                <w:lang w:val="en-US"/>
              </w:rPr>
              <w:t>Rapid Retargeting</w:t>
            </w:r>
          </w:p>
        </w:tc>
        <w:tc>
          <w:tcPr>
            <w:tcW w:w="6091" w:type="dxa"/>
          </w:tcPr>
          <w:p w:rsidR="009F7E18" w:rsidRPr="00A8460F" w:rsidRDefault="00841F51" w:rsidP="003D27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When you deal a critical wound</w:t>
            </w:r>
            <w:r w:rsidR="00F412E0">
              <w:rPr>
                <w:lang w:val="en-US"/>
              </w:rPr>
              <w:t xml:space="preserve"> with a Rifle</w:t>
            </w:r>
            <w:r>
              <w:rPr>
                <w:lang w:val="en-US"/>
              </w:rPr>
              <w:t xml:space="preserve">, you may attack </w:t>
            </w:r>
            <w:r w:rsidR="001B38C7">
              <w:rPr>
                <w:lang w:val="en-US"/>
              </w:rPr>
              <w:t xml:space="preserve">the same target </w:t>
            </w:r>
            <w:r>
              <w:rPr>
                <w:lang w:val="en-US"/>
              </w:rPr>
              <w:t>again</w:t>
            </w:r>
            <w:r w:rsidR="00CB0D18">
              <w:rPr>
                <w:lang w:val="en-US"/>
              </w:rPr>
              <w:t>, once per round</w:t>
            </w:r>
          </w:p>
        </w:tc>
        <w:tc>
          <w:tcPr>
            <w:tcW w:w="743" w:type="dxa"/>
          </w:tcPr>
          <w:p w:rsidR="009F7E18" w:rsidRDefault="00841F51" w:rsidP="003D2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9F7E18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F7E18" w:rsidRDefault="009F7E18" w:rsidP="003D27C5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9F7E18" w:rsidRDefault="009F7E18" w:rsidP="003D27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9F7E18" w:rsidRDefault="009F7E18" w:rsidP="003D2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F7E18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F7E18" w:rsidRDefault="009875A6" w:rsidP="003D27C5">
            <w:pPr>
              <w:rPr>
                <w:lang w:val="en-US"/>
              </w:rPr>
            </w:pPr>
            <w:r>
              <w:rPr>
                <w:lang w:val="en-US"/>
              </w:rPr>
              <w:t>Perfect Aim</w:t>
            </w:r>
          </w:p>
        </w:tc>
        <w:tc>
          <w:tcPr>
            <w:tcW w:w="6091" w:type="dxa"/>
          </w:tcPr>
          <w:p w:rsidR="009F7E18" w:rsidRDefault="009875A6" w:rsidP="003D27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When you roll a critical hit, this hit is an automatic critical wound</w:t>
            </w:r>
          </w:p>
        </w:tc>
        <w:tc>
          <w:tcPr>
            <w:tcW w:w="743" w:type="dxa"/>
          </w:tcPr>
          <w:p w:rsidR="009F7E18" w:rsidRDefault="009875A6" w:rsidP="003D2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797892" w:rsidRPr="0079789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797892" w:rsidRDefault="00797892" w:rsidP="003D27C5">
            <w:pPr>
              <w:rPr>
                <w:lang w:val="en-US"/>
              </w:rPr>
            </w:pPr>
            <w:r>
              <w:rPr>
                <w:lang w:val="en-US"/>
              </w:rPr>
              <w:t>Devastation</w:t>
            </w:r>
          </w:p>
        </w:tc>
        <w:tc>
          <w:tcPr>
            <w:tcW w:w="6091" w:type="dxa"/>
          </w:tcPr>
          <w:p w:rsidR="00797892" w:rsidRDefault="00797892" w:rsidP="003D27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Critical wounds deal one extra wound</w:t>
            </w:r>
          </w:p>
        </w:tc>
        <w:tc>
          <w:tcPr>
            <w:tcW w:w="743" w:type="dxa"/>
          </w:tcPr>
          <w:p w:rsidR="00797892" w:rsidRDefault="00797892" w:rsidP="003D2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:rsidR="009F7E18" w:rsidRPr="009F7E18" w:rsidRDefault="009F7E18" w:rsidP="009F7E18">
      <w:pPr>
        <w:rPr>
          <w:lang w:val="en-US"/>
        </w:rPr>
      </w:pPr>
    </w:p>
    <w:p w:rsidR="00681A77" w:rsidRDefault="00681A77" w:rsidP="00B430D8">
      <w:pPr>
        <w:pStyle w:val="Heading2"/>
      </w:pPr>
      <w:r w:rsidRPr="00681A77">
        <w:t>Gunslinger</w:t>
      </w:r>
    </w:p>
    <w:tbl>
      <w:tblPr>
        <w:tblStyle w:val="ListTable2-Accent3"/>
        <w:tblW w:w="9102" w:type="dxa"/>
        <w:tblLook w:val="04A0" w:firstRow="1" w:lastRow="0" w:firstColumn="1" w:lastColumn="0" w:noHBand="0" w:noVBand="1"/>
      </w:tblPr>
      <w:tblGrid>
        <w:gridCol w:w="2268"/>
        <w:gridCol w:w="6091"/>
        <w:gridCol w:w="743"/>
      </w:tblGrid>
      <w:tr w:rsidR="00326C36" w:rsidTr="00114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326C36" w:rsidRDefault="00326C36" w:rsidP="009525B5">
            <w:pPr>
              <w:rPr>
                <w:lang w:val="en-US"/>
              </w:rPr>
            </w:pPr>
            <w:r>
              <w:rPr>
                <w:lang w:val="en-US"/>
              </w:rPr>
              <w:t>Trait</w:t>
            </w:r>
          </w:p>
        </w:tc>
        <w:tc>
          <w:tcPr>
            <w:tcW w:w="6091" w:type="dxa"/>
          </w:tcPr>
          <w:p w:rsidR="00326C36" w:rsidRDefault="00326C36" w:rsidP="009525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Effect</w:t>
            </w:r>
          </w:p>
        </w:tc>
        <w:tc>
          <w:tcPr>
            <w:tcW w:w="743" w:type="dxa"/>
          </w:tcPr>
          <w:p w:rsidR="00326C36" w:rsidRDefault="00326C36" w:rsidP="009525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Level</w:t>
            </w:r>
          </w:p>
        </w:tc>
      </w:tr>
      <w:tr w:rsidR="00326C36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326C36" w:rsidRDefault="00E458A2" w:rsidP="009525B5">
            <w:pPr>
              <w:rPr>
                <w:lang w:val="en-US"/>
              </w:rPr>
            </w:pPr>
            <w:r>
              <w:rPr>
                <w:lang w:val="en-US"/>
              </w:rPr>
              <w:t>Eye to Eye</w:t>
            </w:r>
          </w:p>
        </w:tc>
        <w:tc>
          <w:tcPr>
            <w:tcW w:w="6091" w:type="dxa"/>
          </w:tcPr>
          <w:p w:rsidR="00326C36" w:rsidRDefault="00E458A2" w:rsidP="0095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Shooting at targets within 10cm gives +1 to critical</w:t>
            </w:r>
            <w:r w:rsidR="007D6D79">
              <w:rPr>
                <w:lang w:val="en-US"/>
              </w:rPr>
              <w:t xml:space="preserve"> hits</w:t>
            </w:r>
          </w:p>
        </w:tc>
        <w:tc>
          <w:tcPr>
            <w:tcW w:w="743" w:type="dxa"/>
          </w:tcPr>
          <w:p w:rsidR="00326C36" w:rsidRDefault="00477631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26C36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326C36" w:rsidRDefault="00E83122" w:rsidP="009525B5">
            <w:pPr>
              <w:rPr>
                <w:lang w:val="en-US"/>
              </w:rPr>
            </w:pPr>
            <w:r>
              <w:rPr>
                <w:lang w:val="en-US"/>
              </w:rPr>
              <w:t>Light-footed</w:t>
            </w:r>
          </w:p>
        </w:tc>
        <w:tc>
          <w:tcPr>
            <w:tcW w:w="6091" w:type="dxa"/>
          </w:tcPr>
          <w:p w:rsidR="00326C36" w:rsidRDefault="00E83122" w:rsidP="00952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Wearing Light Armor gives +1 Aim</w:t>
            </w:r>
          </w:p>
        </w:tc>
        <w:tc>
          <w:tcPr>
            <w:tcW w:w="743" w:type="dxa"/>
          </w:tcPr>
          <w:p w:rsidR="00326C36" w:rsidRDefault="00477631" w:rsidP="00952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26C36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326C36" w:rsidRDefault="00250FEE" w:rsidP="009525B5">
            <w:pPr>
              <w:rPr>
                <w:lang w:val="en-US"/>
              </w:rPr>
            </w:pPr>
            <w:r>
              <w:rPr>
                <w:lang w:val="en-US"/>
              </w:rPr>
              <w:t>Balance</w:t>
            </w:r>
          </w:p>
        </w:tc>
        <w:tc>
          <w:tcPr>
            <w:tcW w:w="6091" w:type="dxa"/>
          </w:tcPr>
          <w:p w:rsidR="00326C36" w:rsidRDefault="00250FEE" w:rsidP="0095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Increase the range of pistols to 20cm.</w:t>
            </w:r>
          </w:p>
        </w:tc>
        <w:tc>
          <w:tcPr>
            <w:tcW w:w="743" w:type="dxa"/>
          </w:tcPr>
          <w:p w:rsidR="00326C36" w:rsidRDefault="00477631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26C36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326C36" w:rsidRDefault="00326C36" w:rsidP="009525B5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326C36" w:rsidRDefault="00326C36" w:rsidP="00952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326C36" w:rsidRDefault="00326C36" w:rsidP="00952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26C36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326C36" w:rsidRDefault="00477631" w:rsidP="009525B5">
            <w:pPr>
              <w:rPr>
                <w:lang w:val="en-US"/>
              </w:rPr>
            </w:pPr>
            <w:r>
              <w:rPr>
                <w:lang w:val="en-US"/>
              </w:rPr>
              <w:t>Double Action</w:t>
            </w:r>
          </w:p>
        </w:tc>
        <w:tc>
          <w:tcPr>
            <w:tcW w:w="6091" w:type="dxa"/>
          </w:tcPr>
          <w:p w:rsidR="00326C36" w:rsidRDefault="00477631" w:rsidP="00477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Wielding two pistols gives +1 Aim</w:t>
            </w:r>
          </w:p>
        </w:tc>
        <w:tc>
          <w:tcPr>
            <w:tcW w:w="743" w:type="dxa"/>
          </w:tcPr>
          <w:p w:rsidR="00326C36" w:rsidRDefault="00477631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326C36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326C36" w:rsidRDefault="00443411" w:rsidP="009525B5">
            <w:pPr>
              <w:rPr>
                <w:lang w:val="en-US"/>
              </w:rPr>
            </w:pPr>
            <w:r>
              <w:rPr>
                <w:lang w:val="en-US"/>
              </w:rPr>
              <w:t>Vault</w:t>
            </w:r>
          </w:p>
        </w:tc>
        <w:tc>
          <w:tcPr>
            <w:tcW w:w="6091" w:type="dxa"/>
          </w:tcPr>
          <w:p w:rsidR="00326C36" w:rsidRPr="005D04B5" w:rsidRDefault="005059AD" w:rsidP="00952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059AD">
              <w:rPr>
                <w:b/>
                <w:lang w:val="en-US"/>
              </w:rPr>
              <w:t xml:space="preserve">Skill: </w:t>
            </w:r>
            <w:r w:rsidR="00443411">
              <w:rPr>
                <w:lang w:val="en-US"/>
              </w:rPr>
              <w:t>You may move 3cm in any direc</w:t>
            </w:r>
            <w:r w:rsidR="004076A1">
              <w:rPr>
                <w:lang w:val="en-US"/>
              </w:rPr>
              <w:t xml:space="preserve">tion after </w:t>
            </w:r>
            <w:r w:rsidR="00682E9F">
              <w:rPr>
                <w:lang w:val="en-US"/>
              </w:rPr>
              <w:t>a ranged attack</w:t>
            </w:r>
            <w:r w:rsidR="004076A1">
              <w:rPr>
                <w:lang w:val="en-US"/>
              </w:rPr>
              <w:t xml:space="preserve"> with a pistol</w:t>
            </w:r>
            <w:r>
              <w:rPr>
                <w:lang w:val="en-US"/>
              </w:rPr>
              <w:t>.</w:t>
            </w:r>
          </w:p>
        </w:tc>
        <w:tc>
          <w:tcPr>
            <w:tcW w:w="743" w:type="dxa"/>
          </w:tcPr>
          <w:p w:rsidR="00326C36" w:rsidRDefault="00477631" w:rsidP="00952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326C36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326C36" w:rsidRDefault="00950E82" w:rsidP="009525B5">
            <w:pPr>
              <w:rPr>
                <w:lang w:val="en-US"/>
              </w:rPr>
            </w:pPr>
            <w:r>
              <w:rPr>
                <w:lang w:val="en-US"/>
              </w:rPr>
              <w:t>Accuracy</w:t>
            </w:r>
          </w:p>
        </w:tc>
        <w:tc>
          <w:tcPr>
            <w:tcW w:w="6091" w:type="dxa"/>
          </w:tcPr>
          <w:p w:rsidR="00326C36" w:rsidRPr="00A8460F" w:rsidRDefault="00950E82" w:rsidP="0095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Critical hits have +1 </w:t>
            </w:r>
            <w:r w:rsidR="00CF470C">
              <w:rPr>
                <w:lang w:val="en-US"/>
              </w:rPr>
              <w:t xml:space="preserve">extra </w:t>
            </w:r>
            <w:r>
              <w:rPr>
                <w:lang w:val="en-US"/>
              </w:rPr>
              <w:t>Damage</w:t>
            </w:r>
          </w:p>
        </w:tc>
        <w:tc>
          <w:tcPr>
            <w:tcW w:w="743" w:type="dxa"/>
          </w:tcPr>
          <w:p w:rsidR="00326C36" w:rsidRDefault="00477631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326C36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326C36" w:rsidRDefault="00326C36" w:rsidP="009525B5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326C36" w:rsidRDefault="00326C36" w:rsidP="00952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326C36" w:rsidRDefault="00326C36" w:rsidP="00952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26C36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326C36" w:rsidRDefault="002D00AE" w:rsidP="009525B5">
            <w:pPr>
              <w:rPr>
                <w:lang w:val="en-US"/>
              </w:rPr>
            </w:pPr>
            <w:r>
              <w:rPr>
                <w:lang w:val="en-US"/>
              </w:rPr>
              <w:t>Splitfire</w:t>
            </w:r>
          </w:p>
        </w:tc>
        <w:tc>
          <w:tcPr>
            <w:tcW w:w="6091" w:type="dxa"/>
          </w:tcPr>
          <w:p w:rsidR="00326C36" w:rsidRDefault="002D00AE" w:rsidP="002D0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When wielding two pistols, you may fire them at different enemies in one turn</w:t>
            </w:r>
          </w:p>
        </w:tc>
        <w:tc>
          <w:tcPr>
            <w:tcW w:w="743" w:type="dxa"/>
          </w:tcPr>
          <w:p w:rsidR="00326C36" w:rsidRDefault="00477631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:rsidR="00326C36" w:rsidRPr="00326C36" w:rsidRDefault="00326C36" w:rsidP="00326C36">
      <w:pPr>
        <w:rPr>
          <w:lang w:val="en-US"/>
        </w:rPr>
      </w:pPr>
    </w:p>
    <w:p w:rsidR="00681A77" w:rsidRDefault="00681A77" w:rsidP="00B430D8">
      <w:pPr>
        <w:pStyle w:val="Heading2"/>
      </w:pPr>
      <w:r w:rsidRPr="00681A77">
        <w:t>Devastator</w:t>
      </w:r>
    </w:p>
    <w:tbl>
      <w:tblPr>
        <w:tblStyle w:val="ListTable2-Accent3"/>
        <w:tblW w:w="9102" w:type="dxa"/>
        <w:tblLook w:val="04A0" w:firstRow="1" w:lastRow="0" w:firstColumn="1" w:lastColumn="0" w:noHBand="0" w:noVBand="1"/>
      </w:tblPr>
      <w:tblGrid>
        <w:gridCol w:w="2268"/>
        <w:gridCol w:w="6091"/>
        <w:gridCol w:w="743"/>
      </w:tblGrid>
      <w:tr w:rsidR="00BB2571" w:rsidTr="00114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BB2571" w:rsidRDefault="00BB2571" w:rsidP="009525B5">
            <w:pPr>
              <w:rPr>
                <w:lang w:val="en-US"/>
              </w:rPr>
            </w:pPr>
            <w:r>
              <w:rPr>
                <w:lang w:val="en-US"/>
              </w:rPr>
              <w:t>Trait</w:t>
            </w:r>
          </w:p>
        </w:tc>
        <w:tc>
          <w:tcPr>
            <w:tcW w:w="6091" w:type="dxa"/>
          </w:tcPr>
          <w:p w:rsidR="00BB2571" w:rsidRDefault="00BB2571" w:rsidP="009525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Effect</w:t>
            </w:r>
          </w:p>
        </w:tc>
        <w:tc>
          <w:tcPr>
            <w:tcW w:w="743" w:type="dxa"/>
          </w:tcPr>
          <w:p w:rsidR="00BB2571" w:rsidRDefault="00BB2571" w:rsidP="009525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Level</w:t>
            </w:r>
          </w:p>
        </w:tc>
      </w:tr>
      <w:tr w:rsidR="00BB2571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BB2571" w:rsidRDefault="00AE7413" w:rsidP="009525B5">
            <w:pPr>
              <w:rPr>
                <w:lang w:val="en-US"/>
              </w:rPr>
            </w:pPr>
            <w:r>
              <w:rPr>
                <w:lang w:val="en-US"/>
              </w:rPr>
              <w:t>Grenade Belt</w:t>
            </w:r>
          </w:p>
        </w:tc>
        <w:tc>
          <w:tcPr>
            <w:tcW w:w="6091" w:type="dxa"/>
          </w:tcPr>
          <w:p w:rsidR="00BB2571" w:rsidRDefault="00AE7413" w:rsidP="00270A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When buying two grenades, you </w:t>
            </w:r>
            <w:r w:rsidR="00270A8C">
              <w:rPr>
                <w:lang w:val="en-US"/>
              </w:rPr>
              <w:t>get</w:t>
            </w:r>
            <w:r>
              <w:rPr>
                <w:lang w:val="en-US"/>
              </w:rPr>
              <w:t xml:space="preserve"> a third with no Point cost</w:t>
            </w:r>
          </w:p>
        </w:tc>
        <w:tc>
          <w:tcPr>
            <w:tcW w:w="743" w:type="dxa"/>
          </w:tcPr>
          <w:p w:rsidR="00BB2571" w:rsidRDefault="00BB2571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B2571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BB2571" w:rsidRDefault="00BD7B58" w:rsidP="009525B5">
            <w:pPr>
              <w:rPr>
                <w:lang w:val="en-US"/>
              </w:rPr>
            </w:pPr>
            <w:r>
              <w:rPr>
                <w:lang w:val="en-US"/>
              </w:rPr>
              <w:t>No Escape</w:t>
            </w:r>
          </w:p>
        </w:tc>
        <w:tc>
          <w:tcPr>
            <w:tcW w:w="6091" w:type="dxa"/>
          </w:tcPr>
          <w:p w:rsidR="00BB2571" w:rsidRPr="00BD7B58" w:rsidRDefault="00BD7B58" w:rsidP="00952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Get a +1 bonus to the </w:t>
            </w:r>
            <w:r>
              <w:rPr>
                <w:i/>
                <w:lang w:val="en-US"/>
              </w:rPr>
              <w:t xml:space="preserve">Hit Rolls </w:t>
            </w:r>
            <w:r>
              <w:rPr>
                <w:lang w:val="en-US"/>
              </w:rPr>
              <w:t>of template weapons</w:t>
            </w:r>
          </w:p>
        </w:tc>
        <w:tc>
          <w:tcPr>
            <w:tcW w:w="743" w:type="dxa"/>
          </w:tcPr>
          <w:p w:rsidR="00BB2571" w:rsidRDefault="00BB2571" w:rsidP="00952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B2571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BB2571" w:rsidRDefault="003B52A3" w:rsidP="009525B5">
            <w:pPr>
              <w:rPr>
                <w:lang w:val="en-US"/>
              </w:rPr>
            </w:pPr>
            <w:r>
              <w:rPr>
                <w:lang w:val="en-US"/>
              </w:rPr>
              <w:t>Strong Throws</w:t>
            </w:r>
          </w:p>
        </w:tc>
        <w:tc>
          <w:tcPr>
            <w:tcW w:w="6091" w:type="dxa"/>
          </w:tcPr>
          <w:p w:rsidR="00BB2571" w:rsidRDefault="003B52A3" w:rsidP="0095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Increase the throw range of grenades to 20cm.</w:t>
            </w:r>
          </w:p>
        </w:tc>
        <w:tc>
          <w:tcPr>
            <w:tcW w:w="743" w:type="dxa"/>
          </w:tcPr>
          <w:p w:rsidR="00BB2571" w:rsidRDefault="00BB2571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B2571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BB2571" w:rsidRDefault="00BB2571" w:rsidP="009525B5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BB2571" w:rsidRDefault="00BB2571" w:rsidP="00952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BB2571" w:rsidRDefault="00BB2571" w:rsidP="00952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B2571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BB2571" w:rsidRDefault="00AF2661" w:rsidP="009525B5">
            <w:pPr>
              <w:rPr>
                <w:lang w:val="en-US"/>
              </w:rPr>
            </w:pPr>
            <w:r>
              <w:rPr>
                <w:lang w:val="en-US"/>
              </w:rPr>
              <w:t>Deafening</w:t>
            </w:r>
          </w:p>
        </w:tc>
        <w:tc>
          <w:tcPr>
            <w:tcW w:w="6091" w:type="dxa"/>
          </w:tcPr>
          <w:p w:rsidR="00BB2571" w:rsidRPr="00AF2661" w:rsidRDefault="00AF2661" w:rsidP="0095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lang w:val="en-US"/>
              </w:rPr>
              <w:t xml:space="preserve">Enemies hit by </w:t>
            </w:r>
            <w:r>
              <w:rPr>
                <w:i/>
                <w:lang w:val="en-US"/>
              </w:rPr>
              <w:t xml:space="preserve">Blast </w:t>
            </w:r>
            <w:r>
              <w:rPr>
                <w:lang w:val="en-US"/>
              </w:rPr>
              <w:t xml:space="preserve">hits are </w:t>
            </w:r>
            <w:r>
              <w:rPr>
                <w:i/>
                <w:lang w:val="en-US"/>
              </w:rPr>
              <w:t>Dazed</w:t>
            </w:r>
          </w:p>
        </w:tc>
        <w:tc>
          <w:tcPr>
            <w:tcW w:w="743" w:type="dxa"/>
          </w:tcPr>
          <w:p w:rsidR="00BB2571" w:rsidRDefault="00BB2571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BB2571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BB2571" w:rsidRDefault="002F6F2D" w:rsidP="009525B5">
            <w:pPr>
              <w:rPr>
                <w:lang w:val="en-US"/>
              </w:rPr>
            </w:pPr>
            <w:r>
              <w:rPr>
                <w:lang w:val="en-US"/>
              </w:rPr>
              <w:t>Rain of Death</w:t>
            </w:r>
          </w:p>
        </w:tc>
        <w:tc>
          <w:tcPr>
            <w:tcW w:w="6091" w:type="dxa"/>
          </w:tcPr>
          <w:p w:rsidR="00BB2571" w:rsidRPr="003F53D5" w:rsidRDefault="002F6F2D" w:rsidP="00952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Grenade</w:t>
            </w:r>
            <w:r w:rsidR="0041324F">
              <w:rPr>
                <w:lang w:val="en-US"/>
              </w:rPr>
              <w:t>- and Missile</w:t>
            </w:r>
            <w:r>
              <w:rPr>
                <w:lang w:val="en-US"/>
              </w:rPr>
              <w:t xml:space="preserve"> Launcher’s </w:t>
            </w:r>
            <w:r w:rsidRPr="002F6F2D">
              <w:rPr>
                <w:i/>
                <w:lang w:val="en-US"/>
              </w:rPr>
              <w:t>Blast</w:t>
            </w:r>
            <w:r>
              <w:rPr>
                <w:lang w:val="en-US"/>
              </w:rPr>
              <w:t xml:space="preserve"> radius is increased by 2.5cm</w:t>
            </w:r>
            <w:r w:rsidR="005B078B">
              <w:rPr>
                <w:lang w:val="en-US"/>
              </w:rPr>
              <w:t>, but the Damage reduced by 1</w:t>
            </w:r>
          </w:p>
        </w:tc>
        <w:tc>
          <w:tcPr>
            <w:tcW w:w="743" w:type="dxa"/>
          </w:tcPr>
          <w:p w:rsidR="00BB2571" w:rsidRDefault="00BB2571" w:rsidP="00952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BB2571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BB2571" w:rsidRDefault="00A30056" w:rsidP="009525B5">
            <w:pPr>
              <w:rPr>
                <w:lang w:val="en-US"/>
              </w:rPr>
            </w:pPr>
            <w:r>
              <w:rPr>
                <w:lang w:val="en-US"/>
              </w:rPr>
              <w:t>Searing Touch</w:t>
            </w:r>
          </w:p>
        </w:tc>
        <w:tc>
          <w:tcPr>
            <w:tcW w:w="6091" w:type="dxa"/>
          </w:tcPr>
          <w:p w:rsidR="00BB2571" w:rsidRPr="00BC2A06" w:rsidRDefault="00BC2A06" w:rsidP="0095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Template-based Fire weapons inflict </w:t>
            </w:r>
            <w:r>
              <w:rPr>
                <w:i/>
                <w:lang w:val="en-US"/>
              </w:rPr>
              <w:t xml:space="preserve">Burning </w:t>
            </w:r>
            <w:r>
              <w:rPr>
                <w:lang w:val="en-US"/>
              </w:rPr>
              <w:t>on every hit</w:t>
            </w:r>
          </w:p>
        </w:tc>
        <w:tc>
          <w:tcPr>
            <w:tcW w:w="743" w:type="dxa"/>
          </w:tcPr>
          <w:p w:rsidR="00BB2571" w:rsidRDefault="00BB2571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BB2571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BB2571" w:rsidRDefault="00BB2571" w:rsidP="009525B5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BB2571" w:rsidRDefault="00BB2571" w:rsidP="00952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BB2571" w:rsidRDefault="00BB2571" w:rsidP="00952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B2571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BB2571" w:rsidRDefault="00677CF1" w:rsidP="009525B5">
            <w:pPr>
              <w:rPr>
                <w:lang w:val="en-US"/>
              </w:rPr>
            </w:pPr>
            <w:r>
              <w:rPr>
                <w:lang w:val="en-US"/>
              </w:rPr>
              <w:t>Total Destruction</w:t>
            </w:r>
          </w:p>
        </w:tc>
        <w:tc>
          <w:tcPr>
            <w:tcW w:w="6091" w:type="dxa"/>
          </w:tcPr>
          <w:p w:rsidR="00BB2571" w:rsidRPr="00677CF1" w:rsidRDefault="00677CF1" w:rsidP="00A300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Rerolled all failed </w:t>
            </w:r>
            <w:r>
              <w:rPr>
                <w:i/>
                <w:lang w:val="en-US"/>
              </w:rPr>
              <w:t xml:space="preserve">Wound </w:t>
            </w:r>
            <w:r>
              <w:rPr>
                <w:lang w:val="en-US"/>
              </w:rPr>
              <w:t xml:space="preserve">rolls once when using </w:t>
            </w:r>
            <w:r w:rsidR="00A30056">
              <w:rPr>
                <w:lang w:val="en-US"/>
              </w:rPr>
              <w:t>template</w:t>
            </w:r>
            <w:r>
              <w:rPr>
                <w:i/>
                <w:lang w:val="en-US"/>
              </w:rPr>
              <w:t xml:space="preserve"> </w:t>
            </w:r>
            <w:r>
              <w:rPr>
                <w:lang w:val="en-US"/>
              </w:rPr>
              <w:t>weapons</w:t>
            </w:r>
          </w:p>
        </w:tc>
        <w:tc>
          <w:tcPr>
            <w:tcW w:w="743" w:type="dxa"/>
          </w:tcPr>
          <w:p w:rsidR="00BB2571" w:rsidRDefault="00BB2571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:rsidR="00BB2571" w:rsidRPr="00BB2571" w:rsidRDefault="00BB2571" w:rsidP="00BB2571">
      <w:pPr>
        <w:rPr>
          <w:lang w:val="en-US"/>
        </w:rPr>
      </w:pPr>
    </w:p>
    <w:p w:rsidR="00681A77" w:rsidRDefault="00681A77" w:rsidP="00B430D8">
      <w:pPr>
        <w:pStyle w:val="Heading2"/>
      </w:pPr>
      <w:r w:rsidRPr="00681A77">
        <w:t>Vanguard</w:t>
      </w:r>
    </w:p>
    <w:tbl>
      <w:tblPr>
        <w:tblStyle w:val="ListTable2-Accent3"/>
        <w:tblW w:w="9102" w:type="dxa"/>
        <w:tblLook w:val="04A0" w:firstRow="1" w:lastRow="0" w:firstColumn="1" w:lastColumn="0" w:noHBand="0" w:noVBand="1"/>
      </w:tblPr>
      <w:tblGrid>
        <w:gridCol w:w="2268"/>
        <w:gridCol w:w="6091"/>
        <w:gridCol w:w="743"/>
      </w:tblGrid>
      <w:tr w:rsidR="00974DDD" w:rsidTr="00114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74DDD" w:rsidRDefault="00974DDD" w:rsidP="009525B5">
            <w:pPr>
              <w:rPr>
                <w:lang w:val="en-US"/>
              </w:rPr>
            </w:pPr>
            <w:r>
              <w:rPr>
                <w:lang w:val="en-US"/>
              </w:rPr>
              <w:t>Trait</w:t>
            </w:r>
          </w:p>
        </w:tc>
        <w:tc>
          <w:tcPr>
            <w:tcW w:w="6091" w:type="dxa"/>
          </w:tcPr>
          <w:p w:rsidR="00974DDD" w:rsidRDefault="00974DDD" w:rsidP="009525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Effect</w:t>
            </w:r>
          </w:p>
        </w:tc>
        <w:tc>
          <w:tcPr>
            <w:tcW w:w="743" w:type="dxa"/>
          </w:tcPr>
          <w:p w:rsidR="00974DDD" w:rsidRDefault="00974DDD" w:rsidP="009525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Level</w:t>
            </w:r>
          </w:p>
        </w:tc>
      </w:tr>
      <w:tr w:rsidR="00974DDD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74DDD" w:rsidRDefault="002C574E" w:rsidP="009525B5">
            <w:pPr>
              <w:rPr>
                <w:lang w:val="en-US"/>
              </w:rPr>
            </w:pPr>
            <w:r>
              <w:rPr>
                <w:lang w:val="en-US"/>
              </w:rPr>
              <w:t>Fortified</w:t>
            </w:r>
          </w:p>
        </w:tc>
        <w:tc>
          <w:tcPr>
            <w:tcW w:w="6091" w:type="dxa"/>
          </w:tcPr>
          <w:p w:rsidR="00974DDD" w:rsidRPr="002C574E" w:rsidRDefault="002C574E" w:rsidP="0095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lang w:val="en-US"/>
              </w:rPr>
              <w:t xml:space="preserve">When you don’t move, </w:t>
            </w:r>
            <w:r>
              <w:rPr>
                <w:i/>
                <w:lang w:val="en-US"/>
              </w:rPr>
              <w:t xml:space="preserve">Storm Shield </w:t>
            </w:r>
            <w:r>
              <w:rPr>
                <w:lang w:val="en-US"/>
              </w:rPr>
              <w:t xml:space="preserve">gets a +1 bonus to its </w:t>
            </w:r>
            <w:r>
              <w:rPr>
                <w:i/>
                <w:lang w:val="en-US"/>
              </w:rPr>
              <w:t>Armor Roll</w:t>
            </w:r>
          </w:p>
        </w:tc>
        <w:tc>
          <w:tcPr>
            <w:tcW w:w="743" w:type="dxa"/>
          </w:tcPr>
          <w:p w:rsidR="00974DDD" w:rsidRDefault="00974DDD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74DDD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74DDD" w:rsidRDefault="00031E4A" w:rsidP="009525B5">
            <w:pPr>
              <w:rPr>
                <w:lang w:val="en-US"/>
              </w:rPr>
            </w:pPr>
            <w:r>
              <w:rPr>
                <w:lang w:val="en-US"/>
              </w:rPr>
              <w:t>Brute Force</w:t>
            </w:r>
          </w:p>
        </w:tc>
        <w:tc>
          <w:tcPr>
            <w:tcW w:w="6091" w:type="dxa"/>
          </w:tcPr>
          <w:p w:rsidR="00974DDD" w:rsidRPr="00BD7B58" w:rsidRDefault="00031E4A" w:rsidP="00952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31E4A">
              <w:rPr>
                <w:i/>
                <w:lang w:val="en-US"/>
              </w:rPr>
              <w:t>Blunt</w:t>
            </w:r>
            <w:r>
              <w:rPr>
                <w:lang w:val="en-US"/>
              </w:rPr>
              <w:t xml:space="preserve"> weapons get +1 Damage</w:t>
            </w:r>
          </w:p>
        </w:tc>
        <w:tc>
          <w:tcPr>
            <w:tcW w:w="743" w:type="dxa"/>
          </w:tcPr>
          <w:p w:rsidR="00974DDD" w:rsidRDefault="00974DDD" w:rsidP="00952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74DDD" w:rsidRPr="00754C4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74DDD" w:rsidRDefault="005834D3" w:rsidP="009525B5">
            <w:pPr>
              <w:rPr>
                <w:lang w:val="en-US"/>
              </w:rPr>
            </w:pPr>
            <w:r>
              <w:rPr>
                <w:lang w:val="en-US"/>
              </w:rPr>
              <w:t>Shield Slam</w:t>
            </w:r>
          </w:p>
        </w:tc>
        <w:tc>
          <w:tcPr>
            <w:tcW w:w="6091" w:type="dxa"/>
          </w:tcPr>
          <w:p w:rsidR="00974DDD" w:rsidRPr="009B6F0E" w:rsidRDefault="005834D3" w:rsidP="0095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You may use </w:t>
            </w:r>
            <w:r>
              <w:rPr>
                <w:i/>
                <w:lang w:val="en-US"/>
              </w:rPr>
              <w:t xml:space="preserve">Storm Shield </w:t>
            </w:r>
            <w:r>
              <w:rPr>
                <w:lang w:val="en-US"/>
              </w:rPr>
              <w:t xml:space="preserve">as weapon in melee (1A, 3D, </w:t>
            </w:r>
            <w:r>
              <w:rPr>
                <w:i/>
                <w:lang w:val="en-US"/>
              </w:rPr>
              <w:t>Phys, Blunt)</w:t>
            </w:r>
            <w:r w:rsidR="00754C45">
              <w:rPr>
                <w:i/>
                <w:lang w:val="en-US"/>
              </w:rPr>
              <w:t>.</w:t>
            </w:r>
            <w:r w:rsidR="009B6F0E">
              <w:rPr>
                <w:i/>
                <w:lang w:val="en-US"/>
              </w:rPr>
              <w:t xml:space="preserve"> </w:t>
            </w:r>
            <w:r w:rsidR="009B6F0E">
              <w:rPr>
                <w:lang w:val="en-US"/>
              </w:rPr>
              <w:t>Counts as melee weapon when attacked</w:t>
            </w:r>
          </w:p>
        </w:tc>
        <w:tc>
          <w:tcPr>
            <w:tcW w:w="743" w:type="dxa"/>
          </w:tcPr>
          <w:p w:rsidR="00974DDD" w:rsidRDefault="00974DDD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74DDD" w:rsidRPr="00754C45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74DDD" w:rsidRDefault="00974DDD" w:rsidP="009525B5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974DDD" w:rsidRDefault="00974DDD" w:rsidP="00952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974DDD" w:rsidRDefault="00974DDD" w:rsidP="00952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74DDD" w:rsidRPr="00754C4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74DDD" w:rsidRDefault="00A37B77" w:rsidP="009525B5">
            <w:pPr>
              <w:rPr>
                <w:lang w:val="en-US"/>
              </w:rPr>
            </w:pPr>
            <w:r>
              <w:rPr>
                <w:lang w:val="en-US"/>
              </w:rPr>
              <w:t>Gigantic</w:t>
            </w:r>
          </w:p>
        </w:tc>
        <w:tc>
          <w:tcPr>
            <w:tcW w:w="6091" w:type="dxa"/>
          </w:tcPr>
          <w:p w:rsidR="00974DDD" w:rsidRPr="00A37B77" w:rsidRDefault="00A37B77" w:rsidP="0095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You get +1 Strength while wielding a 2H Melee weapon</w:t>
            </w:r>
          </w:p>
        </w:tc>
        <w:tc>
          <w:tcPr>
            <w:tcW w:w="743" w:type="dxa"/>
          </w:tcPr>
          <w:p w:rsidR="00974DDD" w:rsidRDefault="00974DDD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974DDD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74DDD" w:rsidRDefault="0018619D" w:rsidP="009525B5">
            <w:pPr>
              <w:rPr>
                <w:lang w:val="en-US"/>
              </w:rPr>
            </w:pPr>
            <w:r>
              <w:rPr>
                <w:lang w:val="en-US"/>
              </w:rPr>
              <w:t>Thick Plates</w:t>
            </w:r>
          </w:p>
        </w:tc>
        <w:tc>
          <w:tcPr>
            <w:tcW w:w="6091" w:type="dxa"/>
          </w:tcPr>
          <w:p w:rsidR="00974DDD" w:rsidRPr="0018619D" w:rsidRDefault="0018619D" w:rsidP="00952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Reroll one 1 during </w:t>
            </w:r>
            <w:r>
              <w:rPr>
                <w:i/>
                <w:lang w:val="en-US"/>
              </w:rPr>
              <w:t xml:space="preserve">Armor Rolls </w:t>
            </w:r>
            <w:r>
              <w:rPr>
                <w:lang w:val="en-US"/>
              </w:rPr>
              <w:t>per round</w:t>
            </w:r>
          </w:p>
        </w:tc>
        <w:tc>
          <w:tcPr>
            <w:tcW w:w="743" w:type="dxa"/>
          </w:tcPr>
          <w:p w:rsidR="00974DDD" w:rsidRDefault="00974DDD" w:rsidP="00952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974DDD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74DDD" w:rsidRDefault="00241C9F" w:rsidP="009525B5">
            <w:pPr>
              <w:rPr>
                <w:lang w:val="en-US"/>
              </w:rPr>
            </w:pPr>
            <w:r>
              <w:rPr>
                <w:lang w:val="en-US"/>
              </w:rPr>
              <w:t>Bunker Up</w:t>
            </w:r>
          </w:p>
        </w:tc>
        <w:tc>
          <w:tcPr>
            <w:tcW w:w="6091" w:type="dxa"/>
          </w:tcPr>
          <w:p w:rsidR="00974DDD" w:rsidRPr="00BC2A06" w:rsidRDefault="00241C9F" w:rsidP="0095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 moving gives you a +1 bonus to Aim</w:t>
            </w:r>
            <w:r w:rsidR="00601796">
              <w:rPr>
                <w:lang w:val="en-US"/>
              </w:rPr>
              <w:t xml:space="preserve"> for this round</w:t>
            </w:r>
          </w:p>
        </w:tc>
        <w:tc>
          <w:tcPr>
            <w:tcW w:w="743" w:type="dxa"/>
          </w:tcPr>
          <w:p w:rsidR="00974DDD" w:rsidRDefault="00974DDD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974DDD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74DDD" w:rsidRDefault="00974DDD" w:rsidP="009525B5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974DDD" w:rsidRDefault="00974DDD" w:rsidP="00952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974DDD" w:rsidRDefault="00974DDD" w:rsidP="00952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74DDD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74DDD" w:rsidRDefault="00A47913" w:rsidP="009525B5">
            <w:pPr>
              <w:rPr>
                <w:lang w:val="en-US"/>
              </w:rPr>
            </w:pPr>
            <w:r>
              <w:rPr>
                <w:lang w:val="en-US"/>
              </w:rPr>
              <w:t>Juggernaut</w:t>
            </w:r>
          </w:p>
        </w:tc>
        <w:tc>
          <w:tcPr>
            <w:tcW w:w="6091" w:type="dxa"/>
          </w:tcPr>
          <w:p w:rsidR="00974DDD" w:rsidRPr="00A47913" w:rsidRDefault="00A47913" w:rsidP="0095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i/>
                <w:lang w:val="en-US"/>
              </w:rPr>
              <w:t xml:space="preserve">Terminator Armor </w:t>
            </w:r>
            <w:r>
              <w:rPr>
                <w:lang w:val="en-US"/>
              </w:rPr>
              <w:t xml:space="preserve">does not </w:t>
            </w:r>
            <w:r w:rsidR="00E65CE8">
              <w:rPr>
                <w:lang w:val="en-US"/>
              </w:rPr>
              <w:t>have</w:t>
            </w:r>
            <w:r>
              <w:rPr>
                <w:lang w:val="en-US"/>
              </w:rPr>
              <w:t xml:space="preserve"> </w:t>
            </w:r>
            <w:r>
              <w:rPr>
                <w:i/>
                <w:lang w:val="en-US"/>
              </w:rPr>
              <w:t xml:space="preserve">Heavy Armor </w:t>
            </w:r>
            <w:r>
              <w:rPr>
                <w:lang w:val="en-US"/>
              </w:rPr>
              <w:t>anymore</w:t>
            </w:r>
          </w:p>
        </w:tc>
        <w:tc>
          <w:tcPr>
            <w:tcW w:w="743" w:type="dxa"/>
          </w:tcPr>
          <w:p w:rsidR="00974DDD" w:rsidRDefault="00974DDD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:rsidR="00974DDD" w:rsidRPr="00974DDD" w:rsidRDefault="00974DDD" w:rsidP="00974DDD">
      <w:pPr>
        <w:rPr>
          <w:lang w:val="en-US"/>
        </w:rPr>
      </w:pPr>
    </w:p>
    <w:p w:rsidR="00681A77" w:rsidRDefault="00681A77" w:rsidP="00B430D8">
      <w:pPr>
        <w:pStyle w:val="Heading2"/>
      </w:pPr>
      <w:r w:rsidRPr="00681A77">
        <w:t>Assault</w:t>
      </w:r>
    </w:p>
    <w:tbl>
      <w:tblPr>
        <w:tblStyle w:val="ListTable2-Accent3"/>
        <w:tblW w:w="9102" w:type="dxa"/>
        <w:tblLook w:val="04A0" w:firstRow="1" w:lastRow="0" w:firstColumn="1" w:lastColumn="0" w:noHBand="0" w:noVBand="1"/>
      </w:tblPr>
      <w:tblGrid>
        <w:gridCol w:w="2268"/>
        <w:gridCol w:w="6091"/>
        <w:gridCol w:w="743"/>
      </w:tblGrid>
      <w:tr w:rsidR="004E3745" w:rsidTr="00114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E3745" w:rsidRDefault="004E3745" w:rsidP="009525B5">
            <w:pPr>
              <w:rPr>
                <w:lang w:val="en-US"/>
              </w:rPr>
            </w:pPr>
            <w:r>
              <w:rPr>
                <w:lang w:val="en-US"/>
              </w:rPr>
              <w:t>Trait</w:t>
            </w:r>
          </w:p>
        </w:tc>
        <w:tc>
          <w:tcPr>
            <w:tcW w:w="6091" w:type="dxa"/>
          </w:tcPr>
          <w:p w:rsidR="004E3745" w:rsidRDefault="004E3745" w:rsidP="009525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Effect</w:t>
            </w:r>
          </w:p>
        </w:tc>
        <w:tc>
          <w:tcPr>
            <w:tcW w:w="743" w:type="dxa"/>
          </w:tcPr>
          <w:p w:rsidR="004E3745" w:rsidRDefault="004E3745" w:rsidP="009525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Level</w:t>
            </w:r>
          </w:p>
        </w:tc>
      </w:tr>
      <w:tr w:rsidR="004E3745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E3745" w:rsidRDefault="001E6FF5" w:rsidP="009525B5">
            <w:pPr>
              <w:rPr>
                <w:lang w:val="en-US"/>
              </w:rPr>
            </w:pPr>
            <w:r>
              <w:rPr>
                <w:lang w:val="en-US"/>
              </w:rPr>
              <w:t>Dualwield</w:t>
            </w:r>
          </w:p>
        </w:tc>
        <w:tc>
          <w:tcPr>
            <w:tcW w:w="6091" w:type="dxa"/>
          </w:tcPr>
          <w:p w:rsidR="004E3745" w:rsidRPr="006E338A" w:rsidRDefault="006E338A" w:rsidP="0095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You get </w:t>
            </w:r>
            <w:r w:rsidR="00A5669A">
              <w:rPr>
                <w:lang w:val="en-US"/>
              </w:rPr>
              <w:t xml:space="preserve">+1 Strength while wielding two </w:t>
            </w:r>
            <w:r w:rsidR="00B55C74">
              <w:rPr>
                <w:lang w:val="en-US"/>
              </w:rPr>
              <w:t>m</w:t>
            </w:r>
            <w:r w:rsidR="00A5669A">
              <w:rPr>
                <w:lang w:val="en-US"/>
              </w:rPr>
              <w:t>elee weapons</w:t>
            </w:r>
          </w:p>
        </w:tc>
        <w:tc>
          <w:tcPr>
            <w:tcW w:w="743" w:type="dxa"/>
          </w:tcPr>
          <w:p w:rsidR="004E3745" w:rsidRDefault="004E3745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E3745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E3745" w:rsidRDefault="00C642CE" w:rsidP="009525B5">
            <w:pPr>
              <w:rPr>
                <w:lang w:val="en-US"/>
              </w:rPr>
            </w:pPr>
            <w:r>
              <w:rPr>
                <w:lang w:val="en-US"/>
              </w:rPr>
              <w:t>Mixed Assault</w:t>
            </w:r>
          </w:p>
        </w:tc>
        <w:tc>
          <w:tcPr>
            <w:tcW w:w="6091" w:type="dxa"/>
          </w:tcPr>
          <w:p w:rsidR="004E3745" w:rsidRPr="00B55C74" w:rsidRDefault="00B55C74" w:rsidP="00952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When wielding a melee weapon and a pistol, you may fire your pistol while </w:t>
            </w:r>
            <w:r>
              <w:rPr>
                <w:i/>
                <w:lang w:val="en-US"/>
              </w:rPr>
              <w:t xml:space="preserve">charging </w:t>
            </w:r>
            <w:r>
              <w:rPr>
                <w:lang w:val="en-US"/>
              </w:rPr>
              <w:t>an enemy</w:t>
            </w:r>
          </w:p>
        </w:tc>
        <w:tc>
          <w:tcPr>
            <w:tcW w:w="743" w:type="dxa"/>
          </w:tcPr>
          <w:p w:rsidR="004E3745" w:rsidRDefault="004E3745" w:rsidP="00952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E3745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E3745" w:rsidRDefault="008208F7" w:rsidP="009525B5">
            <w:pPr>
              <w:rPr>
                <w:lang w:val="en-US"/>
              </w:rPr>
            </w:pPr>
            <w:r>
              <w:rPr>
                <w:lang w:val="en-US"/>
              </w:rPr>
              <w:t>Decapitate</w:t>
            </w:r>
          </w:p>
        </w:tc>
        <w:tc>
          <w:tcPr>
            <w:tcW w:w="6091" w:type="dxa"/>
          </w:tcPr>
          <w:p w:rsidR="004E3745" w:rsidRPr="008208F7" w:rsidRDefault="008208F7" w:rsidP="0095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Critical Wo</w:t>
            </w:r>
            <w:r w:rsidR="00C91C72">
              <w:rPr>
                <w:lang w:val="en-US"/>
              </w:rPr>
              <w:t>unds with 2H melee weapons have +1 extra Damage</w:t>
            </w:r>
          </w:p>
        </w:tc>
        <w:tc>
          <w:tcPr>
            <w:tcW w:w="743" w:type="dxa"/>
          </w:tcPr>
          <w:p w:rsidR="004E3745" w:rsidRDefault="004E3745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E3745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E3745" w:rsidRDefault="004E3745" w:rsidP="009525B5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4E3745" w:rsidRDefault="004E3745" w:rsidP="00952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4E3745" w:rsidRDefault="004E3745" w:rsidP="00952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E3745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E3745" w:rsidRDefault="009525B5" w:rsidP="009525B5">
            <w:pPr>
              <w:rPr>
                <w:lang w:val="en-US"/>
              </w:rPr>
            </w:pPr>
            <w:r>
              <w:rPr>
                <w:lang w:val="en-US"/>
              </w:rPr>
              <w:t>Spearhead</w:t>
            </w:r>
          </w:p>
        </w:tc>
        <w:tc>
          <w:tcPr>
            <w:tcW w:w="6091" w:type="dxa"/>
          </w:tcPr>
          <w:p w:rsidR="004E3745" w:rsidRPr="00A37B77" w:rsidRDefault="00BF2843" w:rsidP="0095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When moving </w:t>
            </w:r>
            <w:r w:rsidR="00E10FB4">
              <w:rPr>
                <w:lang w:val="en-US"/>
              </w:rPr>
              <w:t>at lea</w:t>
            </w:r>
            <w:r w:rsidR="006305E3">
              <w:rPr>
                <w:lang w:val="en-US"/>
              </w:rPr>
              <w:t>s</w:t>
            </w:r>
            <w:r w:rsidR="00E10FB4">
              <w:rPr>
                <w:lang w:val="en-US"/>
              </w:rPr>
              <w:t xml:space="preserve">t 75% of </w:t>
            </w:r>
            <w:r>
              <w:rPr>
                <w:lang w:val="en-US"/>
              </w:rPr>
              <w:t>your maximum distance towards enemies, you may reroll any one dice this round</w:t>
            </w:r>
          </w:p>
        </w:tc>
        <w:tc>
          <w:tcPr>
            <w:tcW w:w="743" w:type="dxa"/>
          </w:tcPr>
          <w:p w:rsidR="004E3745" w:rsidRDefault="004E3745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4E3745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E3745" w:rsidRDefault="0098251E" w:rsidP="009525B5">
            <w:pPr>
              <w:rPr>
                <w:lang w:val="en-US"/>
              </w:rPr>
            </w:pPr>
            <w:r>
              <w:rPr>
                <w:lang w:val="en-US"/>
              </w:rPr>
              <w:t>Airborne</w:t>
            </w:r>
          </w:p>
        </w:tc>
        <w:tc>
          <w:tcPr>
            <w:tcW w:w="6091" w:type="dxa"/>
          </w:tcPr>
          <w:p w:rsidR="004E3745" w:rsidRPr="00317CCF" w:rsidRDefault="00317CCF" w:rsidP="00952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When equipped with a </w:t>
            </w:r>
            <w:r>
              <w:rPr>
                <w:i/>
                <w:lang w:val="en-US"/>
              </w:rPr>
              <w:t>Jump Pack</w:t>
            </w:r>
            <w:r>
              <w:rPr>
                <w:lang w:val="en-US"/>
              </w:rPr>
              <w:t>, you get +1 Strength for the first a</w:t>
            </w:r>
            <w:r w:rsidR="00166828">
              <w:rPr>
                <w:lang w:val="en-US"/>
              </w:rPr>
              <w:t>ssault</w:t>
            </w:r>
            <w:r>
              <w:rPr>
                <w:lang w:val="en-US"/>
              </w:rPr>
              <w:t xml:space="preserve"> when moving at least 10cm this round.</w:t>
            </w:r>
          </w:p>
        </w:tc>
        <w:tc>
          <w:tcPr>
            <w:tcW w:w="743" w:type="dxa"/>
          </w:tcPr>
          <w:p w:rsidR="004E3745" w:rsidRDefault="004E3745" w:rsidP="00952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4E3745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E3745" w:rsidRDefault="0099001D" w:rsidP="009525B5">
            <w:pPr>
              <w:rPr>
                <w:lang w:val="en-US"/>
              </w:rPr>
            </w:pPr>
            <w:r>
              <w:rPr>
                <w:lang w:val="en-US"/>
              </w:rPr>
              <w:t>Frontal Assault</w:t>
            </w:r>
          </w:p>
        </w:tc>
        <w:tc>
          <w:tcPr>
            <w:tcW w:w="6091" w:type="dxa"/>
          </w:tcPr>
          <w:p w:rsidR="004E3745" w:rsidRPr="00F52C63" w:rsidRDefault="00F52C63" w:rsidP="0095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With an </w:t>
            </w:r>
            <w:r>
              <w:rPr>
                <w:i/>
                <w:lang w:val="en-US"/>
              </w:rPr>
              <w:t xml:space="preserve">Armor Roll </w:t>
            </w:r>
            <w:r>
              <w:rPr>
                <w:lang w:val="en-US"/>
              </w:rPr>
              <w:t xml:space="preserve">of no better than 5+, you get a 6+ </w:t>
            </w:r>
            <w:r>
              <w:rPr>
                <w:i/>
                <w:lang w:val="en-US"/>
              </w:rPr>
              <w:t>Save Roll</w:t>
            </w:r>
          </w:p>
        </w:tc>
        <w:tc>
          <w:tcPr>
            <w:tcW w:w="743" w:type="dxa"/>
          </w:tcPr>
          <w:p w:rsidR="004E3745" w:rsidRDefault="004E3745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24460C" w:rsidRPr="0024460C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24460C" w:rsidRDefault="0024460C" w:rsidP="009525B5">
            <w:pPr>
              <w:rPr>
                <w:lang w:val="en-US"/>
              </w:rPr>
            </w:pPr>
            <w:r>
              <w:rPr>
                <w:lang w:val="en-US"/>
              </w:rPr>
              <w:t>Furious</w:t>
            </w:r>
          </w:p>
        </w:tc>
        <w:tc>
          <w:tcPr>
            <w:tcW w:w="6091" w:type="dxa"/>
          </w:tcPr>
          <w:p w:rsidR="0024460C" w:rsidRDefault="0024460C" w:rsidP="00952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Get +1 Strength but also get -1 HP</w:t>
            </w:r>
          </w:p>
        </w:tc>
        <w:tc>
          <w:tcPr>
            <w:tcW w:w="743" w:type="dxa"/>
          </w:tcPr>
          <w:p w:rsidR="0024460C" w:rsidRDefault="0024460C" w:rsidP="00952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4E3745" w:rsidRPr="0024460C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E3745" w:rsidRDefault="004E3745" w:rsidP="009525B5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4E3745" w:rsidRDefault="004E3745" w:rsidP="00952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4E3745" w:rsidRDefault="004E3745" w:rsidP="009525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E3745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E3745" w:rsidRDefault="00F52C63" w:rsidP="009525B5">
            <w:pPr>
              <w:rPr>
                <w:lang w:val="en-US"/>
              </w:rPr>
            </w:pPr>
            <w:r>
              <w:rPr>
                <w:lang w:val="en-US"/>
              </w:rPr>
              <w:t>Slaughter</w:t>
            </w:r>
          </w:p>
        </w:tc>
        <w:tc>
          <w:tcPr>
            <w:tcW w:w="6091" w:type="dxa"/>
          </w:tcPr>
          <w:p w:rsidR="004E3745" w:rsidRPr="00A47913" w:rsidRDefault="00FC31B2" w:rsidP="009525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When killing an enemy in melee combat, you may immediately charge and attack another enemy, once per round.</w:t>
            </w:r>
          </w:p>
        </w:tc>
        <w:tc>
          <w:tcPr>
            <w:tcW w:w="743" w:type="dxa"/>
          </w:tcPr>
          <w:p w:rsidR="004E3745" w:rsidRDefault="004E3745" w:rsidP="009525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:rsidR="004E3745" w:rsidRPr="004E3745" w:rsidRDefault="004E3745" w:rsidP="004E3745">
      <w:pPr>
        <w:rPr>
          <w:lang w:val="en-US"/>
        </w:rPr>
      </w:pPr>
    </w:p>
    <w:p w:rsidR="00BE61BD" w:rsidRDefault="00BE61BD" w:rsidP="00B430D8">
      <w:pPr>
        <w:pStyle w:val="Heading2"/>
      </w:pPr>
      <w:r>
        <w:t>Assassin</w:t>
      </w:r>
    </w:p>
    <w:tbl>
      <w:tblPr>
        <w:tblStyle w:val="ListTable2-Accent3"/>
        <w:tblW w:w="9102" w:type="dxa"/>
        <w:tblLook w:val="04A0" w:firstRow="1" w:lastRow="0" w:firstColumn="1" w:lastColumn="0" w:noHBand="0" w:noVBand="1"/>
      </w:tblPr>
      <w:tblGrid>
        <w:gridCol w:w="2268"/>
        <w:gridCol w:w="6091"/>
        <w:gridCol w:w="743"/>
      </w:tblGrid>
      <w:tr w:rsidR="00D32CB6" w:rsidTr="00114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D32CB6" w:rsidRDefault="00D32CB6" w:rsidP="00771CD5">
            <w:pPr>
              <w:rPr>
                <w:lang w:val="en-US"/>
              </w:rPr>
            </w:pPr>
            <w:r>
              <w:rPr>
                <w:lang w:val="en-US"/>
              </w:rPr>
              <w:t>Trait</w:t>
            </w:r>
          </w:p>
        </w:tc>
        <w:tc>
          <w:tcPr>
            <w:tcW w:w="6091" w:type="dxa"/>
          </w:tcPr>
          <w:p w:rsidR="00D32CB6" w:rsidRDefault="00D32CB6" w:rsidP="00771C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Effect</w:t>
            </w:r>
          </w:p>
        </w:tc>
        <w:tc>
          <w:tcPr>
            <w:tcW w:w="743" w:type="dxa"/>
          </w:tcPr>
          <w:p w:rsidR="00D32CB6" w:rsidRDefault="00D32CB6" w:rsidP="00771C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Level</w:t>
            </w:r>
          </w:p>
        </w:tc>
      </w:tr>
      <w:tr w:rsidR="00D32CB6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D32CB6" w:rsidRDefault="00F333A5" w:rsidP="00771CD5">
            <w:pPr>
              <w:rPr>
                <w:lang w:val="en-US"/>
              </w:rPr>
            </w:pPr>
            <w:r>
              <w:rPr>
                <w:lang w:val="en-US"/>
              </w:rPr>
              <w:t>Backstab</w:t>
            </w:r>
          </w:p>
        </w:tc>
        <w:tc>
          <w:tcPr>
            <w:tcW w:w="6091" w:type="dxa"/>
          </w:tcPr>
          <w:p w:rsidR="00D32CB6" w:rsidRPr="006E338A" w:rsidRDefault="00F333A5" w:rsidP="00771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Attacking from Stealth gives </w:t>
            </w:r>
            <w:r w:rsidR="0009391B">
              <w:rPr>
                <w:lang w:val="en-US"/>
              </w:rPr>
              <w:t xml:space="preserve">a </w:t>
            </w:r>
            <w:r>
              <w:rPr>
                <w:lang w:val="en-US"/>
              </w:rPr>
              <w:t xml:space="preserve">+1 </w:t>
            </w:r>
            <w:r w:rsidR="0009391B">
              <w:rPr>
                <w:lang w:val="en-US"/>
              </w:rPr>
              <w:t xml:space="preserve">bonus </w:t>
            </w:r>
            <w:r>
              <w:rPr>
                <w:lang w:val="en-US"/>
              </w:rPr>
              <w:t>to critical</w:t>
            </w:r>
            <w:r w:rsidR="00134B58">
              <w:rPr>
                <w:lang w:val="en-US"/>
              </w:rPr>
              <w:t xml:space="preserve"> hits</w:t>
            </w:r>
            <w:r w:rsidR="00043289">
              <w:rPr>
                <w:lang w:val="en-US"/>
              </w:rPr>
              <w:t xml:space="preserve"> in melee</w:t>
            </w:r>
          </w:p>
        </w:tc>
        <w:tc>
          <w:tcPr>
            <w:tcW w:w="743" w:type="dxa"/>
          </w:tcPr>
          <w:p w:rsidR="00D32CB6" w:rsidRDefault="00D32CB6" w:rsidP="00771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A6E99" w:rsidRPr="005A6E99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A6E99" w:rsidRDefault="005A6E99" w:rsidP="005A6E99">
            <w:pPr>
              <w:rPr>
                <w:lang w:val="en-US"/>
              </w:rPr>
            </w:pPr>
            <w:r>
              <w:rPr>
                <w:lang w:val="en-US"/>
              </w:rPr>
              <w:t>Mutilation</w:t>
            </w:r>
          </w:p>
        </w:tc>
        <w:tc>
          <w:tcPr>
            <w:tcW w:w="6091" w:type="dxa"/>
          </w:tcPr>
          <w:p w:rsidR="005A6E99" w:rsidRPr="00A37B77" w:rsidRDefault="005A6E99" w:rsidP="005A6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You get a +1 bonus to melee critical wounds</w:t>
            </w:r>
          </w:p>
        </w:tc>
        <w:tc>
          <w:tcPr>
            <w:tcW w:w="743" w:type="dxa"/>
          </w:tcPr>
          <w:p w:rsidR="005A6E99" w:rsidRDefault="005A6E99" w:rsidP="005A6E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A6E99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A6E99" w:rsidRDefault="005A6E99" w:rsidP="005A6E99">
            <w:pPr>
              <w:rPr>
                <w:lang w:val="en-US"/>
              </w:rPr>
            </w:pPr>
            <w:r>
              <w:rPr>
                <w:lang w:val="en-US"/>
              </w:rPr>
              <w:t>Kunai</w:t>
            </w:r>
          </w:p>
        </w:tc>
        <w:tc>
          <w:tcPr>
            <w:tcW w:w="6091" w:type="dxa"/>
          </w:tcPr>
          <w:p w:rsidR="005A6E99" w:rsidRPr="00AF168D" w:rsidRDefault="005A6E99" w:rsidP="005A6E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F168D">
              <w:rPr>
                <w:b/>
                <w:lang w:val="en-US"/>
              </w:rPr>
              <w:t xml:space="preserve">Skill: </w:t>
            </w:r>
            <w:r>
              <w:rPr>
                <w:lang w:val="en-US"/>
              </w:rPr>
              <w:t xml:space="preserve">Throw a knife at a nearby enemy (15cm, 1A, 3D, Phys, Blade, use a ranged </w:t>
            </w:r>
            <w:r>
              <w:rPr>
                <w:i/>
                <w:lang w:val="en-US"/>
              </w:rPr>
              <w:t>Hit Roll</w:t>
            </w:r>
            <w:r>
              <w:rPr>
                <w:lang w:val="en-US"/>
              </w:rPr>
              <w:t>)</w:t>
            </w:r>
          </w:p>
        </w:tc>
        <w:tc>
          <w:tcPr>
            <w:tcW w:w="743" w:type="dxa"/>
          </w:tcPr>
          <w:p w:rsidR="005A6E99" w:rsidRDefault="005A6E99" w:rsidP="005A6E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038BB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2038BB" w:rsidRDefault="002038BB" w:rsidP="002038BB">
            <w:pPr>
              <w:rPr>
                <w:lang w:val="en-US"/>
              </w:rPr>
            </w:pPr>
            <w:r>
              <w:rPr>
                <w:lang w:val="en-US"/>
              </w:rPr>
              <w:t>Assassins’ Blades</w:t>
            </w:r>
          </w:p>
        </w:tc>
        <w:tc>
          <w:tcPr>
            <w:tcW w:w="6091" w:type="dxa"/>
          </w:tcPr>
          <w:p w:rsidR="002038BB" w:rsidRPr="006B6BFD" w:rsidRDefault="002038BB" w:rsidP="00203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Get +1 to </w:t>
            </w:r>
            <w:r>
              <w:rPr>
                <w:i/>
                <w:lang w:val="en-US"/>
              </w:rPr>
              <w:t xml:space="preserve">Hit Rolls </w:t>
            </w:r>
            <w:r>
              <w:rPr>
                <w:lang w:val="en-US"/>
              </w:rPr>
              <w:t xml:space="preserve">when fighting with </w:t>
            </w:r>
            <w:r>
              <w:rPr>
                <w:i/>
                <w:lang w:val="en-US"/>
              </w:rPr>
              <w:t xml:space="preserve">Blade </w:t>
            </w:r>
            <w:r>
              <w:rPr>
                <w:lang w:val="en-US"/>
              </w:rPr>
              <w:t>weapons</w:t>
            </w:r>
          </w:p>
        </w:tc>
        <w:tc>
          <w:tcPr>
            <w:tcW w:w="743" w:type="dxa"/>
          </w:tcPr>
          <w:p w:rsidR="002038BB" w:rsidRDefault="002038BB" w:rsidP="002038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038BB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2038BB" w:rsidRPr="005A6E99" w:rsidRDefault="002038BB" w:rsidP="002038BB">
            <w:pPr>
              <w:rPr>
                <w:b w:val="0"/>
                <w:lang w:val="en-US"/>
              </w:rPr>
            </w:pPr>
          </w:p>
        </w:tc>
        <w:tc>
          <w:tcPr>
            <w:tcW w:w="6091" w:type="dxa"/>
          </w:tcPr>
          <w:p w:rsidR="002038BB" w:rsidRDefault="002038BB" w:rsidP="00203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2038BB" w:rsidRDefault="002038BB" w:rsidP="002038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038BB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2038BB" w:rsidRDefault="002038BB" w:rsidP="002038BB">
            <w:pPr>
              <w:rPr>
                <w:lang w:val="en-US"/>
              </w:rPr>
            </w:pPr>
            <w:r>
              <w:rPr>
                <w:lang w:val="en-US"/>
              </w:rPr>
              <w:t>Agility</w:t>
            </w:r>
          </w:p>
        </w:tc>
        <w:tc>
          <w:tcPr>
            <w:tcW w:w="6091" w:type="dxa"/>
          </w:tcPr>
          <w:p w:rsidR="002038BB" w:rsidRPr="00D82F92" w:rsidRDefault="002038BB" w:rsidP="00203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While using two 1H melee weapons, you get +1 attack</w:t>
            </w:r>
          </w:p>
        </w:tc>
        <w:tc>
          <w:tcPr>
            <w:tcW w:w="743" w:type="dxa"/>
          </w:tcPr>
          <w:p w:rsidR="002038BB" w:rsidRDefault="002038BB" w:rsidP="002038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2038BB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2038BB" w:rsidRDefault="002038BB" w:rsidP="002038BB">
            <w:pPr>
              <w:rPr>
                <w:lang w:val="en-US"/>
              </w:rPr>
            </w:pPr>
            <w:r>
              <w:rPr>
                <w:lang w:val="en-US"/>
              </w:rPr>
              <w:t>Smoke Bomb</w:t>
            </w:r>
          </w:p>
        </w:tc>
        <w:tc>
          <w:tcPr>
            <w:tcW w:w="6091" w:type="dxa"/>
          </w:tcPr>
          <w:p w:rsidR="002038BB" w:rsidRPr="00C83AEB" w:rsidRDefault="002038BB" w:rsidP="00203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b/>
                <w:lang w:val="en-US"/>
              </w:rPr>
              <w:t xml:space="preserve">Skill: </w:t>
            </w:r>
            <w:r>
              <w:rPr>
                <w:lang w:val="en-US"/>
              </w:rPr>
              <w:t xml:space="preserve">When there is no enemy within 10cm, you may activate </w:t>
            </w:r>
            <w:r>
              <w:rPr>
                <w:i/>
                <w:lang w:val="en-US"/>
              </w:rPr>
              <w:t xml:space="preserve">Stealth </w:t>
            </w:r>
            <w:r>
              <w:rPr>
                <w:lang w:val="en-US"/>
              </w:rPr>
              <w:t>now</w:t>
            </w:r>
          </w:p>
        </w:tc>
        <w:tc>
          <w:tcPr>
            <w:tcW w:w="743" w:type="dxa"/>
          </w:tcPr>
          <w:p w:rsidR="002038BB" w:rsidRDefault="002038BB" w:rsidP="002038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2038BB" w:rsidRPr="00420045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2038BB" w:rsidRDefault="002038BB" w:rsidP="002038BB">
            <w:pPr>
              <w:rPr>
                <w:lang w:val="en-US"/>
              </w:rPr>
            </w:pPr>
            <w:r>
              <w:rPr>
                <w:lang w:val="en-US"/>
              </w:rPr>
              <w:t>Cruelty</w:t>
            </w:r>
          </w:p>
        </w:tc>
        <w:tc>
          <w:tcPr>
            <w:tcW w:w="6091" w:type="dxa"/>
          </w:tcPr>
          <w:p w:rsidR="002038BB" w:rsidRPr="00420045" w:rsidRDefault="002038BB" w:rsidP="00203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You get a -2 malus to direct </w:t>
            </w:r>
            <w:r>
              <w:rPr>
                <w:i/>
                <w:lang w:val="en-US"/>
              </w:rPr>
              <w:t xml:space="preserve">wound </w:t>
            </w:r>
            <w:r>
              <w:rPr>
                <w:lang w:val="en-US"/>
              </w:rPr>
              <w:t xml:space="preserve">rolls, but </w:t>
            </w:r>
            <w:r>
              <w:rPr>
                <w:i/>
                <w:lang w:val="en-US"/>
              </w:rPr>
              <w:t xml:space="preserve">Bleeding </w:t>
            </w:r>
            <w:r>
              <w:rPr>
                <w:lang w:val="en-US"/>
              </w:rPr>
              <w:t xml:space="preserve">is now inflicted on successful hits. </w:t>
            </w:r>
          </w:p>
        </w:tc>
        <w:tc>
          <w:tcPr>
            <w:tcW w:w="743" w:type="dxa"/>
          </w:tcPr>
          <w:p w:rsidR="002038BB" w:rsidRDefault="002038BB" w:rsidP="002038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2038BB" w:rsidRPr="0042004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2038BB" w:rsidRDefault="002038BB" w:rsidP="002038BB">
            <w:pPr>
              <w:rPr>
                <w:lang w:val="en-US"/>
              </w:rPr>
            </w:pPr>
            <w:r>
              <w:rPr>
                <w:lang w:val="en-US"/>
              </w:rPr>
              <w:t>Poison Master</w:t>
            </w:r>
          </w:p>
        </w:tc>
        <w:tc>
          <w:tcPr>
            <w:tcW w:w="6091" w:type="dxa"/>
          </w:tcPr>
          <w:p w:rsidR="002038BB" w:rsidRPr="003232A6" w:rsidRDefault="002038BB" w:rsidP="00203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Your </w:t>
            </w:r>
            <w:r>
              <w:rPr>
                <w:i/>
                <w:lang w:val="en-US"/>
              </w:rPr>
              <w:t xml:space="preserve">Poison </w:t>
            </w:r>
            <w:r>
              <w:rPr>
                <w:lang w:val="en-US"/>
              </w:rPr>
              <w:t>now deals damage on a 5+.</w:t>
            </w:r>
          </w:p>
        </w:tc>
        <w:tc>
          <w:tcPr>
            <w:tcW w:w="743" w:type="dxa"/>
          </w:tcPr>
          <w:p w:rsidR="002038BB" w:rsidRDefault="002038BB" w:rsidP="002038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2038BB" w:rsidRPr="00420045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2038BB" w:rsidRDefault="002038BB" w:rsidP="002038BB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2038BB" w:rsidRDefault="002038BB" w:rsidP="00203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2038BB" w:rsidRDefault="002038BB" w:rsidP="002038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038BB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2038BB" w:rsidRDefault="002038BB" w:rsidP="002038BB">
            <w:pPr>
              <w:rPr>
                <w:lang w:val="en-US"/>
              </w:rPr>
            </w:pPr>
            <w:r>
              <w:rPr>
                <w:lang w:val="en-US"/>
              </w:rPr>
              <w:t>Dance from the Shadow</w:t>
            </w:r>
          </w:p>
        </w:tc>
        <w:tc>
          <w:tcPr>
            <w:tcW w:w="6091" w:type="dxa"/>
          </w:tcPr>
          <w:p w:rsidR="002038BB" w:rsidRPr="00A47913" w:rsidRDefault="002038BB" w:rsidP="00203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When exiting stealth with two or more enemies in melee range, you may attack two enemies at once with a full melee attack</w:t>
            </w:r>
          </w:p>
        </w:tc>
        <w:tc>
          <w:tcPr>
            <w:tcW w:w="743" w:type="dxa"/>
          </w:tcPr>
          <w:p w:rsidR="002038BB" w:rsidRDefault="002038BB" w:rsidP="002038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2038BB" w:rsidRPr="00B51E6B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2038BB" w:rsidRDefault="002038BB" w:rsidP="002038BB">
            <w:pPr>
              <w:rPr>
                <w:lang w:val="en-US"/>
              </w:rPr>
            </w:pPr>
            <w:r>
              <w:rPr>
                <w:lang w:val="en-US"/>
              </w:rPr>
              <w:t>Eviscerate</w:t>
            </w:r>
          </w:p>
        </w:tc>
        <w:tc>
          <w:tcPr>
            <w:tcW w:w="6091" w:type="dxa"/>
          </w:tcPr>
          <w:p w:rsidR="002038BB" w:rsidRPr="00B51E6B" w:rsidRDefault="002038BB" w:rsidP="00203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F3F63">
              <w:rPr>
                <w:b/>
                <w:lang w:val="en-US"/>
              </w:rPr>
              <w:t xml:space="preserve">Skill: </w:t>
            </w:r>
            <w:r>
              <w:rPr>
                <w:lang w:val="en-US"/>
              </w:rPr>
              <w:t>For your next melee attack, all critical hits are automatically critical wounds</w:t>
            </w:r>
          </w:p>
        </w:tc>
        <w:tc>
          <w:tcPr>
            <w:tcW w:w="743" w:type="dxa"/>
          </w:tcPr>
          <w:p w:rsidR="002038BB" w:rsidRDefault="002038BB" w:rsidP="002038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:rsidR="00681A77" w:rsidRDefault="00681A77" w:rsidP="00B430D8">
      <w:pPr>
        <w:pStyle w:val="Heading2"/>
      </w:pPr>
      <w:r w:rsidRPr="00681A77">
        <w:t>Apothecary</w:t>
      </w:r>
    </w:p>
    <w:tbl>
      <w:tblPr>
        <w:tblStyle w:val="ListTable2-Accent3"/>
        <w:tblW w:w="9102" w:type="dxa"/>
        <w:tblLook w:val="04A0" w:firstRow="1" w:lastRow="0" w:firstColumn="1" w:lastColumn="0" w:noHBand="0" w:noVBand="1"/>
      </w:tblPr>
      <w:tblGrid>
        <w:gridCol w:w="2268"/>
        <w:gridCol w:w="6091"/>
        <w:gridCol w:w="743"/>
      </w:tblGrid>
      <w:tr w:rsidR="00134D92" w:rsidTr="00114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134D92" w:rsidRDefault="00134D92" w:rsidP="00771CD5">
            <w:pPr>
              <w:rPr>
                <w:lang w:val="en-US"/>
              </w:rPr>
            </w:pPr>
            <w:r>
              <w:rPr>
                <w:lang w:val="en-US"/>
              </w:rPr>
              <w:t>Trait</w:t>
            </w:r>
          </w:p>
        </w:tc>
        <w:tc>
          <w:tcPr>
            <w:tcW w:w="6091" w:type="dxa"/>
          </w:tcPr>
          <w:p w:rsidR="00134D92" w:rsidRDefault="00134D92" w:rsidP="00771C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Effect</w:t>
            </w:r>
          </w:p>
        </w:tc>
        <w:tc>
          <w:tcPr>
            <w:tcW w:w="743" w:type="dxa"/>
          </w:tcPr>
          <w:p w:rsidR="00134D92" w:rsidRDefault="00134D92" w:rsidP="00771C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Level</w:t>
            </w:r>
          </w:p>
        </w:tc>
      </w:tr>
      <w:tr w:rsidR="00134D92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134D92" w:rsidRDefault="00F00B8A" w:rsidP="00771CD5">
            <w:pPr>
              <w:rPr>
                <w:lang w:val="en-US"/>
              </w:rPr>
            </w:pPr>
            <w:r>
              <w:rPr>
                <w:lang w:val="en-US"/>
              </w:rPr>
              <w:t>Patch me up!</w:t>
            </w:r>
          </w:p>
        </w:tc>
        <w:tc>
          <w:tcPr>
            <w:tcW w:w="6091" w:type="dxa"/>
          </w:tcPr>
          <w:p w:rsidR="00134D92" w:rsidRPr="00F00B8A" w:rsidRDefault="00F00B8A" w:rsidP="00771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00B8A">
              <w:rPr>
                <w:b/>
                <w:lang w:val="en-US"/>
              </w:rPr>
              <w:t xml:space="preserve">Skill: </w:t>
            </w:r>
            <w:r>
              <w:rPr>
                <w:lang w:val="en-US"/>
              </w:rPr>
              <w:t xml:space="preserve">On a 3+, you heal </w:t>
            </w:r>
            <w:r w:rsidR="00202F1E">
              <w:rPr>
                <w:lang w:val="en-US"/>
              </w:rPr>
              <w:t xml:space="preserve">yourself or </w:t>
            </w:r>
            <w:r>
              <w:rPr>
                <w:lang w:val="en-US"/>
              </w:rPr>
              <w:t>an ally within 5cm for 1 HP.</w:t>
            </w:r>
          </w:p>
        </w:tc>
        <w:tc>
          <w:tcPr>
            <w:tcW w:w="743" w:type="dxa"/>
          </w:tcPr>
          <w:p w:rsidR="00134D92" w:rsidRDefault="00134D92" w:rsidP="00771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447BC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A447BC" w:rsidRDefault="00A447BC" w:rsidP="00A447BC">
            <w:pPr>
              <w:rPr>
                <w:lang w:val="en-US"/>
              </w:rPr>
            </w:pPr>
            <w:r>
              <w:rPr>
                <w:lang w:val="en-US"/>
              </w:rPr>
              <w:t>Combat Stims</w:t>
            </w:r>
          </w:p>
        </w:tc>
        <w:tc>
          <w:tcPr>
            <w:tcW w:w="6091" w:type="dxa"/>
          </w:tcPr>
          <w:p w:rsidR="00A447BC" w:rsidRPr="00C83AEB" w:rsidRDefault="00A447BC" w:rsidP="00A447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C542E">
              <w:rPr>
                <w:b/>
                <w:lang w:val="en-US"/>
              </w:rPr>
              <w:t>Skill:</w:t>
            </w:r>
            <w:r>
              <w:rPr>
                <w:lang w:val="en-US"/>
              </w:rPr>
              <w:t xml:space="preserve"> An ally within 5cm gets either +1 Aim or Strength for one round</w:t>
            </w:r>
          </w:p>
        </w:tc>
        <w:tc>
          <w:tcPr>
            <w:tcW w:w="743" w:type="dxa"/>
          </w:tcPr>
          <w:p w:rsidR="00A447BC" w:rsidRDefault="00A447BC" w:rsidP="00A447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447BC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A447BC" w:rsidRDefault="00A447BC" w:rsidP="00A447BC">
            <w:pPr>
              <w:rPr>
                <w:lang w:val="en-US"/>
              </w:rPr>
            </w:pPr>
            <w:r>
              <w:rPr>
                <w:lang w:val="en-US"/>
              </w:rPr>
              <w:t>Doctor’s Orders</w:t>
            </w:r>
          </w:p>
        </w:tc>
        <w:tc>
          <w:tcPr>
            <w:tcW w:w="6091" w:type="dxa"/>
          </w:tcPr>
          <w:p w:rsidR="00A447BC" w:rsidRPr="001012DF" w:rsidRDefault="00A447BC" w:rsidP="00A447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Allies within 10cm can hunker down, forfeiting their turn for a 4+ </w:t>
            </w:r>
            <w:r>
              <w:rPr>
                <w:i/>
                <w:lang w:val="en-US"/>
              </w:rPr>
              <w:t xml:space="preserve">Save Roll </w:t>
            </w:r>
            <w:r>
              <w:rPr>
                <w:lang w:val="en-US"/>
              </w:rPr>
              <w:t>as long as there is no enemy within 10cm of them</w:t>
            </w:r>
          </w:p>
        </w:tc>
        <w:tc>
          <w:tcPr>
            <w:tcW w:w="743" w:type="dxa"/>
          </w:tcPr>
          <w:p w:rsidR="00A447BC" w:rsidRDefault="00A447BC" w:rsidP="00A447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447BC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A447BC" w:rsidRDefault="00A447BC" w:rsidP="00A447BC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A447BC" w:rsidRDefault="00A447BC" w:rsidP="00A447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A447BC" w:rsidRDefault="00A447BC" w:rsidP="00A447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447BC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A447BC" w:rsidRDefault="00A447BC" w:rsidP="00A447BC">
            <w:pPr>
              <w:rPr>
                <w:lang w:val="en-US"/>
              </w:rPr>
            </w:pPr>
            <w:r>
              <w:rPr>
                <w:lang w:val="en-US"/>
              </w:rPr>
              <w:t>Feel no Pain</w:t>
            </w:r>
          </w:p>
        </w:tc>
        <w:tc>
          <w:tcPr>
            <w:tcW w:w="6091" w:type="dxa"/>
          </w:tcPr>
          <w:p w:rsidR="00A447BC" w:rsidRPr="008725CE" w:rsidRDefault="00A447BC" w:rsidP="00A447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Allies within 10cm of the Apothecary get a 6+ </w:t>
            </w:r>
            <w:r>
              <w:rPr>
                <w:i/>
                <w:lang w:val="en-US"/>
              </w:rPr>
              <w:t>Save Roll</w:t>
            </w:r>
            <w:r w:rsidR="008725CE">
              <w:rPr>
                <w:i/>
                <w:lang w:val="en-US"/>
              </w:rPr>
              <w:t xml:space="preserve"> </w:t>
            </w:r>
            <w:r w:rsidR="008725CE">
              <w:rPr>
                <w:lang w:val="en-US"/>
              </w:rPr>
              <w:t>(not the Apothecary)</w:t>
            </w:r>
          </w:p>
        </w:tc>
        <w:tc>
          <w:tcPr>
            <w:tcW w:w="743" w:type="dxa"/>
          </w:tcPr>
          <w:p w:rsidR="00A447BC" w:rsidRDefault="00A447BC" w:rsidP="00A447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A447BC" w:rsidRPr="00DB6A64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A447BC" w:rsidRDefault="00A447BC" w:rsidP="00A447BC">
            <w:pPr>
              <w:rPr>
                <w:lang w:val="en-US"/>
              </w:rPr>
            </w:pPr>
            <w:r>
              <w:rPr>
                <w:lang w:val="en-US"/>
              </w:rPr>
              <w:t>Auto Injectors</w:t>
            </w:r>
          </w:p>
        </w:tc>
        <w:tc>
          <w:tcPr>
            <w:tcW w:w="6091" w:type="dxa"/>
          </w:tcPr>
          <w:p w:rsidR="00A447BC" w:rsidRPr="00AF168D" w:rsidRDefault="00A447BC" w:rsidP="00A447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You get a 5+ </w:t>
            </w:r>
            <w:r w:rsidRPr="00E709EC">
              <w:rPr>
                <w:i/>
                <w:lang w:val="en-US"/>
              </w:rPr>
              <w:t>Save Roll</w:t>
            </w:r>
          </w:p>
        </w:tc>
        <w:tc>
          <w:tcPr>
            <w:tcW w:w="743" w:type="dxa"/>
          </w:tcPr>
          <w:p w:rsidR="00A447BC" w:rsidRDefault="00346291" w:rsidP="00A447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A447BC" w:rsidRPr="001E1296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A447BC" w:rsidRDefault="00A447BC" w:rsidP="00A447BC">
            <w:pPr>
              <w:rPr>
                <w:lang w:val="en-US"/>
              </w:rPr>
            </w:pPr>
            <w:r>
              <w:rPr>
                <w:lang w:val="en-US"/>
              </w:rPr>
              <w:t>Healing Motes</w:t>
            </w:r>
          </w:p>
        </w:tc>
        <w:tc>
          <w:tcPr>
            <w:tcW w:w="6091" w:type="dxa"/>
          </w:tcPr>
          <w:p w:rsidR="00A447BC" w:rsidRPr="006B6BFD" w:rsidRDefault="00A447BC" w:rsidP="00A447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Allies within 10cm of the Apothecary heal for 1 HP on a 6+. Roll for each ally individually.</w:t>
            </w:r>
          </w:p>
        </w:tc>
        <w:tc>
          <w:tcPr>
            <w:tcW w:w="743" w:type="dxa"/>
          </w:tcPr>
          <w:p w:rsidR="00A447BC" w:rsidRDefault="00A447BC" w:rsidP="00A447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B84547" w:rsidRPr="00EB4136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B84547" w:rsidRDefault="00B84547" w:rsidP="00B84547">
            <w:pPr>
              <w:rPr>
                <w:lang w:val="en-US"/>
              </w:rPr>
            </w:pPr>
            <w:r>
              <w:rPr>
                <w:lang w:val="en-US"/>
              </w:rPr>
              <w:t>Medic’s Touch</w:t>
            </w:r>
          </w:p>
        </w:tc>
        <w:tc>
          <w:tcPr>
            <w:tcW w:w="6091" w:type="dxa"/>
          </w:tcPr>
          <w:p w:rsidR="00B84547" w:rsidRPr="00F4050B" w:rsidRDefault="00B84547" w:rsidP="00B84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Learn </w:t>
            </w:r>
            <w:r>
              <w:rPr>
                <w:i/>
                <w:lang w:val="en-US"/>
              </w:rPr>
              <w:t xml:space="preserve">Divine </w:t>
            </w:r>
            <w:r>
              <w:rPr>
                <w:lang w:val="en-US"/>
              </w:rPr>
              <w:t>magic</w:t>
            </w:r>
            <w:r>
              <w:rPr>
                <w:i/>
                <w:lang w:val="en-US"/>
              </w:rPr>
              <w:t xml:space="preserve"> </w:t>
            </w:r>
            <w:r>
              <w:rPr>
                <w:lang w:val="en-US"/>
              </w:rPr>
              <w:t>with mastery level one</w:t>
            </w:r>
          </w:p>
        </w:tc>
        <w:tc>
          <w:tcPr>
            <w:tcW w:w="743" w:type="dxa"/>
          </w:tcPr>
          <w:p w:rsidR="00B84547" w:rsidRDefault="00B84547" w:rsidP="00B84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84547" w:rsidRPr="00EB4136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B84547" w:rsidRDefault="00B84547" w:rsidP="00B84547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B84547" w:rsidRDefault="00B84547" w:rsidP="00B84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B84547" w:rsidRDefault="00B84547" w:rsidP="00B84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84547" w:rsidRPr="002B684E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B84547" w:rsidRDefault="00B84547" w:rsidP="00B84547">
            <w:pPr>
              <w:rPr>
                <w:lang w:val="en-US"/>
              </w:rPr>
            </w:pPr>
            <w:r>
              <w:rPr>
                <w:lang w:val="en-US"/>
              </w:rPr>
              <w:t>Bring me back!</w:t>
            </w:r>
          </w:p>
        </w:tc>
        <w:tc>
          <w:tcPr>
            <w:tcW w:w="6091" w:type="dxa"/>
          </w:tcPr>
          <w:p w:rsidR="00B84547" w:rsidRPr="00A47913" w:rsidRDefault="00B84547" w:rsidP="00B84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B684E">
              <w:rPr>
                <w:b/>
                <w:lang w:val="en-US"/>
              </w:rPr>
              <w:t>Skill:</w:t>
            </w:r>
            <w:r>
              <w:rPr>
                <w:lang w:val="en-US"/>
              </w:rPr>
              <w:t xml:space="preserve"> Revive a fallen comrade within 5cm to 2 HP. This takes your full action phase. No character may be revived twice.</w:t>
            </w:r>
          </w:p>
        </w:tc>
        <w:tc>
          <w:tcPr>
            <w:tcW w:w="743" w:type="dxa"/>
          </w:tcPr>
          <w:p w:rsidR="00B84547" w:rsidRDefault="00B84547" w:rsidP="00B84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B84547" w:rsidRPr="002B684E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B84547" w:rsidRDefault="00B84547" w:rsidP="00B84547">
            <w:pPr>
              <w:rPr>
                <w:lang w:val="en-US"/>
              </w:rPr>
            </w:pPr>
            <w:r>
              <w:rPr>
                <w:lang w:val="en-US"/>
              </w:rPr>
              <w:t>Medic’s Blessing</w:t>
            </w:r>
          </w:p>
        </w:tc>
        <w:tc>
          <w:tcPr>
            <w:tcW w:w="6091" w:type="dxa"/>
          </w:tcPr>
          <w:p w:rsidR="00B84547" w:rsidRPr="00F4050B" w:rsidRDefault="00B84547" w:rsidP="00B84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Learn </w:t>
            </w:r>
            <w:r>
              <w:rPr>
                <w:i/>
                <w:lang w:val="en-US"/>
              </w:rPr>
              <w:t xml:space="preserve">Divine </w:t>
            </w:r>
            <w:r>
              <w:rPr>
                <w:lang w:val="en-US"/>
              </w:rPr>
              <w:t>magic</w:t>
            </w:r>
            <w:r>
              <w:rPr>
                <w:i/>
                <w:lang w:val="en-US"/>
              </w:rPr>
              <w:t xml:space="preserve"> </w:t>
            </w:r>
            <w:r>
              <w:rPr>
                <w:lang w:val="en-US"/>
              </w:rPr>
              <w:t>with mastery level two</w:t>
            </w:r>
          </w:p>
        </w:tc>
        <w:tc>
          <w:tcPr>
            <w:tcW w:w="743" w:type="dxa"/>
          </w:tcPr>
          <w:p w:rsidR="00B84547" w:rsidRDefault="00B84547" w:rsidP="00B84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:rsidR="00681A77" w:rsidRDefault="00681A77" w:rsidP="00B430D8">
      <w:pPr>
        <w:pStyle w:val="Heading2"/>
      </w:pPr>
      <w:r w:rsidRPr="00681A77">
        <w:t>Leadership</w:t>
      </w:r>
    </w:p>
    <w:tbl>
      <w:tblPr>
        <w:tblStyle w:val="ListTable2-Accent3"/>
        <w:tblW w:w="9102" w:type="dxa"/>
        <w:tblLook w:val="04A0" w:firstRow="1" w:lastRow="0" w:firstColumn="1" w:lastColumn="0" w:noHBand="0" w:noVBand="1"/>
      </w:tblPr>
      <w:tblGrid>
        <w:gridCol w:w="2268"/>
        <w:gridCol w:w="6091"/>
        <w:gridCol w:w="743"/>
      </w:tblGrid>
      <w:tr w:rsidR="00DB6A64" w:rsidTr="00114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DB6A64" w:rsidRDefault="00DB6A64" w:rsidP="00771CD5">
            <w:pPr>
              <w:rPr>
                <w:lang w:val="en-US"/>
              </w:rPr>
            </w:pPr>
            <w:r>
              <w:rPr>
                <w:lang w:val="en-US"/>
              </w:rPr>
              <w:t>Trait</w:t>
            </w:r>
          </w:p>
        </w:tc>
        <w:tc>
          <w:tcPr>
            <w:tcW w:w="6091" w:type="dxa"/>
          </w:tcPr>
          <w:p w:rsidR="00DB6A64" w:rsidRDefault="00DB6A64" w:rsidP="00771C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Effect</w:t>
            </w:r>
          </w:p>
        </w:tc>
        <w:tc>
          <w:tcPr>
            <w:tcW w:w="743" w:type="dxa"/>
          </w:tcPr>
          <w:p w:rsidR="00DB6A64" w:rsidRDefault="00DB6A64" w:rsidP="00771C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Level</w:t>
            </w:r>
          </w:p>
        </w:tc>
      </w:tr>
      <w:tr w:rsidR="00DB6A64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DB6A64" w:rsidRDefault="0092721F" w:rsidP="00771CD5">
            <w:pPr>
              <w:rPr>
                <w:lang w:val="en-US"/>
              </w:rPr>
            </w:pPr>
            <w:r>
              <w:rPr>
                <w:lang w:val="en-US"/>
              </w:rPr>
              <w:t xml:space="preserve">Battle </w:t>
            </w:r>
            <w:r w:rsidR="00C31F3D">
              <w:rPr>
                <w:lang w:val="en-US"/>
              </w:rPr>
              <w:t>Discipline</w:t>
            </w:r>
          </w:p>
        </w:tc>
        <w:tc>
          <w:tcPr>
            <w:tcW w:w="6091" w:type="dxa"/>
          </w:tcPr>
          <w:p w:rsidR="00DB6A64" w:rsidRPr="00F00B8A" w:rsidRDefault="00C31F3D" w:rsidP="00771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Allies within 10cm that miss all shots (at least 2) they take may roll for one more shot with their weapon.</w:t>
            </w:r>
          </w:p>
        </w:tc>
        <w:tc>
          <w:tcPr>
            <w:tcW w:w="743" w:type="dxa"/>
          </w:tcPr>
          <w:p w:rsidR="00DB6A64" w:rsidRDefault="00DB6A64" w:rsidP="00771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B6A64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DB6A64" w:rsidRDefault="00C33242" w:rsidP="00771CD5">
            <w:pPr>
              <w:rPr>
                <w:lang w:val="en-US"/>
              </w:rPr>
            </w:pPr>
            <w:r>
              <w:rPr>
                <w:lang w:val="en-US"/>
              </w:rPr>
              <w:t>No Retreat!</w:t>
            </w:r>
          </w:p>
        </w:tc>
        <w:tc>
          <w:tcPr>
            <w:tcW w:w="6091" w:type="dxa"/>
          </w:tcPr>
          <w:p w:rsidR="00DB6A64" w:rsidRPr="00C83AEB" w:rsidRDefault="00C33242" w:rsidP="00771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When a character with no melee weapon is charged within 10cm, their malus in melee combat is ignored for this attack.</w:t>
            </w:r>
          </w:p>
        </w:tc>
        <w:tc>
          <w:tcPr>
            <w:tcW w:w="743" w:type="dxa"/>
          </w:tcPr>
          <w:p w:rsidR="00DB6A64" w:rsidRDefault="00DB6A64" w:rsidP="00771C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B6A64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DB6A64" w:rsidRDefault="004A3DF0" w:rsidP="00771CD5">
            <w:pPr>
              <w:rPr>
                <w:lang w:val="en-US"/>
              </w:rPr>
            </w:pPr>
            <w:r>
              <w:rPr>
                <w:lang w:val="en-US"/>
              </w:rPr>
              <w:t>Take Cover!</w:t>
            </w:r>
          </w:p>
        </w:tc>
        <w:tc>
          <w:tcPr>
            <w:tcW w:w="6091" w:type="dxa"/>
          </w:tcPr>
          <w:p w:rsidR="00DB6A64" w:rsidRPr="001012DF" w:rsidRDefault="004A3DF0" w:rsidP="00771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A3DF0">
              <w:rPr>
                <w:b/>
                <w:lang w:val="en-US"/>
              </w:rPr>
              <w:t>Skill:</w:t>
            </w:r>
            <w:r>
              <w:rPr>
                <w:lang w:val="en-US"/>
              </w:rPr>
              <w:t xml:space="preserve"> Allies within 10cm may move up to 5cm to get into cover</w:t>
            </w:r>
          </w:p>
        </w:tc>
        <w:tc>
          <w:tcPr>
            <w:tcW w:w="743" w:type="dxa"/>
          </w:tcPr>
          <w:p w:rsidR="00DB6A64" w:rsidRDefault="00DB6A64" w:rsidP="00771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B6A64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DB6A64" w:rsidRDefault="00DB6A64" w:rsidP="00771CD5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DB6A64" w:rsidRDefault="00DB6A64" w:rsidP="00771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DB6A64" w:rsidRDefault="00DB6A64" w:rsidP="00771C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B6A64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DB6A64" w:rsidRDefault="00AE2D60" w:rsidP="00771CD5">
            <w:pPr>
              <w:rPr>
                <w:lang w:val="en-US"/>
              </w:rPr>
            </w:pPr>
            <w:r>
              <w:rPr>
                <w:lang w:val="en-US"/>
              </w:rPr>
              <w:t xml:space="preserve">Always </w:t>
            </w:r>
            <w:r w:rsidR="00DE0741">
              <w:rPr>
                <w:lang w:val="en-US"/>
              </w:rPr>
              <w:t>Advanc</w:t>
            </w:r>
            <w:r>
              <w:rPr>
                <w:lang w:val="en-US"/>
              </w:rPr>
              <w:t>ing</w:t>
            </w:r>
          </w:p>
        </w:tc>
        <w:tc>
          <w:tcPr>
            <w:tcW w:w="6091" w:type="dxa"/>
          </w:tcPr>
          <w:p w:rsidR="00DB6A64" w:rsidRPr="00E96644" w:rsidRDefault="00E96644" w:rsidP="00771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Allies moving directly towards you may </w:t>
            </w:r>
            <w:r>
              <w:rPr>
                <w:i/>
                <w:lang w:val="en-US"/>
              </w:rPr>
              <w:t xml:space="preserve">move </w:t>
            </w:r>
            <w:r>
              <w:rPr>
                <w:lang w:val="en-US"/>
              </w:rPr>
              <w:t>an additional 5cm</w:t>
            </w:r>
          </w:p>
        </w:tc>
        <w:tc>
          <w:tcPr>
            <w:tcW w:w="743" w:type="dxa"/>
          </w:tcPr>
          <w:p w:rsidR="00DB6A64" w:rsidRDefault="00DB6A64" w:rsidP="00771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DB6A64" w:rsidRPr="00DB6A64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DB6A64" w:rsidRDefault="00536145" w:rsidP="00771CD5">
            <w:pPr>
              <w:rPr>
                <w:lang w:val="en-US"/>
              </w:rPr>
            </w:pPr>
            <w:r>
              <w:rPr>
                <w:lang w:val="en-US"/>
              </w:rPr>
              <w:t>Inspire</w:t>
            </w:r>
          </w:p>
        </w:tc>
        <w:tc>
          <w:tcPr>
            <w:tcW w:w="6091" w:type="dxa"/>
          </w:tcPr>
          <w:p w:rsidR="00DB6A64" w:rsidRPr="00AF168D" w:rsidRDefault="00536145" w:rsidP="00771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144A5">
              <w:rPr>
                <w:b/>
                <w:lang w:val="en-US"/>
              </w:rPr>
              <w:t>Skill:</w:t>
            </w:r>
            <w:r>
              <w:rPr>
                <w:lang w:val="en-US"/>
              </w:rPr>
              <w:t xml:space="preserve"> An ally within 15cm may reroll any one dice this round</w:t>
            </w:r>
          </w:p>
        </w:tc>
        <w:tc>
          <w:tcPr>
            <w:tcW w:w="743" w:type="dxa"/>
          </w:tcPr>
          <w:p w:rsidR="00DB6A64" w:rsidRDefault="00346291" w:rsidP="00771C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DB6A64" w:rsidRPr="001E1296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DB6A64" w:rsidRDefault="0061185B" w:rsidP="00771CD5">
            <w:pPr>
              <w:rPr>
                <w:lang w:val="en-US"/>
              </w:rPr>
            </w:pPr>
            <w:r>
              <w:rPr>
                <w:lang w:val="en-US"/>
              </w:rPr>
              <w:t>Suck it up</w:t>
            </w:r>
          </w:p>
        </w:tc>
        <w:tc>
          <w:tcPr>
            <w:tcW w:w="6091" w:type="dxa"/>
          </w:tcPr>
          <w:p w:rsidR="00DB6A64" w:rsidRPr="006B6BFD" w:rsidRDefault="0061185B" w:rsidP="00771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44D78">
              <w:rPr>
                <w:b/>
                <w:lang w:val="en-US"/>
              </w:rPr>
              <w:t>Skill:</w:t>
            </w:r>
            <w:r>
              <w:rPr>
                <w:lang w:val="en-US"/>
              </w:rPr>
              <w:t xml:space="preserve"> An ally within 15cm regenerates 1 HP on a </w:t>
            </w:r>
            <w:r w:rsidR="00B552AB">
              <w:rPr>
                <w:lang w:val="en-US"/>
              </w:rPr>
              <w:t>5</w:t>
            </w:r>
            <w:r>
              <w:rPr>
                <w:lang w:val="en-US"/>
              </w:rPr>
              <w:t>+</w:t>
            </w:r>
            <w:r w:rsidR="00B552AB">
              <w:rPr>
                <w:lang w:val="en-US"/>
              </w:rPr>
              <w:t xml:space="preserve"> </w:t>
            </w:r>
          </w:p>
        </w:tc>
        <w:tc>
          <w:tcPr>
            <w:tcW w:w="743" w:type="dxa"/>
          </w:tcPr>
          <w:p w:rsidR="00DB6A64" w:rsidRDefault="00DB6A64" w:rsidP="00771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DB6A64" w:rsidRPr="001E1296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DB6A64" w:rsidRDefault="00DB6A64" w:rsidP="00771CD5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DB6A64" w:rsidRDefault="00DB6A64" w:rsidP="00771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DB6A64" w:rsidRDefault="00DB6A64" w:rsidP="00771C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B6A64" w:rsidRPr="002B684E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DB6A64" w:rsidRDefault="00D808EF" w:rsidP="00771CD5">
            <w:pPr>
              <w:rPr>
                <w:lang w:val="en-US"/>
              </w:rPr>
            </w:pPr>
            <w:r>
              <w:rPr>
                <w:lang w:val="en-US"/>
              </w:rPr>
              <w:t>Never-ending</w:t>
            </w:r>
            <w:r w:rsidR="00E7496F">
              <w:rPr>
                <w:lang w:val="en-US"/>
              </w:rPr>
              <w:t xml:space="preserve"> Duty</w:t>
            </w:r>
          </w:p>
        </w:tc>
        <w:tc>
          <w:tcPr>
            <w:tcW w:w="6091" w:type="dxa"/>
          </w:tcPr>
          <w:p w:rsidR="00DB6A64" w:rsidRPr="0002239F" w:rsidRDefault="0002239F" w:rsidP="00771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Allies within 5cm get a </w:t>
            </w:r>
            <w:r w:rsidR="00341CD3">
              <w:rPr>
                <w:lang w:val="en-US"/>
              </w:rPr>
              <w:t>6</w:t>
            </w:r>
            <w:r>
              <w:rPr>
                <w:lang w:val="en-US"/>
              </w:rPr>
              <w:t xml:space="preserve">+ </w:t>
            </w:r>
            <w:r>
              <w:rPr>
                <w:i/>
                <w:lang w:val="en-US"/>
              </w:rPr>
              <w:t>Save Roll</w:t>
            </w:r>
          </w:p>
        </w:tc>
        <w:tc>
          <w:tcPr>
            <w:tcW w:w="743" w:type="dxa"/>
          </w:tcPr>
          <w:p w:rsidR="00DB6A64" w:rsidRDefault="00DB6A64" w:rsidP="00771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40713A" w:rsidRPr="0040713A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0713A" w:rsidRDefault="0040713A" w:rsidP="00771CD5">
            <w:pPr>
              <w:rPr>
                <w:lang w:val="en-US"/>
              </w:rPr>
            </w:pPr>
            <w:r>
              <w:rPr>
                <w:lang w:val="en-US"/>
              </w:rPr>
              <w:t>Full Assault!</w:t>
            </w:r>
          </w:p>
        </w:tc>
        <w:tc>
          <w:tcPr>
            <w:tcW w:w="6091" w:type="dxa"/>
          </w:tcPr>
          <w:p w:rsidR="0040713A" w:rsidRDefault="0040713A" w:rsidP="00771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One ally within 10cm gets an additional action</w:t>
            </w:r>
          </w:p>
        </w:tc>
        <w:tc>
          <w:tcPr>
            <w:tcW w:w="743" w:type="dxa"/>
          </w:tcPr>
          <w:p w:rsidR="0040713A" w:rsidRDefault="0040713A" w:rsidP="00771C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:rsidR="00681A77" w:rsidRDefault="00507056" w:rsidP="00B430D8">
      <w:pPr>
        <w:pStyle w:val="Heading2"/>
      </w:pPr>
      <w:r>
        <w:t>Sorcerer</w:t>
      </w:r>
    </w:p>
    <w:p w:rsidR="007A3D3C" w:rsidRPr="00862EF0" w:rsidRDefault="00862EF0" w:rsidP="007A3D3C">
      <w:pPr>
        <w:rPr>
          <w:lang w:val="en-US"/>
        </w:rPr>
      </w:pPr>
      <w:r>
        <w:rPr>
          <w:lang w:val="en-US"/>
        </w:rPr>
        <w:t xml:space="preserve">You may learn the </w:t>
      </w:r>
      <w:r>
        <w:rPr>
          <w:i/>
          <w:lang w:val="en-US"/>
        </w:rPr>
        <w:t xml:space="preserve">Arcane Study </w:t>
      </w:r>
      <w:r>
        <w:rPr>
          <w:lang w:val="en-US"/>
        </w:rPr>
        <w:t>traits more than once. However, to learn a school of magic to level 2/3, you must have learned the previous level first.</w:t>
      </w:r>
    </w:p>
    <w:tbl>
      <w:tblPr>
        <w:tblStyle w:val="ListTable2-Accent3"/>
        <w:tblW w:w="9102" w:type="dxa"/>
        <w:tblLook w:val="04A0" w:firstRow="1" w:lastRow="0" w:firstColumn="1" w:lastColumn="0" w:noHBand="0" w:noVBand="1"/>
      </w:tblPr>
      <w:tblGrid>
        <w:gridCol w:w="2268"/>
        <w:gridCol w:w="6091"/>
        <w:gridCol w:w="743"/>
      </w:tblGrid>
      <w:tr w:rsidR="00405981" w:rsidTr="00114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05981" w:rsidRDefault="00405981" w:rsidP="00771CD5">
            <w:pPr>
              <w:rPr>
                <w:lang w:val="en-US"/>
              </w:rPr>
            </w:pPr>
            <w:r>
              <w:rPr>
                <w:lang w:val="en-US"/>
              </w:rPr>
              <w:t>Trait</w:t>
            </w:r>
          </w:p>
        </w:tc>
        <w:tc>
          <w:tcPr>
            <w:tcW w:w="6091" w:type="dxa"/>
          </w:tcPr>
          <w:p w:rsidR="00405981" w:rsidRDefault="00405981" w:rsidP="00771C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Effect</w:t>
            </w:r>
          </w:p>
        </w:tc>
        <w:tc>
          <w:tcPr>
            <w:tcW w:w="743" w:type="dxa"/>
          </w:tcPr>
          <w:p w:rsidR="00405981" w:rsidRDefault="00405981" w:rsidP="00771C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Level</w:t>
            </w:r>
          </w:p>
        </w:tc>
      </w:tr>
      <w:tr w:rsidR="00405981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05981" w:rsidRDefault="007A3D3C" w:rsidP="00771CD5">
            <w:pPr>
              <w:rPr>
                <w:lang w:val="en-US"/>
              </w:rPr>
            </w:pPr>
            <w:r>
              <w:rPr>
                <w:lang w:val="en-US"/>
              </w:rPr>
              <w:t>Arcane Study I</w:t>
            </w:r>
          </w:p>
        </w:tc>
        <w:tc>
          <w:tcPr>
            <w:tcW w:w="6091" w:type="dxa"/>
          </w:tcPr>
          <w:p w:rsidR="00405981" w:rsidRPr="008A1E22" w:rsidRDefault="00405981" w:rsidP="00771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Learn one school of magic with mastery level one</w:t>
            </w:r>
          </w:p>
        </w:tc>
        <w:tc>
          <w:tcPr>
            <w:tcW w:w="743" w:type="dxa"/>
          </w:tcPr>
          <w:p w:rsidR="00405981" w:rsidRDefault="00405981" w:rsidP="00771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05981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05981" w:rsidRDefault="00405981" w:rsidP="00771CD5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405981" w:rsidRDefault="00405981" w:rsidP="00771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405981" w:rsidRDefault="00405981" w:rsidP="00771C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05981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05981" w:rsidRDefault="007A3D3C" w:rsidP="00771CD5">
            <w:pPr>
              <w:rPr>
                <w:lang w:val="en-US"/>
              </w:rPr>
            </w:pPr>
            <w:r>
              <w:rPr>
                <w:lang w:val="en-US"/>
              </w:rPr>
              <w:t>Arcane Study II</w:t>
            </w:r>
          </w:p>
        </w:tc>
        <w:tc>
          <w:tcPr>
            <w:tcW w:w="6091" w:type="dxa"/>
          </w:tcPr>
          <w:p w:rsidR="00405981" w:rsidRPr="00F00B8A" w:rsidRDefault="007A3D3C" w:rsidP="00771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Learn one school of magic with mastery level two</w:t>
            </w:r>
          </w:p>
        </w:tc>
        <w:tc>
          <w:tcPr>
            <w:tcW w:w="743" w:type="dxa"/>
          </w:tcPr>
          <w:p w:rsidR="00405981" w:rsidRDefault="00405981" w:rsidP="00771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405981" w:rsidRPr="00DB6A64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05981" w:rsidRDefault="00C843A7" w:rsidP="00771CD5">
            <w:pPr>
              <w:rPr>
                <w:lang w:val="en-US"/>
              </w:rPr>
            </w:pPr>
            <w:r>
              <w:rPr>
                <w:lang w:val="en-US"/>
              </w:rPr>
              <w:t>Spellsurge</w:t>
            </w:r>
          </w:p>
        </w:tc>
        <w:tc>
          <w:tcPr>
            <w:tcW w:w="6091" w:type="dxa"/>
          </w:tcPr>
          <w:p w:rsidR="00405981" w:rsidRPr="00C843A7" w:rsidRDefault="00C843A7" w:rsidP="00771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Get a +1 bonus to </w:t>
            </w:r>
            <w:r>
              <w:rPr>
                <w:i/>
                <w:lang w:val="en-US"/>
              </w:rPr>
              <w:t xml:space="preserve">Quickcast </w:t>
            </w:r>
            <w:r>
              <w:rPr>
                <w:lang w:val="en-US"/>
              </w:rPr>
              <w:t>rolls</w:t>
            </w:r>
          </w:p>
        </w:tc>
        <w:tc>
          <w:tcPr>
            <w:tcW w:w="743" w:type="dxa"/>
          </w:tcPr>
          <w:p w:rsidR="00405981" w:rsidRDefault="00405981" w:rsidP="00771C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405981" w:rsidRPr="00DB6A64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05981" w:rsidRDefault="00235B22" w:rsidP="00771CD5">
            <w:pPr>
              <w:rPr>
                <w:lang w:val="en-US"/>
              </w:rPr>
            </w:pPr>
            <w:r>
              <w:rPr>
                <w:lang w:val="en-US"/>
              </w:rPr>
              <w:t>Focused Wrath</w:t>
            </w:r>
          </w:p>
        </w:tc>
        <w:tc>
          <w:tcPr>
            <w:tcW w:w="6091" w:type="dxa"/>
          </w:tcPr>
          <w:p w:rsidR="00405981" w:rsidRPr="00235B22" w:rsidRDefault="00235B22" w:rsidP="00771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Reroll one 1 during </w:t>
            </w:r>
            <w:r>
              <w:rPr>
                <w:i/>
                <w:lang w:val="en-US"/>
              </w:rPr>
              <w:t xml:space="preserve">Wound Rolls </w:t>
            </w:r>
            <w:r>
              <w:rPr>
                <w:lang w:val="en-US"/>
              </w:rPr>
              <w:t>for spells</w:t>
            </w:r>
            <w:r w:rsidR="00051FF3">
              <w:rPr>
                <w:lang w:val="en-US"/>
              </w:rPr>
              <w:t xml:space="preserve"> per round</w:t>
            </w:r>
          </w:p>
        </w:tc>
        <w:tc>
          <w:tcPr>
            <w:tcW w:w="743" w:type="dxa"/>
          </w:tcPr>
          <w:p w:rsidR="00405981" w:rsidRDefault="00405981" w:rsidP="00771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2B7640" w:rsidRPr="00DB6A64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2B7640" w:rsidRDefault="002B7640" w:rsidP="00771CD5">
            <w:pPr>
              <w:rPr>
                <w:lang w:val="en-US"/>
              </w:rPr>
            </w:pPr>
            <w:r>
              <w:rPr>
                <w:lang w:val="en-US"/>
              </w:rPr>
              <w:t>Attunement</w:t>
            </w:r>
          </w:p>
        </w:tc>
        <w:tc>
          <w:tcPr>
            <w:tcW w:w="6091" w:type="dxa"/>
          </w:tcPr>
          <w:p w:rsidR="002B7640" w:rsidRDefault="002B7640" w:rsidP="00771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Get +1 to critical hits</w:t>
            </w:r>
          </w:p>
        </w:tc>
        <w:tc>
          <w:tcPr>
            <w:tcW w:w="743" w:type="dxa"/>
          </w:tcPr>
          <w:p w:rsidR="002B7640" w:rsidRDefault="002321F6" w:rsidP="00771C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C22003" w:rsidRPr="00C22003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C22003" w:rsidRDefault="00C22003" w:rsidP="00771CD5">
            <w:pPr>
              <w:rPr>
                <w:lang w:val="en-US"/>
              </w:rPr>
            </w:pPr>
            <w:r>
              <w:rPr>
                <w:lang w:val="en-US"/>
              </w:rPr>
              <w:t>Blazing</w:t>
            </w:r>
          </w:p>
        </w:tc>
        <w:tc>
          <w:tcPr>
            <w:tcW w:w="6091" w:type="dxa"/>
          </w:tcPr>
          <w:p w:rsidR="00C22003" w:rsidRPr="00C22003" w:rsidRDefault="00C22003" w:rsidP="00771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All Fire spells cause </w:t>
            </w:r>
            <w:r>
              <w:rPr>
                <w:i/>
                <w:lang w:val="en-US"/>
              </w:rPr>
              <w:t xml:space="preserve">Burning </w:t>
            </w:r>
            <w:r>
              <w:rPr>
                <w:lang w:val="en-US"/>
              </w:rPr>
              <w:t xml:space="preserve">on a 6 during </w:t>
            </w:r>
            <w:r>
              <w:rPr>
                <w:i/>
                <w:lang w:val="en-US"/>
              </w:rPr>
              <w:t>Hit Rolls</w:t>
            </w:r>
          </w:p>
        </w:tc>
        <w:tc>
          <w:tcPr>
            <w:tcW w:w="743" w:type="dxa"/>
          </w:tcPr>
          <w:p w:rsidR="00C22003" w:rsidRDefault="005E7B5F" w:rsidP="00771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F328AD" w:rsidRPr="00C22003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F328AD" w:rsidRDefault="00F328AD" w:rsidP="00771CD5">
            <w:pPr>
              <w:rPr>
                <w:lang w:val="en-US"/>
              </w:rPr>
            </w:pPr>
            <w:r>
              <w:rPr>
                <w:lang w:val="en-US"/>
              </w:rPr>
              <w:t>Subzero</w:t>
            </w:r>
          </w:p>
        </w:tc>
        <w:tc>
          <w:tcPr>
            <w:tcW w:w="6091" w:type="dxa"/>
          </w:tcPr>
          <w:p w:rsidR="00F328AD" w:rsidRPr="00F328AD" w:rsidRDefault="00F328AD" w:rsidP="00771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Enemies affected by </w:t>
            </w:r>
            <w:r>
              <w:rPr>
                <w:i/>
                <w:lang w:val="en-US"/>
              </w:rPr>
              <w:t xml:space="preserve">Chilled </w:t>
            </w:r>
            <w:r w:rsidR="004D3FBF" w:rsidRPr="004D3FBF">
              <w:rPr>
                <w:lang w:val="en-US"/>
              </w:rPr>
              <w:t>through spells</w:t>
            </w:r>
            <w:r w:rsidR="004D3FBF">
              <w:rPr>
                <w:i/>
                <w:lang w:val="en-US"/>
              </w:rPr>
              <w:t xml:space="preserve"> </w:t>
            </w:r>
            <w:r>
              <w:rPr>
                <w:lang w:val="en-US"/>
              </w:rPr>
              <w:t>can’</w:t>
            </w:r>
            <w:r w:rsidR="0022580B">
              <w:rPr>
                <w:lang w:val="en-US"/>
              </w:rPr>
              <w:t>t move at all</w:t>
            </w:r>
          </w:p>
        </w:tc>
        <w:tc>
          <w:tcPr>
            <w:tcW w:w="743" w:type="dxa"/>
          </w:tcPr>
          <w:p w:rsidR="00F328AD" w:rsidRDefault="005E7B5F" w:rsidP="00771C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F328AD" w:rsidRPr="00C22003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F328AD" w:rsidRDefault="00EA06AA" w:rsidP="00771CD5">
            <w:pPr>
              <w:rPr>
                <w:lang w:val="en-US"/>
              </w:rPr>
            </w:pPr>
            <w:r>
              <w:rPr>
                <w:lang w:val="en-US"/>
              </w:rPr>
              <w:t>Fried Nerves</w:t>
            </w:r>
          </w:p>
        </w:tc>
        <w:tc>
          <w:tcPr>
            <w:tcW w:w="6091" w:type="dxa"/>
          </w:tcPr>
          <w:p w:rsidR="00F328AD" w:rsidRPr="00EA06AA" w:rsidRDefault="00EA06AA" w:rsidP="00771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Enemies affected by </w:t>
            </w:r>
            <w:r>
              <w:rPr>
                <w:i/>
                <w:lang w:val="en-US"/>
              </w:rPr>
              <w:t xml:space="preserve">Shocked </w:t>
            </w:r>
            <w:r w:rsidR="004D3FBF">
              <w:rPr>
                <w:lang w:val="en-US"/>
              </w:rPr>
              <w:t xml:space="preserve">through spells </w:t>
            </w:r>
            <w:r w:rsidR="004572FC" w:rsidRPr="004D3FBF">
              <w:rPr>
                <w:lang w:val="en-US"/>
              </w:rPr>
              <w:t>lose both actions</w:t>
            </w:r>
            <w:r w:rsidR="00E10994">
              <w:rPr>
                <w:lang w:val="en-US"/>
              </w:rPr>
              <w:t xml:space="preserve"> on a 5+</w:t>
            </w:r>
          </w:p>
        </w:tc>
        <w:tc>
          <w:tcPr>
            <w:tcW w:w="743" w:type="dxa"/>
          </w:tcPr>
          <w:p w:rsidR="00F328AD" w:rsidRDefault="005E7B5F" w:rsidP="00771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1C53DA" w:rsidRPr="001C53DA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1C53DA" w:rsidRDefault="001C53DA" w:rsidP="00771CD5">
            <w:pPr>
              <w:rPr>
                <w:lang w:val="en-US"/>
              </w:rPr>
            </w:pPr>
            <w:r>
              <w:rPr>
                <w:lang w:val="en-US"/>
              </w:rPr>
              <w:t>Battlemagic</w:t>
            </w:r>
          </w:p>
        </w:tc>
        <w:tc>
          <w:tcPr>
            <w:tcW w:w="6091" w:type="dxa"/>
          </w:tcPr>
          <w:p w:rsidR="001C53DA" w:rsidRPr="001C53DA" w:rsidRDefault="001C53DA" w:rsidP="00771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You get a +2 bonus to </w:t>
            </w:r>
            <w:r>
              <w:rPr>
                <w:i/>
                <w:lang w:val="en-US"/>
              </w:rPr>
              <w:t xml:space="preserve">Quickcast </w:t>
            </w:r>
            <w:r>
              <w:rPr>
                <w:lang w:val="en-US"/>
              </w:rPr>
              <w:t>but can’t cast a second spell this round</w:t>
            </w:r>
          </w:p>
        </w:tc>
        <w:tc>
          <w:tcPr>
            <w:tcW w:w="743" w:type="dxa"/>
          </w:tcPr>
          <w:p w:rsidR="001C53DA" w:rsidRDefault="001C53DA" w:rsidP="00771C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405981" w:rsidRPr="001C53DA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05981" w:rsidRDefault="00405981" w:rsidP="00771CD5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405981" w:rsidRDefault="00405981" w:rsidP="00771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405981" w:rsidRDefault="00405981" w:rsidP="00771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05981" w:rsidRPr="009B6BC7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05981" w:rsidRDefault="007A3D3C" w:rsidP="00771CD5">
            <w:pPr>
              <w:rPr>
                <w:lang w:val="en-US"/>
              </w:rPr>
            </w:pPr>
            <w:r>
              <w:rPr>
                <w:lang w:val="en-US"/>
              </w:rPr>
              <w:t>Arcane Study III</w:t>
            </w:r>
          </w:p>
        </w:tc>
        <w:tc>
          <w:tcPr>
            <w:tcW w:w="6091" w:type="dxa"/>
          </w:tcPr>
          <w:p w:rsidR="00405981" w:rsidRPr="009B6BC7" w:rsidRDefault="007A3D3C" w:rsidP="00771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Learn one school of magic with mastery level three</w:t>
            </w:r>
          </w:p>
        </w:tc>
        <w:tc>
          <w:tcPr>
            <w:tcW w:w="743" w:type="dxa"/>
          </w:tcPr>
          <w:p w:rsidR="00405981" w:rsidRDefault="00405981" w:rsidP="00771C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E96D35" w:rsidRPr="00E96D35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E96D35" w:rsidRDefault="00E96D35" w:rsidP="00771CD5">
            <w:pPr>
              <w:rPr>
                <w:lang w:val="en-US"/>
              </w:rPr>
            </w:pPr>
            <w:r>
              <w:rPr>
                <w:lang w:val="en-US"/>
              </w:rPr>
              <w:t>Power Unleashed</w:t>
            </w:r>
          </w:p>
        </w:tc>
        <w:tc>
          <w:tcPr>
            <w:tcW w:w="6091" w:type="dxa"/>
          </w:tcPr>
          <w:p w:rsidR="00E96D35" w:rsidRDefault="00E96D35" w:rsidP="00771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Get </w:t>
            </w:r>
            <w:r w:rsidR="00C31AD0">
              <w:rPr>
                <w:lang w:val="en-US"/>
              </w:rPr>
              <w:t xml:space="preserve">a </w:t>
            </w:r>
            <w:r>
              <w:rPr>
                <w:lang w:val="en-US"/>
              </w:rPr>
              <w:t xml:space="preserve">+1 </w:t>
            </w:r>
            <w:r w:rsidR="00C31AD0">
              <w:rPr>
                <w:lang w:val="en-US"/>
              </w:rPr>
              <w:t xml:space="preserve">bonus to </w:t>
            </w:r>
            <w:r w:rsidR="00C31AD0">
              <w:rPr>
                <w:i/>
                <w:lang w:val="en-US"/>
              </w:rPr>
              <w:t>Wound</w:t>
            </w:r>
            <w:r w:rsidR="00C31AD0">
              <w:rPr>
                <w:lang w:val="en-US"/>
              </w:rPr>
              <w:t xml:space="preserve"> rolls</w:t>
            </w:r>
            <w:r>
              <w:rPr>
                <w:lang w:val="en-US"/>
              </w:rPr>
              <w:t xml:space="preserve"> on all Spells</w:t>
            </w:r>
          </w:p>
        </w:tc>
        <w:tc>
          <w:tcPr>
            <w:tcW w:w="743" w:type="dxa"/>
          </w:tcPr>
          <w:p w:rsidR="00E96D35" w:rsidRDefault="00E96D35" w:rsidP="00771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E1779C" w:rsidRPr="00E1779C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E1779C" w:rsidRDefault="00E1779C" w:rsidP="00771CD5">
            <w:pPr>
              <w:rPr>
                <w:lang w:val="en-US"/>
              </w:rPr>
            </w:pPr>
            <w:r>
              <w:rPr>
                <w:lang w:val="en-US"/>
              </w:rPr>
              <w:t>Combat Experience</w:t>
            </w:r>
          </w:p>
        </w:tc>
        <w:tc>
          <w:tcPr>
            <w:tcW w:w="6091" w:type="dxa"/>
          </w:tcPr>
          <w:p w:rsidR="00E1779C" w:rsidRPr="00E1779C" w:rsidRDefault="00E1779C" w:rsidP="00771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Your spells now count as skills, but you can’t </w:t>
            </w:r>
            <w:r>
              <w:rPr>
                <w:i/>
                <w:lang w:val="en-US"/>
              </w:rPr>
              <w:t xml:space="preserve">Quickcast </w:t>
            </w:r>
            <w:r>
              <w:rPr>
                <w:lang w:val="en-US"/>
              </w:rPr>
              <w:t>or cast more than one spell per round</w:t>
            </w:r>
          </w:p>
        </w:tc>
        <w:tc>
          <w:tcPr>
            <w:tcW w:w="743" w:type="dxa"/>
          </w:tcPr>
          <w:p w:rsidR="00E1779C" w:rsidRDefault="00E1779C" w:rsidP="00771C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:rsidR="00405981" w:rsidRPr="00405981" w:rsidRDefault="00405981" w:rsidP="00405981">
      <w:pPr>
        <w:rPr>
          <w:lang w:val="en-US"/>
        </w:rPr>
      </w:pPr>
    </w:p>
    <w:p w:rsidR="00573DD0" w:rsidRDefault="00681A77" w:rsidP="00B430D8">
      <w:pPr>
        <w:pStyle w:val="Heading2"/>
      </w:pPr>
      <w:r w:rsidRPr="00681A77">
        <w:t>Warlock</w:t>
      </w:r>
    </w:p>
    <w:p w:rsidR="00862EF0" w:rsidRPr="00862EF0" w:rsidRDefault="00862EF0" w:rsidP="00862EF0">
      <w:pPr>
        <w:rPr>
          <w:lang w:val="en-US"/>
        </w:rPr>
      </w:pPr>
      <w:r>
        <w:rPr>
          <w:lang w:val="en-US"/>
        </w:rPr>
        <w:t xml:space="preserve">You may learn the </w:t>
      </w:r>
      <w:r>
        <w:rPr>
          <w:i/>
          <w:lang w:val="en-US"/>
        </w:rPr>
        <w:t xml:space="preserve">Arcane Study </w:t>
      </w:r>
      <w:r>
        <w:rPr>
          <w:lang w:val="en-US"/>
        </w:rPr>
        <w:t>traits more than once. However, to learn a school of magic to level 2/3, you must have learned the previous level first.</w:t>
      </w:r>
    </w:p>
    <w:tbl>
      <w:tblPr>
        <w:tblStyle w:val="ListTable2-Accent3"/>
        <w:tblW w:w="9102" w:type="dxa"/>
        <w:tblLook w:val="04A0" w:firstRow="1" w:lastRow="0" w:firstColumn="1" w:lastColumn="0" w:noHBand="0" w:noVBand="1"/>
      </w:tblPr>
      <w:tblGrid>
        <w:gridCol w:w="2268"/>
        <w:gridCol w:w="6091"/>
        <w:gridCol w:w="743"/>
      </w:tblGrid>
      <w:tr w:rsidR="00862EF0" w:rsidTr="00114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862EF0" w:rsidRDefault="00862EF0" w:rsidP="00771CD5">
            <w:pPr>
              <w:rPr>
                <w:lang w:val="en-US"/>
              </w:rPr>
            </w:pPr>
            <w:r>
              <w:rPr>
                <w:lang w:val="en-US"/>
              </w:rPr>
              <w:t>Trait</w:t>
            </w:r>
          </w:p>
        </w:tc>
        <w:tc>
          <w:tcPr>
            <w:tcW w:w="6091" w:type="dxa"/>
          </w:tcPr>
          <w:p w:rsidR="00862EF0" w:rsidRDefault="00862EF0" w:rsidP="00771C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Effect</w:t>
            </w:r>
          </w:p>
        </w:tc>
        <w:tc>
          <w:tcPr>
            <w:tcW w:w="743" w:type="dxa"/>
          </w:tcPr>
          <w:p w:rsidR="00862EF0" w:rsidRDefault="00862EF0" w:rsidP="00771C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Level</w:t>
            </w:r>
          </w:p>
        </w:tc>
      </w:tr>
      <w:tr w:rsidR="00862EF0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862EF0" w:rsidRDefault="00862EF0" w:rsidP="00771CD5">
            <w:pPr>
              <w:rPr>
                <w:lang w:val="en-US"/>
              </w:rPr>
            </w:pPr>
            <w:r>
              <w:rPr>
                <w:lang w:val="en-US"/>
              </w:rPr>
              <w:t>Arcane Study I</w:t>
            </w:r>
          </w:p>
        </w:tc>
        <w:tc>
          <w:tcPr>
            <w:tcW w:w="6091" w:type="dxa"/>
          </w:tcPr>
          <w:p w:rsidR="00862EF0" w:rsidRPr="008A1E22" w:rsidRDefault="00862EF0" w:rsidP="00771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Learn one school of magic with mastery level one</w:t>
            </w:r>
          </w:p>
        </w:tc>
        <w:tc>
          <w:tcPr>
            <w:tcW w:w="743" w:type="dxa"/>
          </w:tcPr>
          <w:p w:rsidR="00862EF0" w:rsidRDefault="00862EF0" w:rsidP="00771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62EF0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862EF0" w:rsidRDefault="00862EF0" w:rsidP="00771CD5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862EF0" w:rsidRDefault="00862EF0" w:rsidP="00771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862EF0" w:rsidRDefault="00862EF0" w:rsidP="00771C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62EF0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862EF0" w:rsidRDefault="00862EF0" w:rsidP="00771CD5">
            <w:pPr>
              <w:rPr>
                <w:lang w:val="en-US"/>
              </w:rPr>
            </w:pPr>
            <w:r>
              <w:rPr>
                <w:lang w:val="en-US"/>
              </w:rPr>
              <w:t>Arcane Study II</w:t>
            </w:r>
          </w:p>
        </w:tc>
        <w:tc>
          <w:tcPr>
            <w:tcW w:w="6091" w:type="dxa"/>
          </w:tcPr>
          <w:p w:rsidR="00862EF0" w:rsidRPr="00F00B8A" w:rsidRDefault="00862EF0" w:rsidP="00771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Learn one school of magic with mastery level two</w:t>
            </w:r>
          </w:p>
        </w:tc>
        <w:tc>
          <w:tcPr>
            <w:tcW w:w="743" w:type="dxa"/>
          </w:tcPr>
          <w:p w:rsidR="00862EF0" w:rsidRDefault="00862EF0" w:rsidP="00771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862EF0" w:rsidRPr="00DB6A64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862EF0" w:rsidRDefault="006252CD" w:rsidP="00771CD5">
            <w:pPr>
              <w:rPr>
                <w:lang w:val="en-US"/>
              </w:rPr>
            </w:pPr>
            <w:r>
              <w:rPr>
                <w:lang w:val="en-US"/>
              </w:rPr>
              <w:t>Master’s Bond</w:t>
            </w:r>
          </w:p>
        </w:tc>
        <w:tc>
          <w:tcPr>
            <w:tcW w:w="6091" w:type="dxa"/>
          </w:tcPr>
          <w:p w:rsidR="00862EF0" w:rsidRPr="00B95867" w:rsidRDefault="00B95867" w:rsidP="00771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Familiars get a +1 bonus to </w:t>
            </w:r>
            <w:r w:rsidRPr="00EF6ECC">
              <w:rPr>
                <w:lang w:val="en-US"/>
              </w:rPr>
              <w:t>Hit</w:t>
            </w:r>
            <w:r w:rsidR="00EF6ECC">
              <w:rPr>
                <w:lang w:val="en-US"/>
              </w:rPr>
              <w:t xml:space="preserve"> </w:t>
            </w:r>
            <w:r w:rsidR="00EF6ECC" w:rsidRPr="00EF6ECC">
              <w:rPr>
                <w:lang w:val="en-US"/>
              </w:rPr>
              <w:t>r</w:t>
            </w:r>
            <w:r w:rsidRPr="00EF6ECC">
              <w:rPr>
                <w:lang w:val="en-US"/>
              </w:rPr>
              <w:t>olls</w:t>
            </w:r>
          </w:p>
        </w:tc>
        <w:tc>
          <w:tcPr>
            <w:tcW w:w="743" w:type="dxa"/>
          </w:tcPr>
          <w:p w:rsidR="00862EF0" w:rsidRDefault="00862EF0" w:rsidP="00771C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862EF0" w:rsidRPr="00DB6A64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862EF0" w:rsidRDefault="00112F46" w:rsidP="00771CD5">
            <w:pPr>
              <w:rPr>
                <w:lang w:val="en-US"/>
              </w:rPr>
            </w:pPr>
            <w:r>
              <w:rPr>
                <w:lang w:val="en-US"/>
              </w:rPr>
              <w:t>Lifebond</w:t>
            </w:r>
          </w:p>
        </w:tc>
        <w:tc>
          <w:tcPr>
            <w:tcW w:w="6091" w:type="dxa"/>
          </w:tcPr>
          <w:p w:rsidR="00862EF0" w:rsidRPr="00EE42FF" w:rsidRDefault="00766ADE" w:rsidP="00771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66ADE">
              <w:rPr>
                <w:b/>
                <w:lang w:val="en-US"/>
              </w:rPr>
              <w:t>Skill:</w:t>
            </w:r>
            <w:r>
              <w:rPr>
                <w:lang w:val="en-US"/>
              </w:rPr>
              <w:t xml:space="preserve"> Absorb a familiar’s essence, gaining their remaining HP as HP for yourself, but killing it</w:t>
            </w:r>
          </w:p>
        </w:tc>
        <w:tc>
          <w:tcPr>
            <w:tcW w:w="743" w:type="dxa"/>
          </w:tcPr>
          <w:p w:rsidR="00862EF0" w:rsidRDefault="00862EF0" w:rsidP="00771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862EF0" w:rsidRPr="001E1296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862EF0" w:rsidRDefault="00862EF0" w:rsidP="00771CD5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862EF0" w:rsidRDefault="00862EF0" w:rsidP="00771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862EF0" w:rsidRDefault="00862EF0" w:rsidP="00771C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62EF0" w:rsidRPr="009B6BC7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862EF0" w:rsidRDefault="00862EF0" w:rsidP="00771CD5">
            <w:pPr>
              <w:rPr>
                <w:lang w:val="en-US"/>
              </w:rPr>
            </w:pPr>
            <w:r>
              <w:rPr>
                <w:lang w:val="en-US"/>
              </w:rPr>
              <w:t>Arcane Study III</w:t>
            </w:r>
          </w:p>
        </w:tc>
        <w:tc>
          <w:tcPr>
            <w:tcW w:w="6091" w:type="dxa"/>
          </w:tcPr>
          <w:p w:rsidR="00862EF0" w:rsidRPr="009B6BC7" w:rsidRDefault="00862EF0" w:rsidP="00771C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Learn one school of magic with mastery level three</w:t>
            </w:r>
          </w:p>
        </w:tc>
        <w:tc>
          <w:tcPr>
            <w:tcW w:w="743" w:type="dxa"/>
          </w:tcPr>
          <w:p w:rsidR="00862EF0" w:rsidRDefault="00862EF0" w:rsidP="00771C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0F231D" w:rsidRPr="009B6BC7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0F231D" w:rsidRDefault="000F231D" w:rsidP="00771CD5">
            <w:pPr>
              <w:rPr>
                <w:lang w:val="en-US"/>
              </w:rPr>
            </w:pPr>
            <w:r>
              <w:rPr>
                <w:lang w:val="en-US"/>
              </w:rPr>
              <w:t>Dark Pact</w:t>
            </w:r>
          </w:p>
        </w:tc>
        <w:tc>
          <w:tcPr>
            <w:tcW w:w="6091" w:type="dxa"/>
          </w:tcPr>
          <w:p w:rsidR="000F231D" w:rsidRPr="00EC2139" w:rsidRDefault="000F231D" w:rsidP="00771C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n-US"/>
              </w:rPr>
            </w:pPr>
            <w:r>
              <w:rPr>
                <w:lang w:val="en-US"/>
              </w:rPr>
              <w:t xml:space="preserve">You may have one additional </w:t>
            </w:r>
            <w:r w:rsidRPr="00311D49">
              <w:rPr>
                <w:i/>
                <w:lang w:val="en-US"/>
              </w:rPr>
              <w:t>Familiar</w:t>
            </w:r>
            <w:r w:rsidR="00EC2139">
              <w:rPr>
                <w:i/>
                <w:lang w:val="en-US"/>
              </w:rPr>
              <w:t xml:space="preserve"> </w:t>
            </w:r>
            <w:r w:rsidR="00EC2139">
              <w:rPr>
                <w:lang w:val="en-US"/>
              </w:rPr>
              <w:t xml:space="preserve">(not </w:t>
            </w:r>
            <w:r w:rsidR="00EC2139">
              <w:rPr>
                <w:i/>
                <w:lang w:val="en-US"/>
              </w:rPr>
              <w:t>Greater Familiar)</w:t>
            </w:r>
          </w:p>
        </w:tc>
        <w:tc>
          <w:tcPr>
            <w:tcW w:w="743" w:type="dxa"/>
          </w:tcPr>
          <w:p w:rsidR="000F231D" w:rsidRDefault="00986B14" w:rsidP="00771C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:rsidR="00862EF0" w:rsidRDefault="00862EF0" w:rsidP="00862EF0">
      <w:pPr>
        <w:rPr>
          <w:lang w:val="en-US"/>
        </w:rPr>
      </w:pPr>
    </w:p>
    <w:p w:rsidR="00B430D8" w:rsidRDefault="003F6BC4" w:rsidP="00B430D8">
      <w:pPr>
        <w:pStyle w:val="Heading2"/>
      </w:pPr>
      <w:r>
        <w:t>Elementarist</w:t>
      </w:r>
    </w:p>
    <w:tbl>
      <w:tblPr>
        <w:tblStyle w:val="ListTable2-Accent3"/>
        <w:tblW w:w="9102" w:type="dxa"/>
        <w:tblLook w:val="04A0" w:firstRow="1" w:lastRow="0" w:firstColumn="1" w:lastColumn="0" w:noHBand="0" w:noVBand="1"/>
      </w:tblPr>
      <w:tblGrid>
        <w:gridCol w:w="2268"/>
        <w:gridCol w:w="6091"/>
        <w:gridCol w:w="743"/>
      </w:tblGrid>
      <w:tr w:rsidR="003F6BC4" w:rsidTr="007A14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3F6BC4" w:rsidRDefault="003F6BC4" w:rsidP="007A14ED">
            <w:pPr>
              <w:rPr>
                <w:lang w:val="en-US"/>
              </w:rPr>
            </w:pPr>
            <w:r>
              <w:rPr>
                <w:lang w:val="en-US"/>
              </w:rPr>
              <w:t>Trait</w:t>
            </w:r>
          </w:p>
        </w:tc>
        <w:tc>
          <w:tcPr>
            <w:tcW w:w="6091" w:type="dxa"/>
          </w:tcPr>
          <w:p w:rsidR="003F6BC4" w:rsidRDefault="003F6BC4" w:rsidP="007A14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Effect</w:t>
            </w:r>
          </w:p>
        </w:tc>
        <w:tc>
          <w:tcPr>
            <w:tcW w:w="743" w:type="dxa"/>
          </w:tcPr>
          <w:p w:rsidR="003F6BC4" w:rsidRDefault="003F6BC4" w:rsidP="007A14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Level</w:t>
            </w:r>
          </w:p>
        </w:tc>
      </w:tr>
      <w:tr w:rsidR="003F6BC4" w:rsidRPr="007130C2" w:rsidTr="007A1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3F6BC4" w:rsidRDefault="003F6BC4" w:rsidP="007A14ED">
            <w:pPr>
              <w:rPr>
                <w:lang w:val="en-US"/>
              </w:rPr>
            </w:pPr>
            <w:r>
              <w:rPr>
                <w:lang w:val="en-US"/>
              </w:rPr>
              <w:t>Arcane Study I</w:t>
            </w:r>
          </w:p>
        </w:tc>
        <w:tc>
          <w:tcPr>
            <w:tcW w:w="6091" w:type="dxa"/>
          </w:tcPr>
          <w:p w:rsidR="003F6BC4" w:rsidRPr="008A1E22" w:rsidRDefault="003F6BC4" w:rsidP="007A14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Learn one school of magic with mastery level one</w:t>
            </w:r>
          </w:p>
        </w:tc>
        <w:tc>
          <w:tcPr>
            <w:tcW w:w="743" w:type="dxa"/>
          </w:tcPr>
          <w:p w:rsidR="003F6BC4" w:rsidRDefault="003F6BC4" w:rsidP="007A14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F6BC4" w:rsidRPr="008B6B1E" w:rsidTr="007A14ED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3F6BC4" w:rsidRDefault="008B6B1E" w:rsidP="007A14ED">
            <w:pPr>
              <w:rPr>
                <w:lang w:val="en-US"/>
              </w:rPr>
            </w:pPr>
            <w:r>
              <w:rPr>
                <w:lang w:val="en-US"/>
              </w:rPr>
              <w:t>Curse of the Elements</w:t>
            </w:r>
          </w:p>
        </w:tc>
        <w:tc>
          <w:tcPr>
            <w:tcW w:w="6091" w:type="dxa"/>
          </w:tcPr>
          <w:p w:rsidR="003F6BC4" w:rsidRPr="008B6B1E" w:rsidRDefault="008B6B1E" w:rsidP="007A14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You get a +1 bonus to critical hits, but a -1 malus to </w:t>
            </w:r>
            <w:r w:rsidRPr="0006427A">
              <w:rPr>
                <w:lang w:val="en-US"/>
              </w:rPr>
              <w:t>Wound</w:t>
            </w:r>
            <w:r>
              <w:rPr>
                <w:i/>
                <w:lang w:val="en-US"/>
              </w:rPr>
              <w:t xml:space="preserve"> </w:t>
            </w:r>
            <w:r>
              <w:rPr>
                <w:lang w:val="en-US"/>
              </w:rPr>
              <w:t>rolls</w:t>
            </w:r>
            <w:r w:rsidR="00D426EE">
              <w:rPr>
                <w:lang w:val="en-US"/>
              </w:rPr>
              <w:t xml:space="preserve"> with direct damage</w:t>
            </w:r>
          </w:p>
        </w:tc>
        <w:tc>
          <w:tcPr>
            <w:tcW w:w="743" w:type="dxa"/>
          </w:tcPr>
          <w:p w:rsidR="003F6BC4" w:rsidRDefault="00D863B3" w:rsidP="007A14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85044" w:rsidRPr="008B6B1E" w:rsidTr="007A1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185044" w:rsidRDefault="00185044" w:rsidP="007A14ED">
            <w:pPr>
              <w:rPr>
                <w:lang w:val="en-US"/>
              </w:rPr>
            </w:pPr>
            <w:r>
              <w:rPr>
                <w:lang w:val="en-US"/>
              </w:rPr>
              <w:t>Elemental Focus</w:t>
            </w:r>
          </w:p>
        </w:tc>
        <w:tc>
          <w:tcPr>
            <w:tcW w:w="6091" w:type="dxa"/>
          </w:tcPr>
          <w:p w:rsidR="00185044" w:rsidRPr="00185044" w:rsidRDefault="00185044" w:rsidP="007A14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All </w:t>
            </w:r>
            <w:r w:rsidR="00AA2192">
              <w:rPr>
                <w:lang w:val="en-US"/>
              </w:rPr>
              <w:t>your</w:t>
            </w:r>
            <w:r w:rsidR="00C51758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weapons with </w:t>
            </w:r>
            <w:r w:rsidR="00113B50">
              <w:rPr>
                <w:lang w:val="en-US"/>
              </w:rPr>
              <w:t xml:space="preserve">type </w:t>
            </w:r>
            <w:r>
              <w:rPr>
                <w:i/>
                <w:lang w:val="en-US"/>
              </w:rPr>
              <w:t xml:space="preserve">Fire, Cold </w:t>
            </w:r>
            <w:r>
              <w:rPr>
                <w:lang w:val="en-US"/>
              </w:rPr>
              <w:t xml:space="preserve">or </w:t>
            </w:r>
            <w:r>
              <w:rPr>
                <w:i/>
                <w:lang w:val="en-US"/>
              </w:rPr>
              <w:t>Lightning</w:t>
            </w:r>
            <w:r w:rsidRPr="00736E4A">
              <w:rPr>
                <w:lang w:val="en-US"/>
              </w:rPr>
              <w:t xml:space="preserve"> </w:t>
            </w:r>
            <w:r w:rsidR="00113B50" w:rsidRPr="00736E4A">
              <w:rPr>
                <w:lang w:val="en-US"/>
              </w:rPr>
              <w:t>g</w:t>
            </w:r>
            <w:r>
              <w:rPr>
                <w:lang w:val="en-US"/>
              </w:rPr>
              <w:t>et +1 Damage</w:t>
            </w:r>
          </w:p>
        </w:tc>
        <w:tc>
          <w:tcPr>
            <w:tcW w:w="743" w:type="dxa"/>
          </w:tcPr>
          <w:p w:rsidR="00185044" w:rsidRDefault="00185044" w:rsidP="007A14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F6BC4" w:rsidRPr="00185044" w:rsidTr="007A14ED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3F6BC4" w:rsidRDefault="003F6BC4" w:rsidP="007A14ED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3F6BC4" w:rsidRPr="00F00B8A" w:rsidRDefault="003F6BC4" w:rsidP="007A14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3F6BC4" w:rsidRDefault="003F6BC4" w:rsidP="007A14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F6BC4" w:rsidRPr="00DB6A64" w:rsidTr="007A1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3F6BC4" w:rsidRDefault="007405E5" w:rsidP="007A14ED">
            <w:pPr>
              <w:rPr>
                <w:lang w:val="en-US"/>
              </w:rPr>
            </w:pPr>
            <w:r>
              <w:rPr>
                <w:lang w:val="en-US"/>
              </w:rPr>
              <w:t>Fiery Death</w:t>
            </w:r>
          </w:p>
        </w:tc>
        <w:tc>
          <w:tcPr>
            <w:tcW w:w="6091" w:type="dxa"/>
          </w:tcPr>
          <w:p w:rsidR="003F6BC4" w:rsidRPr="00B95867" w:rsidRDefault="007405E5" w:rsidP="007A14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Burning damage is now a 3D hit</w:t>
            </w:r>
          </w:p>
        </w:tc>
        <w:tc>
          <w:tcPr>
            <w:tcW w:w="743" w:type="dxa"/>
          </w:tcPr>
          <w:p w:rsidR="003F6BC4" w:rsidRDefault="003F6BC4" w:rsidP="007A14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7405E5" w:rsidRPr="007405E5" w:rsidTr="007A14ED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7405E5" w:rsidRDefault="007405E5" w:rsidP="007405E5">
            <w:pPr>
              <w:rPr>
                <w:lang w:val="en-US"/>
              </w:rPr>
            </w:pPr>
            <w:r>
              <w:rPr>
                <w:lang w:val="en-US"/>
              </w:rPr>
              <w:t>Fried Nerves</w:t>
            </w:r>
          </w:p>
        </w:tc>
        <w:tc>
          <w:tcPr>
            <w:tcW w:w="6091" w:type="dxa"/>
          </w:tcPr>
          <w:p w:rsidR="007405E5" w:rsidRPr="00EA06AA" w:rsidRDefault="007405E5" w:rsidP="007405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Enemies affected by </w:t>
            </w:r>
            <w:r>
              <w:rPr>
                <w:i/>
                <w:lang w:val="en-US"/>
              </w:rPr>
              <w:t xml:space="preserve">Shocked </w:t>
            </w:r>
            <w:r w:rsidRPr="004D3FBF">
              <w:rPr>
                <w:lang w:val="en-US"/>
              </w:rPr>
              <w:t>lose both actions</w:t>
            </w:r>
            <w:r w:rsidR="00DD4365">
              <w:rPr>
                <w:lang w:val="en-US"/>
              </w:rPr>
              <w:t xml:space="preserve"> on a 4+</w:t>
            </w:r>
          </w:p>
        </w:tc>
        <w:tc>
          <w:tcPr>
            <w:tcW w:w="743" w:type="dxa"/>
          </w:tcPr>
          <w:p w:rsidR="007405E5" w:rsidRDefault="00873B38" w:rsidP="007405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873B38" w:rsidRPr="00DB6A64" w:rsidTr="007A1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873B38" w:rsidRDefault="00873B38" w:rsidP="00873B38">
            <w:pPr>
              <w:rPr>
                <w:lang w:val="en-US"/>
              </w:rPr>
            </w:pPr>
            <w:r>
              <w:rPr>
                <w:lang w:val="en-US"/>
              </w:rPr>
              <w:t>Subzero</w:t>
            </w:r>
          </w:p>
        </w:tc>
        <w:tc>
          <w:tcPr>
            <w:tcW w:w="6091" w:type="dxa"/>
          </w:tcPr>
          <w:p w:rsidR="00873B38" w:rsidRPr="00F328AD" w:rsidRDefault="00873B38" w:rsidP="00873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Enemies affected by </w:t>
            </w:r>
            <w:r>
              <w:rPr>
                <w:i/>
                <w:lang w:val="en-US"/>
              </w:rPr>
              <w:t xml:space="preserve">Chilled </w:t>
            </w:r>
            <w:r>
              <w:rPr>
                <w:lang w:val="en-US"/>
              </w:rPr>
              <w:t>can’t move at all</w:t>
            </w:r>
          </w:p>
        </w:tc>
        <w:tc>
          <w:tcPr>
            <w:tcW w:w="743" w:type="dxa"/>
          </w:tcPr>
          <w:p w:rsidR="00873B38" w:rsidRDefault="00873B38" w:rsidP="00873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873B38" w:rsidRPr="001E1296" w:rsidTr="007A14ED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873B38" w:rsidRDefault="00873B38" w:rsidP="00873B38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873B38" w:rsidRDefault="00873B38" w:rsidP="00873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873B38" w:rsidRDefault="00873B38" w:rsidP="00873B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73B38" w:rsidRPr="009B6BC7" w:rsidTr="007A1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873B38" w:rsidRDefault="00D64DA0" w:rsidP="00873B38">
            <w:pPr>
              <w:rPr>
                <w:lang w:val="en-US"/>
              </w:rPr>
            </w:pPr>
            <w:r>
              <w:rPr>
                <w:lang w:val="en-US"/>
              </w:rPr>
              <w:t>Master of the Elements</w:t>
            </w:r>
          </w:p>
        </w:tc>
        <w:tc>
          <w:tcPr>
            <w:tcW w:w="6091" w:type="dxa"/>
          </w:tcPr>
          <w:p w:rsidR="00873B38" w:rsidRPr="009B6BC7" w:rsidRDefault="00D64DA0" w:rsidP="00873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All hits with elemental damage types always apply special effects</w:t>
            </w:r>
          </w:p>
        </w:tc>
        <w:tc>
          <w:tcPr>
            <w:tcW w:w="743" w:type="dxa"/>
          </w:tcPr>
          <w:p w:rsidR="00873B38" w:rsidRDefault="00873B38" w:rsidP="00873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873B38" w:rsidRPr="00A82962" w:rsidTr="007A14ED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873B38" w:rsidRDefault="007A14ED" w:rsidP="00873B38">
            <w:pPr>
              <w:rPr>
                <w:lang w:val="en-US"/>
              </w:rPr>
            </w:pPr>
            <w:r>
              <w:rPr>
                <w:lang w:val="en-US"/>
              </w:rPr>
              <w:t>Wildfire</w:t>
            </w:r>
          </w:p>
        </w:tc>
        <w:tc>
          <w:tcPr>
            <w:tcW w:w="6091" w:type="dxa"/>
          </w:tcPr>
          <w:p w:rsidR="00873B38" w:rsidRPr="00A82962" w:rsidRDefault="00A82962" w:rsidP="00873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i/>
                <w:lang w:val="en-US"/>
              </w:rPr>
              <w:t xml:space="preserve">Burning </w:t>
            </w:r>
            <w:r>
              <w:rPr>
                <w:lang w:val="en-US"/>
              </w:rPr>
              <w:t xml:space="preserve">can now stack up to three times. </w:t>
            </w:r>
          </w:p>
        </w:tc>
        <w:tc>
          <w:tcPr>
            <w:tcW w:w="743" w:type="dxa"/>
          </w:tcPr>
          <w:p w:rsidR="00873B38" w:rsidRDefault="00873B38" w:rsidP="00873B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982153" w:rsidRPr="000A42AA" w:rsidTr="007A1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982153" w:rsidRDefault="00982153" w:rsidP="00873B38">
            <w:pPr>
              <w:rPr>
                <w:lang w:val="en-US"/>
              </w:rPr>
            </w:pPr>
            <w:r>
              <w:rPr>
                <w:lang w:val="en-US"/>
              </w:rPr>
              <w:t>Shatter</w:t>
            </w:r>
          </w:p>
        </w:tc>
        <w:tc>
          <w:tcPr>
            <w:tcW w:w="6091" w:type="dxa"/>
          </w:tcPr>
          <w:p w:rsidR="00982153" w:rsidRPr="009B0519" w:rsidRDefault="00982153" w:rsidP="00873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Enemies that are </w:t>
            </w:r>
            <w:r>
              <w:rPr>
                <w:i/>
                <w:lang w:val="en-US"/>
              </w:rPr>
              <w:t>Ch</w:t>
            </w:r>
            <w:r w:rsidR="007B6E81">
              <w:rPr>
                <w:i/>
                <w:lang w:val="en-US"/>
              </w:rPr>
              <w:t>i</w:t>
            </w:r>
            <w:r>
              <w:rPr>
                <w:i/>
                <w:lang w:val="en-US"/>
              </w:rPr>
              <w:t xml:space="preserve">lled </w:t>
            </w:r>
            <w:r w:rsidR="002A1107">
              <w:rPr>
                <w:lang w:val="en-US"/>
              </w:rPr>
              <w:t xml:space="preserve">by you </w:t>
            </w:r>
            <w:r w:rsidR="00276EEE">
              <w:rPr>
                <w:lang w:val="en-US"/>
              </w:rPr>
              <w:t>take one extra wound</w:t>
            </w:r>
            <w:r w:rsidR="009B0519">
              <w:rPr>
                <w:lang w:val="en-US"/>
              </w:rPr>
              <w:t xml:space="preserve"> </w:t>
            </w:r>
            <w:r w:rsidR="00DF3B47">
              <w:rPr>
                <w:lang w:val="en-US"/>
              </w:rPr>
              <w:t>when wounded</w:t>
            </w:r>
            <w:r w:rsidR="00231C42">
              <w:rPr>
                <w:lang w:val="en-US"/>
              </w:rPr>
              <w:t xml:space="preserve"> by you and your allies</w:t>
            </w:r>
          </w:p>
        </w:tc>
        <w:tc>
          <w:tcPr>
            <w:tcW w:w="743" w:type="dxa"/>
          </w:tcPr>
          <w:p w:rsidR="00982153" w:rsidRDefault="009B0519" w:rsidP="00873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110CF3" w:rsidRPr="00A82962" w:rsidTr="007A14ED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110CF3" w:rsidRDefault="00B87A1F" w:rsidP="00873B38">
            <w:pPr>
              <w:rPr>
                <w:lang w:val="en-US"/>
              </w:rPr>
            </w:pPr>
            <w:r>
              <w:rPr>
                <w:lang w:val="en-US"/>
              </w:rPr>
              <w:t>Overload</w:t>
            </w:r>
          </w:p>
        </w:tc>
        <w:tc>
          <w:tcPr>
            <w:tcW w:w="6091" w:type="dxa"/>
          </w:tcPr>
          <w:p w:rsidR="00110CF3" w:rsidRPr="0049411C" w:rsidRDefault="00110CF3" w:rsidP="00873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Enemies you</w:t>
            </w:r>
            <w:r w:rsidR="00132FE2">
              <w:rPr>
                <w:lang w:val="en-US"/>
              </w:rPr>
              <w:t xml:space="preserve"> </w:t>
            </w:r>
            <w:r w:rsidR="00132FE2">
              <w:rPr>
                <w:i/>
                <w:lang w:val="en-US"/>
              </w:rPr>
              <w:t>Shock</w:t>
            </w:r>
            <w:r w:rsidR="00132FE2" w:rsidRPr="0049411C">
              <w:rPr>
                <w:i/>
                <w:lang w:val="en-US"/>
              </w:rPr>
              <w:t xml:space="preserve"> </w:t>
            </w:r>
            <w:r w:rsidR="0049411C" w:rsidRPr="0049411C">
              <w:rPr>
                <w:lang w:val="en-US"/>
              </w:rPr>
              <w:t xml:space="preserve">lose both actions. </w:t>
            </w:r>
            <w:r w:rsidR="00511935">
              <w:rPr>
                <w:lang w:val="en-US"/>
              </w:rPr>
              <w:t xml:space="preserve">Enemies with more than 1 HP can resist (and only lose one action) on a </w:t>
            </w:r>
            <w:r w:rsidR="006E474F">
              <w:rPr>
                <w:lang w:val="en-US"/>
              </w:rPr>
              <w:t>[</w:t>
            </w:r>
            <w:r w:rsidR="00FC3925">
              <w:rPr>
                <w:lang w:val="en-US"/>
              </w:rPr>
              <w:t>8</w:t>
            </w:r>
            <w:r w:rsidR="006E474F">
              <w:rPr>
                <w:lang w:val="en-US"/>
              </w:rPr>
              <w:t>-current HP]+</w:t>
            </w:r>
            <w:r w:rsidR="00511935">
              <w:rPr>
                <w:lang w:val="en-US"/>
              </w:rPr>
              <w:t xml:space="preserve"> </w:t>
            </w:r>
          </w:p>
        </w:tc>
        <w:tc>
          <w:tcPr>
            <w:tcW w:w="743" w:type="dxa"/>
          </w:tcPr>
          <w:p w:rsidR="00110CF3" w:rsidRDefault="001C1D47" w:rsidP="00873B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:rsidR="003F6BC4" w:rsidRPr="003F6BC4" w:rsidRDefault="003F6BC4" w:rsidP="003F6BC4">
      <w:pPr>
        <w:rPr>
          <w:lang w:val="en-US"/>
        </w:rPr>
      </w:pPr>
    </w:p>
    <w:p w:rsidR="005A76D2" w:rsidRDefault="005A76D2" w:rsidP="00B430D8">
      <w:pPr>
        <w:pStyle w:val="Heading2"/>
      </w:pPr>
      <w:r>
        <w:t>Witchhunter</w:t>
      </w:r>
    </w:p>
    <w:tbl>
      <w:tblPr>
        <w:tblStyle w:val="ListTable2-Accent3"/>
        <w:tblW w:w="9102" w:type="dxa"/>
        <w:tblLook w:val="04A0" w:firstRow="1" w:lastRow="0" w:firstColumn="1" w:lastColumn="0" w:noHBand="0" w:noVBand="1"/>
      </w:tblPr>
      <w:tblGrid>
        <w:gridCol w:w="2268"/>
        <w:gridCol w:w="6091"/>
        <w:gridCol w:w="743"/>
      </w:tblGrid>
      <w:tr w:rsidR="002C255D" w:rsidRPr="000A42AA" w:rsidTr="00114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2C255D" w:rsidRDefault="002C255D" w:rsidP="00771CD5">
            <w:pPr>
              <w:rPr>
                <w:lang w:val="en-US"/>
              </w:rPr>
            </w:pPr>
            <w:r>
              <w:rPr>
                <w:lang w:val="en-US"/>
              </w:rPr>
              <w:t>Trait</w:t>
            </w:r>
          </w:p>
        </w:tc>
        <w:tc>
          <w:tcPr>
            <w:tcW w:w="6091" w:type="dxa"/>
          </w:tcPr>
          <w:p w:rsidR="002C255D" w:rsidRDefault="002C255D" w:rsidP="00771C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Effect</w:t>
            </w:r>
          </w:p>
        </w:tc>
        <w:tc>
          <w:tcPr>
            <w:tcW w:w="743" w:type="dxa"/>
          </w:tcPr>
          <w:p w:rsidR="002C255D" w:rsidRDefault="002C255D" w:rsidP="00771C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Level</w:t>
            </w:r>
          </w:p>
        </w:tc>
      </w:tr>
      <w:tr w:rsidR="00433BDD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33BDD" w:rsidRDefault="00433BDD" w:rsidP="00433BDD">
            <w:pPr>
              <w:rPr>
                <w:lang w:val="en-US"/>
              </w:rPr>
            </w:pPr>
            <w:r>
              <w:rPr>
                <w:lang w:val="en-US"/>
              </w:rPr>
              <w:t>PsyKiller Rounds</w:t>
            </w:r>
          </w:p>
        </w:tc>
        <w:tc>
          <w:tcPr>
            <w:tcW w:w="6091" w:type="dxa"/>
          </w:tcPr>
          <w:p w:rsidR="00433BDD" w:rsidRPr="008A1E22" w:rsidRDefault="00433BDD" w:rsidP="00433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All ranged projectile attacks against a </w:t>
            </w:r>
            <w:r>
              <w:rPr>
                <w:i/>
                <w:lang w:val="en-US"/>
              </w:rPr>
              <w:t>Demon</w:t>
            </w:r>
            <w:r w:rsidR="006D48FC">
              <w:rPr>
                <w:i/>
                <w:lang w:val="en-US"/>
              </w:rPr>
              <w:t xml:space="preserve"> </w:t>
            </w:r>
            <w:r w:rsidR="006D48FC" w:rsidRPr="006D48FC">
              <w:rPr>
                <w:lang w:val="en-US"/>
              </w:rPr>
              <w:t xml:space="preserve">or </w:t>
            </w:r>
            <w:r w:rsidR="006D48FC">
              <w:rPr>
                <w:i/>
                <w:lang w:val="en-US"/>
              </w:rPr>
              <w:t>Psyker</w:t>
            </w:r>
            <w:r>
              <w:rPr>
                <w:lang w:val="en-US"/>
              </w:rPr>
              <w:t xml:space="preserve"> get a +1 to </w:t>
            </w:r>
            <w:r>
              <w:rPr>
                <w:i/>
                <w:lang w:val="en-US"/>
              </w:rPr>
              <w:t xml:space="preserve">Wound </w:t>
            </w:r>
            <w:r>
              <w:rPr>
                <w:lang w:val="en-US"/>
              </w:rPr>
              <w:t>rolls. You can’t use another Magazine upgrade.</w:t>
            </w:r>
          </w:p>
        </w:tc>
        <w:tc>
          <w:tcPr>
            <w:tcW w:w="743" w:type="dxa"/>
          </w:tcPr>
          <w:p w:rsidR="00433BDD" w:rsidRDefault="00433BDD" w:rsidP="00433B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565FD" w:rsidRPr="00F565FD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F565FD" w:rsidRDefault="00F565FD" w:rsidP="00433BDD">
            <w:pPr>
              <w:rPr>
                <w:lang w:val="en-US"/>
              </w:rPr>
            </w:pPr>
            <w:r>
              <w:rPr>
                <w:lang w:val="en-US"/>
              </w:rPr>
              <w:t>Psyphase Blades</w:t>
            </w:r>
          </w:p>
        </w:tc>
        <w:tc>
          <w:tcPr>
            <w:tcW w:w="6091" w:type="dxa"/>
          </w:tcPr>
          <w:p w:rsidR="00F565FD" w:rsidRPr="00F565FD" w:rsidRDefault="00F565FD" w:rsidP="00433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All melee attacks against a </w:t>
            </w:r>
            <w:r>
              <w:rPr>
                <w:i/>
                <w:lang w:val="en-US"/>
              </w:rPr>
              <w:t xml:space="preserve">Demon </w:t>
            </w:r>
            <w:r>
              <w:rPr>
                <w:lang w:val="en-US"/>
              </w:rPr>
              <w:t xml:space="preserve">or </w:t>
            </w:r>
            <w:r>
              <w:rPr>
                <w:i/>
                <w:lang w:val="en-US"/>
              </w:rPr>
              <w:t>Psyker</w:t>
            </w:r>
            <w:r>
              <w:rPr>
                <w:lang w:val="en-US"/>
              </w:rPr>
              <w:t xml:space="preserve"> get a +1 to </w:t>
            </w:r>
            <w:r>
              <w:rPr>
                <w:i/>
                <w:lang w:val="en-US"/>
              </w:rPr>
              <w:t xml:space="preserve">Wound </w:t>
            </w:r>
          </w:p>
        </w:tc>
        <w:tc>
          <w:tcPr>
            <w:tcW w:w="743" w:type="dxa"/>
          </w:tcPr>
          <w:p w:rsidR="00F565FD" w:rsidRDefault="00133CA6" w:rsidP="00433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33BDD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33BDD" w:rsidRDefault="00433BDD" w:rsidP="00433BDD">
            <w:pPr>
              <w:rPr>
                <w:lang w:val="en-US"/>
              </w:rPr>
            </w:pPr>
            <w:r>
              <w:rPr>
                <w:lang w:val="en-US"/>
              </w:rPr>
              <w:t>Back to Hell</w:t>
            </w:r>
          </w:p>
        </w:tc>
        <w:tc>
          <w:tcPr>
            <w:tcW w:w="6091" w:type="dxa"/>
          </w:tcPr>
          <w:p w:rsidR="00433BDD" w:rsidRPr="00F30764" w:rsidRDefault="00433BDD" w:rsidP="00433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Critical wounds against a </w:t>
            </w:r>
            <w:r>
              <w:rPr>
                <w:i/>
                <w:lang w:val="en-US"/>
              </w:rPr>
              <w:t xml:space="preserve">Demon </w:t>
            </w:r>
            <w:r>
              <w:rPr>
                <w:lang w:val="en-US"/>
              </w:rPr>
              <w:t>deal an additional wound</w:t>
            </w:r>
          </w:p>
        </w:tc>
        <w:tc>
          <w:tcPr>
            <w:tcW w:w="743" w:type="dxa"/>
          </w:tcPr>
          <w:p w:rsidR="00433BDD" w:rsidRDefault="00433BDD" w:rsidP="00433B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33BDD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33BDD" w:rsidRDefault="00433BDD" w:rsidP="00433BDD">
            <w:pPr>
              <w:rPr>
                <w:lang w:val="en-US"/>
              </w:rPr>
            </w:pPr>
            <w:r>
              <w:rPr>
                <w:lang w:val="en-US"/>
              </w:rPr>
              <w:t>Deny the Witch</w:t>
            </w:r>
          </w:p>
        </w:tc>
        <w:tc>
          <w:tcPr>
            <w:tcW w:w="6091" w:type="dxa"/>
          </w:tcPr>
          <w:p w:rsidR="00433BDD" w:rsidRPr="00433BDD" w:rsidRDefault="00433BDD" w:rsidP="00433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Critical wounds against a </w:t>
            </w:r>
            <w:r>
              <w:rPr>
                <w:i/>
                <w:lang w:val="en-US"/>
              </w:rPr>
              <w:t xml:space="preserve">Psyker </w:t>
            </w:r>
            <w:r>
              <w:rPr>
                <w:lang w:val="en-US"/>
              </w:rPr>
              <w:t>deal an additional wound</w:t>
            </w:r>
          </w:p>
        </w:tc>
        <w:tc>
          <w:tcPr>
            <w:tcW w:w="743" w:type="dxa"/>
          </w:tcPr>
          <w:p w:rsidR="00433BDD" w:rsidRDefault="00433BDD" w:rsidP="00433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33BDD" w:rsidRPr="007130C2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33BDD" w:rsidRDefault="00433BDD" w:rsidP="00433BDD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433BDD" w:rsidRDefault="00433BDD" w:rsidP="00433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433BDD" w:rsidRDefault="00433BDD" w:rsidP="00433B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33BDD" w:rsidRPr="007130C2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33BDD" w:rsidRDefault="00433BDD" w:rsidP="00433BDD">
            <w:pPr>
              <w:rPr>
                <w:lang w:val="en-US"/>
              </w:rPr>
            </w:pPr>
            <w:r>
              <w:rPr>
                <w:lang w:val="en-US"/>
              </w:rPr>
              <w:t>Magic Resistance</w:t>
            </w:r>
          </w:p>
        </w:tc>
        <w:tc>
          <w:tcPr>
            <w:tcW w:w="6091" w:type="dxa"/>
          </w:tcPr>
          <w:p w:rsidR="00433BDD" w:rsidRPr="00F00B8A" w:rsidRDefault="00433BDD" w:rsidP="00433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When hit by a magic attack or effect, you resist it on a 5+</w:t>
            </w:r>
          </w:p>
        </w:tc>
        <w:tc>
          <w:tcPr>
            <w:tcW w:w="743" w:type="dxa"/>
          </w:tcPr>
          <w:p w:rsidR="00433BDD" w:rsidRDefault="00433BDD" w:rsidP="00433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433BDD" w:rsidRPr="00DB6A64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33BDD" w:rsidRDefault="00086BC9" w:rsidP="00433BDD">
            <w:pPr>
              <w:rPr>
                <w:lang w:val="en-US"/>
              </w:rPr>
            </w:pPr>
            <w:r>
              <w:rPr>
                <w:lang w:val="en-US"/>
              </w:rPr>
              <w:t>On the Hunt</w:t>
            </w:r>
          </w:p>
        </w:tc>
        <w:tc>
          <w:tcPr>
            <w:tcW w:w="6091" w:type="dxa"/>
          </w:tcPr>
          <w:p w:rsidR="00433BDD" w:rsidRPr="00086BC9" w:rsidRDefault="00086BC9" w:rsidP="00433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You may move 5cm further when moving towards a </w:t>
            </w:r>
            <w:r>
              <w:rPr>
                <w:i/>
                <w:lang w:val="en-US"/>
              </w:rPr>
              <w:t xml:space="preserve">Demon </w:t>
            </w:r>
            <w:r>
              <w:rPr>
                <w:lang w:val="en-US"/>
              </w:rPr>
              <w:t xml:space="preserve">or </w:t>
            </w:r>
            <w:r>
              <w:rPr>
                <w:i/>
                <w:lang w:val="en-US"/>
              </w:rPr>
              <w:t>Psyker</w:t>
            </w:r>
          </w:p>
        </w:tc>
        <w:tc>
          <w:tcPr>
            <w:tcW w:w="743" w:type="dxa"/>
          </w:tcPr>
          <w:p w:rsidR="00433BDD" w:rsidRDefault="00433BDD" w:rsidP="00433B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F63EFF" w:rsidRPr="00DB6A64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F63EFF" w:rsidRDefault="00EE42FF" w:rsidP="00433BDD">
            <w:pPr>
              <w:rPr>
                <w:lang w:val="en-US"/>
              </w:rPr>
            </w:pPr>
            <w:r>
              <w:rPr>
                <w:lang w:val="en-US"/>
              </w:rPr>
              <w:t>Ripped Apart</w:t>
            </w:r>
          </w:p>
        </w:tc>
        <w:tc>
          <w:tcPr>
            <w:tcW w:w="6091" w:type="dxa"/>
          </w:tcPr>
          <w:p w:rsidR="00F63EFF" w:rsidRPr="00EE42FF" w:rsidRDefault="00EE42FF" w:rsidP="00433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Critical hits </w:t>
            </w:r>
            <w:r>
              <w:rPr>
                <w:i/>
                <w:lang w:val="en-US"/>
              </w:rPr>
              <w:t xml:space="preserve">Daze Demons </w:t>
            </w:r>
            <w:r>
              <w:rPr>
                <w:lang w:val="en-US"/>
              </w:rPr>
              <w:t xml:space="preserve">and </w:t>
            </w:r>
            <w:r>
              <w:rPr>
                <w:i/>
                <w:lang w:val="en-US"/>
              </w:rPr>
              <w:t>Psykers</w:t>
            </w:r>
          </w:p>
        </w:tc>
        <w:tc>
          <w:tcPr>
            <w:tcW w:w="743" w:type="dxa"/>
          </w:tcPr>
          <w:p w:rsidR="00F63EFF" w:rsidRDefault="00DA5E53" w:rsidP="00433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433BDD" w:rsidRPr="001E1296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33BDD" w:rsidRDefault="00433BDD" w:rsidP="00433BDD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433BDD" w:rsidRDefault="00433BDD" w:rsidP="00433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433BDD" w:rsidRDefault="00433BDD" w:rsidP="00433B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33BDD" w:rsidRPr="009B6BC7" w:rsidTr="001146A4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33BDD" w:rsidRDefault="009B6BC7" w:rsidP="00433BDD">
            <w:pPr>
              <w:rPr>
                <w:lang w:val="en-US"/>
              </w:rPr>
            </w:pPr>
            <w:r>
              <w:rPr>
                <w:lang w:val="en-US"/>
              </w:rPr>
              <w:t>Mark of Death</w:t>
            </w:r>
          </w:p>
        </w:tc>
        <w:tc>
          <w:tcPr>
            <w:tcW w:w="6091" w:type="dxa"/>
          </w:tcPr>
          <w:p w:rsidR="00433BDD" w:rsidRPr="009B6BC7" w:rsidRDefault="009B6BC7" w:rsidP="00433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b/>
                <w:lang w:val="en-US"/>
              </w:rPr>
              <w:t xml:space="preserve">Skill: </w:t>
            </w:r>
            <w:r>
              <w:rPr>
                <w:lang w:val="en-US"/>
              </w:rPr>
              <w:t xml:space="preserve">Mark an enemy </w:t>
            </w:r>
            <w:r>
              <w:rPr>
                <w:i/>
                <w:lang w:val="en-US"/>
              </w:rPr>
              <w:t xml:space="preserve">Demon </w:t>
            </w:r>
            <w:r>
              <w:rPr>
                <w:lang w:val="en-US"/>
              </w:rPr>
              <w:t xml:space="preserve">or </w:t>
            </w:r>
            <w:r>
              <w:rPr>
                <w:i/>
                <w:lang w:val="en-US"/>
              </w:rPr>
              <w:t xml:space="preserve">Psyker. </w:t>
            </w:r>
            <w:r>
              <w:rPr>
                <w:lang w:val="en-US"/>
              </w:rPr>
              <w:t>You may not attack anothe</w:t>
            </w:r>
            <w:r w:rsidR="0007594F">
              <w:rPr>
                <w:lang w:val="en-US"/>
              </w:rPr>
              <w:t>r enemy until it is dead.</w:t>
            </w:r>
            <w:r>
              <w:rPr>
                <w:lang w:val="en-US"/>
              </w:rPr>
              <w:t xml:space="preserve"> You may not move away from it. </w:t>
            </w:r>
            <w:r w:rsidR="00F63EFF">
              <w:rPr>
                <w:lang w:val="en-US"/>
              </w:rPr>
              <w:t>You get +1 to critical hits and critical wounds and get +1 Strength</w:t>
            </w:r>
            <w:r w:rsidR="00C82798">
              <w:rPr>
                <w:lang w:val="en-US"/>
              </w:rPr>
              <w:t xml:space="preserve"> while your target is still alive</w:t>
            </w:r>
            <w:r w:rsidR="00F63EFF">
              <w:rPr>
                <w:lang w:val="en-US"/>
              </w:rPr>
              <w:t>.</w:t>
            </w:r>
          </w:p>
        </w:tc>
        <w:tc>
          <w:tcPr>
            <w:tcW w:w="743" w:type="dxa"/>
          </w:tcPr>
          <w:p w:rsidR="00433BDD" w:rsidRDefault="00433BDD" w:rsidP="00433B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:rsidR="002C255D" w:rsidRPr="002C255D" w:rsidRDefault="002C255D" w:rsidP="002C255D">
      <w:pPr>
        <w:rPr>
          <w:lang w:val="en-US"/>
        </w:rPr>
      </w:pPr>
    </w:p>
    <w:p w:rsidR="005F4D16" w:rsidRDefault="005F4D16" w:rsidP="00B430D8">
      <w:pPr>
        <w:pStyle w:val="Heading2"/>
      </w:pPr>
      <w:r>
        <w:t>Techpriest</w:t>
      </w:r>
    </w:p>
    <w:tbl>
      <w:tblPr>
        <w:tblStyle w:val="ListTable2-Accent3"/>
        <w:tblW w:w="9102" w:type="dxa"/>
        <w:tblLook w:val="04A0" w:firstRow="1" w:lastRow="0" w:firstColumn="1" w:lastColumn="0" w:noHBand="0" w:noVBand="1"/>
      </w:tblPr>
      <w:tblGrid>
        <w:gridCol w:w="2268"/>
        <w:gridCol w:w="6091"/>
        <w:gridCol w:w="743"/>
      </w:tblGrid>
      <w:tr w:rsidR="005F4D16" w:rsidTr="007A14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F4D16" w:rsidRDefault="005F4D16" w:rsidP="007A14ED">
            <w:pPr>
              <w:rPr>
                <w:lang w:val="en-US"/>
              </w:rPr>
            </w:pPr>
            <w:r>
              <w:rPr>
                <w:lang w:val="en-US"/>
              </w:rPr>
              <w:t>Trait</w:t>
            </w:r>
          </w:p>
        </w:tc>
        <w:tc>
          <w:tcPr>
            <w:tcW w:w="6091" w:type="dxa"/>
          </w:tcPr>
          <w:p w:rsidR="005F4D16" w:rsidRDefault="005F4D16" w:rsidP="007A14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Effect</w:t>
            </w:r>
          </w:p>
        </w:tc>
        <w:tc>
          <w:tcPr>
            <w:tcW w:w="743" w:type="dxa"/>
          </w:tcPr>
          <w:p w:rsidR="005F4D16" w:rsidRDefault="005F4D16" w:rsidP="007A14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Level</w:t>
            </w:r>
          </w:p>
        </w:tc>
      </w:tr>
      <w:tr w:rsidR="005F4D16" w:rsidRPr="007130C2" w:rsidTr="007A1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F4D16" w:rsidRDefault="001309B9" w:rsidP="007A14ED">
            <w:pPr>
              <w:rPr>
                <w:lang w:val="en-US"/>
              </w:rPr>
            </w:pPr>
            <w:r>
              <w:rPr>
                <w:lang w:val="en-US"/>
              </w:rPr>
              <w:t>Blessed Weapons</w:t>
            </w:r>
          </w:p>
        </w:tc>
        <w:tc>
          <w:tcPr>
            <w:tcW w:w="6091" w:type="dxa"/>
          </w:tcPr>
          <w:p w:rsidR="005F4D16" w:rsidRPr="001309B9" w:rsidRDefault="001309B9" w:rsidP="007A14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All allied characters within 5cm may reroll one 1 on a ranged </w:t>
            </w:r>
            <w:r w:rsidR="00FB1210">
              <w:rPr>
                <w:i/>
                <w:lang w:val="en-US"/>
              </w:rPr>
              <w:t>Wound</w:t>
            </w:r>
            <w:r>
              <w:rPr>
                <w:i/>
                <w:lang w:val="en-US"/>
              </w:rPr>
              <w:t xml:space="preserve"> </w:t>
            </w:r>
            <w:r>
              <w:rPr>
                <w:lang w:val="en-US"/>
              </w:rPr>
              <w:t>roll</w:t>
            </w:r>
          </w:p>
        </w:tc>
        <w:tc>
          <w:tcPr>
            <w:tcW w:w="743" w:type="dxa"/>
          </w:tcPr>
          <w:p w:rsidR="005F4D16" w:rsidRDefault="005F4D16" w:rsidP="007A14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F4D16" w:rsidRPr="00B87C6B" w:rsidTr="007A14ED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F4D16" w:rsidRDefault="00B87C6B" w:rsidP="007A14ED">
            <w:pPr>
              <w:rPr>
                <w:lang w:val="en-US"/>
              </w:rPr>
            </w:pPr>
            <w:r>
              <w:rPr>
                <w:lang w:val="en-US"/>
              </w:rPr>
              <w:t>Thick Plating</w:t>
            </w:r>
          </w:p>
        </w:tc>
        <w:tc>
          <w:tcPr>
            <w:tcW w:w="6091" w:type="dxa"/>
          </w:tcPr>
          <w:p w:rsidR="005F4D16" w:rsidRPr="00F565FD" w:rsidRDefault="00B87C6B" w:rsidP="007A14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Your Drones lose 1 Aim but gain a 6+ Armor Roll. </w:t>
            </w:r>
          </w:p>
        </w:tc>
        <w:tc>
          <w:tcPr>
            <w:tcW w:w="743" w:type="dxa"/>
          </w:tcPr>
          <w:p w:rsidR="005F4D16" w:rsidRDefault="005F4D16" w:rsidP="007A14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F4D16" w:rsidRPr="00B87C6B" w:rsidTr="007A1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F4D16" w:rsidRDefault="001363C6" w:rsidP="007A14ED">
            <w:pPr>
              <w:rPr>
                <w:lang w:val="en-US"/>
              </w:rPr>
            </w:pPr>
            <w:r>
              <w:rPr>
                <w:lang w:val="en-US"/>
              </w:rPr>
              <w:t>Triangulation</w:t>
            </w:r>
          </w:p>
        </w:tc>
        <w:tc>
          <w:tcPr>
            <w:tcW w:w="6091" w:type="dxa"/>
          </w:tcPr>
          <w:p w:rsidR="005F4D16" w:rsidRPr="00F30764" w:rsidRDefault="001363C6" w:rsidP="007A14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B0F0C">
              <w:rPr>
                <w:b/>
                <w:lang w:val="en-US"/>
              </w:rPr>
              <w:t>Skill:</w:t>
            </w:r>
            <w:r>
              <w:rPr>
                <w:lang w:val="en-US"/>
              </w:rPr>
              <w:t xml:space="preserve"> Mark an enemy. All ranged attackers gain +1 Aim against it</w:t>
            </w:r>
          </w:p>
        </w:tc>
        <w:tc>
          <w:tcPr>
            <w:tcW w:w="743" w:type="dxa"/>
          </w:tcPr>
          <w:p w:rsidR="005F4D16" w:rsidRDefault="005F4D16" w:rsidP="007A14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F4D16" w:rsidRPr="00B87C6B" w:rsidTr="007A14ED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F4D16" w:rsidRDefault="005F4D16" w:rsidP="007A14ED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5F4D16" w:rsidRDefault="005F4D16" w:rsidP="007A14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5F4D16" w:rsidRDefault="005F4D16" w:rsidP="007A14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F4D16" w:rsidRPr="00B87C6B" w:rsidTr="007A1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F4D16" w:rsidRDefault="003A2FDD" w:rsidP="007A14ED">
            <w:pPr>
              <w:rPr>
                <w:lang w:val="en-US"/>
              </w:rPr>
            </w:pPr>
            <w:r>
              <w:rPr>
                <w:lang w:val="en-US"/>
              </w:rPr>
              <w:t>Multithreading</w:t>
            </w:r>
          </w:p>
        </w:tc>
        <w:tc>
          <w:tcPr>
            <w:tcW w:w="6091" w:type="dxa"/>
          </w:tcPr>
          <w:p w:rsidR="005F4D16" w:rsidRPr="00F00B8A" w:rsidRDefault="003A2FDD" w:rsidP="007A14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You may purchase and use</w:t>
            </w:r>
            <w:r w:rsidR="00F960B3">
              <w:rPr>
                <w:lang w:val="en-US"/>
              </w:rPr>
              <w:t xml:space="preserve"> </w:t>
            </w:r>
            <w:r w:rsidR="00713728">
              <w:rPr>
                <w:lang w:val="en-US"/>
              </w:rPr>
              <w:t>one additional Drone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743" w:type="dxa"/>
          </w:tcPr>
          <w:p w:rsidR="005F4D16" w:rsidRDefault="005F4D16" w:rsidP="007A14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713728" w:rsidRPr="00B87C6B" w:rsidTr="007A14ED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713728" w:rsidRDefault="00713728" w:rsidP="00713728">
            <w:pPr>
              <w:rPr>
                <w:lang w:val="en-US"/>
              </w:rPr>
            </w:pPr>
            <w:r>
              <w:rPr>
                <w:lang w:val="en-US"/>
              </w:rPr>
              <w:t>Multithreading II</w:t>
            </w:r>
          </w:p>
        </w:tc>
        <w:tc>
          <w:tcPr>
            <w:tcW w:w="6091" w:type="dxa"/>
          </w:tcPr>
          <w:p w:rsidR="00713728" w:rsidRPr="00F00B8A" w:rsidRDefault="00713728" w:rsidP="00713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You may purchase and use one additional Drone </w:t>
            </w:r>
          </w:p>
        </w:tc>
        <w:tc>
          <w:tcPr>
            <w:tcW w:w="743" w:type="dxa"/>
          </w:tcPr>
          <w:p w:rsidR="00713728" w:rsidRDefault="00713728" w:rsidP="0071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713728" w:rsidRPr="001363C6" w:rsidTr="007A1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713728" w:rsidRDefault="00713728" w:rsidP="00713728">
            <w:pPr>
              <w:rPr>
                <w:lang w:val="en-US"/>
              </w:rPr>
            </w:pPr>
            <w:r>
              <w:rPr>
                <w:lang w:val="en-US"/>
              </w:rPr>
              <w:t>Reinforced Armor</w:t>
            </w:r>
          </w:p>
        </w:tc>
        <w:tc>
          <w:tcPr>
            <w:tcW w:w="6091" w:type="dxa"/>
          </w:tcPr>
          <w:p w:rsidR="00713728" w:rsidRPr="00433BDD" w:rsidRDefault="00713728" w:rsidP="00713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All allied characters within 5cm may reroll one </w:t>
            </w:r>
            <w:r w:rsidRPr="00E043C8">
              <w:rPr>
                <w:i/>
                <w:lang w:val="en-US"/>
              </w:rPr>
              <w:t>Armor</w:t>
            </w:r>
            <w:r>
              <w:rPr>
                <w:lang w:val="en-US"/>
              </w:rPr>
              <w:t xml:space="preserve"> roll per Round</w:t>
            </w:r>
          </w:p>
        </w:tc>
        <w:tc>
          <w:tcPr>
            <w:tcW w:w="743" w:type="dxa"/>
          </w:tcPr>
          <w:p w:rsidR="00713728" w:rsidRDefault="00713728" w:rsidP="0071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713728" w:rsidRPr="001363C6" w:rsidTr="007A14ED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713728" w:rsidRDefault="00713728" w:rsidP="00713728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713728" w:rsidRDefault="00713728" w:rsidP="00713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713728" w:rsidRDefault="00713728" w:rsidP="0071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13728" w:rsidRPr="001363C6" w:rsidTr="007A1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713728" w:rsidRDefault="00713728" w:rsidP="00713728">
            <w:pPr>
              <w:rPr>
                <w:lang w:val="en-US"/>
              </w:rPr>
            </w:pPr>
            <w:r>
              <w:rPr>
                <w:lang w:val="en-US"/>
              </w:rPr>
              <w:t>Drone Lord</w:t>
            </w:r>
          </w:p>
        </w:tc>
        <w:tc>
          <w:tcPr>
            <w:tcW w:w="6091" w:type="dxa"/>
          </w:tcPr>
          <w:p w:rsidR="00713728" w:rsidRPr="009B6BC7" w:rsidRDefault="00D45C53" w:rsidP="00713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All your drones get +1 Ai</w:t>
            </w:r>
            <w:r w:rsidR="00C00DD0">
              <w:rPr>
                <w:lang w:val="en-US"/>
              </w:rPr>
              <w:t>m</w:t>
            </w:r>
            <w:r w:rsidR="00713728">
              <w:rPr>
                <w:lang w:val="en-US"/>
              </w:rPr>
              <w:t xml:space="preserve">. </w:t>
            </w:r>
          </w:p>
        </w:tc>
        <w:tc>
          <w:tcPr>
            <w:tcW w:w="743" w:type="dxa"/>
          </w:tcPr>
          <w:p w:rsidR="00713728" w:rsidRDefault="00713728" w:rsidP="007137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713728" w:rsidRPr="001363C6" w:rsidTr="007A14ED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713728" w:rsidRDefault="00691289" w:rsidP="00713728">
            <w:pPr>
              <w:rPr>
                <w:lang w:val="en-US"/>
              </w:rPr>
            </w:pPr>
            <w:r>
              <w:rPr>
                <w:lang w:val="en-US"/>
              </w:rPr>
              <w:t>Choir of Guns</w:t>
            </w:r>
          </w:p>
        </w:tc>
        <w:tc>
          <w:tcPr>
            <w:tcW w:w="6091" w:type="dxa"/>
          </w:tcPr>
          <w:p w:rsidR="00713728" w:rsidRPr="00691289" w:rsidRDefault="00691289" w:rsidP="00713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91289">
              <w:rPr>
                <w:b/>
                <w:lang w:val="en-US"/>
              </w:rPr>
              <w:t xml:space="preserve">Skill: </w:t>
            </w:r>
            <w:r>
              <w:rPr>
                <w:lang w:val="en-US"/>
              </w:rPr>
              <w:t>All allies within 10cm may reroll any two dice during a r</w:t>
            </w:r>
            <w:r w:rsidR="005C4873">
              <w:rPr>
                <w:lang w:val="en-US"/>
              </w:rPr>
              <w:t>anged attack once in this round</w:t>
            </w:r>
          </w:p>
        </w:tc>
        <w:tc>
          <w:tcPr>
            <w:tcW w:w="743" w:type="dxa"/>
          </w:tcPr>
          <w:p w:rsidR="00713728" w:rsidRDefault="00691289" w:rsidP="007137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:rsidR="005F4D16" w:rsidRDefault="005F4D16" w:rsidP="005F4D16">
      <w:pPr>
        <w:rPr>
          <w:lang w:val="en-US"/>
        </w:rPr>
      </w:pPr>
    </w:p>
    <w:p w:rsidR="005959B6" w:rsidRDefault="005959B6" w:rsidP="005959B6">
      <w:pPr>
        <w:pStyle w:val="Heading2"/>
      </w:pPr>
      <w:r>
        <w:t>Hemomancer</w:t>
      </w:r>
    </w:p>
    <w:tbl>
      <w:tblPr>
        <w:tblStyle w:val="ListTable2-Accent3"/>
        <w:tblW w:w="9102" w:type="dxa"/>
        <w:tblLook w:val="04A0" w:firstRow="1" w:lastRow="0" w:firstColumn="1" w:lastColumn="0" w:noHBand="0" w:noVBand="1"/>
      </w:tblPr>
      <w:tblGrid>
        <w:gridCol w:w="2268"/>
        <w:gridCol w:w="6091"/>
        <w:gridCol w:w="743"/>
      </w:tblGrid>
      <w:tr w:rsidR="005959B6" w:rsidTr="004F04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959B6" w:rsidRDefault="005959B6" w:rsidP="004F0431">
            <w:pPr>
              <w:rPr>
                <w:lang w:val="en-US"/>
              </w:rPr>
            </w:pPr>
            <w:r>
              <w:rPr>
                <w:lang w:val="en-US"/>
              </w:rPr>
              <w:t>Trait</w:t>
            </w:r>
          </w:p>
        </w:tc>
        <w:tc>
          <w:tcPr>
            <w:tcW w:w="6091" w:type="dxa"/>
          </w:tcPr>
          <w:p w:rsidR="005959B6" w:rsidRDefault="005959B6" w:rsidP="004F04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Effect</w:t>
            </w:r>
          </w:p>
        </w:tc>
        <w:tc>
          <w:tcPr>
            <w:tcW w:w="743" w:type="dxa"/>
          </w:tcPr>
          <w:p w:rsidR="005959B6" w:rsidRDefault="005959B6" w:rsidP="004F04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Level</w:t>
            </w:r>
          </w:p>
        </w:tc>
      </w:tr>
      <w:tr w:rsidR="005959B6" w:rsidRPr="00F5055D" w:rsidTr="004F04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959B6" w:rsidRDefault="00F5055D" w:rsidP="004F0431">
            <w:pPr>
              <w:rPr>
                <w:lang w:val="en-US"/>
              </w:rPr>
            </w:pPr>
            <w:r>
              <w:rPr>
                <w:lang w:val="en-US"/>
              </w:rPr>
              <w:t>Blood Sacrifice</w:t>
            </w:r>
          </w:p>
        </w:tc>
        <w:tc>
          <w:tcPr>
            <w:tcW w:w="6091" w:type="dxa"/>
          </w:tcPr>
          <w:p w:rsidR="005959B6" w:rsidRPr="001309B9" w:rsidRDefault="00F5055D" w:rsidP="004F0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Skill: Sacrifice x HP to get x Strength for this Round.</w:t>
            </w:r>
          </w:p>
        </w:tc>
        <w:tc>
          <w:tcPr>
            <w:tcW w:w="743" w:type="dxa"/>
          </w:tcPr>
          <w:p w:rsidR="005959B6" w:rsidRDefault="00F5055D" w:rsidP="004F04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959B6" w:rsidRPr="00F5055D" w:rsidTr="004F0431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959B6" w:rsidRDefault="00C56736" w:rsidP="004F0431">
            <w:pPr>
              <w:rPr>
                <w:lang w:val="en-US"/>
              </w:rPr>
            </w:pPr>
            <w:r>
              <w:rPr>
                <w:lang w:val="en-US"/>
              </w:rPr>
              <w:t>The Monster Within</w:t>
            </w:r>
          </w:p>
        </w:tc>
        <w:tc>
          <w:tcPr>
            <w:tcW w:w="6091" w:type="dxa"/>
          </w:tcPr>
          <w:p w:rsidR="005959B6" w:rsidRPr="00F565FD" w:rsidRDefault="00C56736" w:rsidP="004F04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When wielding no weapon, you have 2A, 3D</w:t>
            </w:r>
          </w:p>
        </w:tc>
        <w:tc>
          <w:tcPr>
            <w:tcW w:w="743" w:type="dxa"/>
          </w:tcPr>
          <w:p w:rsidR="005959B6" w:rsidRDefault="00C56736" w:rsidP="004F04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959B6" w:rsidRPr="00F5055D" w:rsidTr="004F04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959B6" w:rsidRDefault="005959B6" w:rsidP="004F0431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5959B6" w:rsidRPr="00F30764" w:rsidRDefault="005959B6" w:rsidP="004F0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5959B6" w:rsidRDefault="005959B6" w:rsidP="004F04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959B6" w:rsidRPr="00F5055D" w:rsidTr="004F0431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959B6" w:rsidRDefault="0015498E" w:rsidP="004F0431">
            <w:pPr>
              <w:rPr>
                <w:lang w:val="en-US"/>
              </w:rPr>
            </w:pPr>
            <w:r>
              <w:rPr>
                <w:lang w:val="en-US"/>
              </w:rPr>
              <w:t>Bloodrage</w:t>
            </w:r>
          </w:p>
        </w:tc>
        <w:tc>
          <w:tcPr>
            <w:tcW w:w="6091" w:type="dxa"/>
          </w:tcPr>
          <w:p w:rsidR="005959B6" w:rsidRPr="003F7E96" w:rsidRDefault="003F7E96" w:rsidP="004F04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i/>
                <w:lang w:val="en-US"/>
              </w:rPr>
              <w:t xml:space="preserve">Blood Sacrifice </w:t>
            </w:r>
            <w:r>
              <w:rPr>
                <w:lang w:val="en-US"/>
              </w:rPr>
              <w:t xml:space="preserve">also gives +1 attack per HP sacrificed if you have </w:t>
            </w:r>
            <w:r>
              <w:rPr>
                <w:i/>
                <w:lang w:val="en-US"/>
              </w:rPr>
              <w:t>The Monster Within</w:t>
            </w:r>
          </w:p>
        </w:tc>
        <w:tc>
          <w:tcPr>
            <w:tcW w:w="743" w:type="dxa"/>
          </w:tcPr>
          <w:p w:rsidR="005959B6" w:rsidRDefault="003F7E96" w:rsidP="004F04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5959B6" w:rsidRPr="00F5055D" w:rsidTr="004F04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959B6" w:rsidRDefault="00AD1F1B" w:rsidP="004F0431">
            <w:pPr>
              <w:rPr>
                <w:lang w:val="en-US"/>
              </w:rPr>
            </w:pPr>
            <w:r>
              <w:rPr>
                <w:lang w:val="en-US"/>
              </w:rPr>
              <w:t>Lifedrain</w:t>
            </w:r>
          </w:p>
        </w:tc>
        <w:tc>
          <w:tcPr>
            <w:tcW w:w="6091" w:type="dxa"/>
          </w:tcPr>
          <w:p w:rsidR="005959B6" w:rsidRPr="00F00B8A" w:rsidRDefault="00AD1F1B" w:rsidP="004F0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You get a -1 malus to </w:t>
            </w:r>
            <w:r>
              <w:rPr>
                <w:i/>
                <w:lang w:val="en-US"/>
              </w:rPr>
              <w:t xml:space="preserve">Wound </w:t>
            </w:r>
            <w:r>
              <w:rPr>
                <w:lang w:val="en-US"/>
              </w:rPr>
              <w:t xml:space="preserve">rolls, but you heal 1 HP </w:t>
            </w:r>
            <w:r w:rsidR="00023C50">
              <w:rPr>
                <w:lang w:val="en-US"/>
              </w:rPr>
              <w:t xml:space="preserve">on a 4+ </w:t>
            </w:r>
            <w:r>
              <w:rPr>
                <w:lang w:val="en-US"/>
              </w:rPr>
              <w:t>for e</w:t>
            </w:r>
            <w:r w:rsidR="007C6145">
              <w:rPr>
                <w:lang w:val="en-US"/>
              </w:rPr>
              <w:t xml:space="preserve">very successful wound </w:t>
            </w:r>
            <w:r w:rsidR="001913C0">
              <w:rPr>
                <w:lang w:val="en-US"/>
              </w:rPr>
              <w:t xml:space="preserve">inflicted </w:t>
            </w:r>
            <w:r w:rsidR="007C6145">
              <w:rPr>
                <w:lang w:val="en-US"/>
              </w:rPr>
              <w:t>in melee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743" w:type="dxa"/>
          </w:tcPr>
          <w:p w:rsidR="005959B6" w:rsidRDefault="00BE32FE" w:rsidP="004F04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5959B6" w:rsidRPr="00F5055D" w:rsidTr="004F0431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959B6" w:rsidRDefault="00172CAF" w:rsidP="004F0431">
            <w:pPr>
              <w:rPr>
                <w:lang w:val="en-US"/>
              </w:rPr>
            </w:pPr>
            <w:r>
              <w:rPr>
                <w:lang w:val="en-US"/>
              </w:rPr>
              <w:t>Dark Rush</w:t>
            </w:r>
          </w:p>
        </w:tc>
        <w:tc>
          <w:tcPr>
            <w:tcW w:w="6091" w:type="dxa"/>
          </w:tcPr>
          <w:p w:rsidR="005959B6" w:rsidRPr="00172CAF" w:rsidRDefault="00172CAF" w:rsidP="004F04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You get +</w:t>
            </w:r>
            <w:r w:rsidR="002E7483">
              <w:rPr>
                <w:lang w:val="en-US"/>
              </w:rPr>
              <w:t>5</w:t>
            </w:r>
            <w:r>
              <w:rPr>
                <w:lang w:val="en-US"/>
              </w:rPr>
              <w:t xml:space="preserve">cm </w:t>
            </w:r>
            <w:r>
              <w:rPr>
                <w:i/>
                <w:lang w:val="en-US"/>
              </w:rPr>
              <w:t>charge</w:t>
            </w:r>
          </w:p>
        </w:tc>
        <w:tc>
          <w:tcPr>
            <w:tcW w:w="743" w:type="dxa"/>
          </w:tcPr>
          <w:p w:rsidR="005959B6" w:rsidRDefault="00172CAF" w:rsidP="004F04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C076FD" w:rsidRPr="00F5055D" w:rsidTr="004F04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C076FD" w:rsidRDefault="00C076FD" w:rsidP="004F0431">
            <w:pPr>
              <w:rPr>
                <w:lang w:val="en-US"/>
              </w:rPr>
            </w:pPr>
            <w:r>
              <w:rPr>
                <w:lang w:val="en-US"/>
              </w:rPr>
              <w:t>Deep Well</w:t>
            </w:r>
          </w:p>
        </w:tc>
        <w:tc>
          <w:tcPr>
            <w:tcW w:w="6091" w:type="dxa"/>
          </w:tcPr>
          <w:p w:rsidR="00C076FD" w:rsidRDefault="00396FB2" w:rsidP="004F0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Get +</w:t>
            </w:r>
            <w:r w:rsidR="00C076FD">
              <w:rPr>
                <w:lang w:val="en-US"/>
              </w:rPr>
              <w:t>1 HP</w:t>
            </w:r>
          </w:p>
        </w:tc>
        <w:tc>
          <w:tcPr>
            <w:tcW w:w="743" w:type="dxa"/>
          </w:tcPr>
          <w:p w:rsidR="00C076FD" w:rsidRDefault="00A166C6" w:rsidP="004F04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5959B6" w:rsidRPr="00F5055D" w:rsidTr="004F0431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959B6" w:rsidRDefault="005959B6" w:rsidP="004F0431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5959B6" w:rsidRPr="00433BDD" w:rsidRDefault="005959B6" w:rsidP="004F04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5959B6" w:rsidRDefault="005959B6" w:rsidP="004F04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15498E" w:rsidRPr="00F5055D" w:rsidTr="004F04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15498E" w:rsidRDefault="0015498E" w:rsidP="0015498E">
            <w:pPr>
              <w:rPr>
                <w:lang w:val="en-US"/>
              </w:rPr>
            </w:pPr>
            <w:r>
              <w:rPr>
                <w:lang w:val="en-US"/>
              </w:rPr>
              <w:t>Darkness Unleashed</w:t>
            </w:r>
          </w:p>
        </w:tc>
        <w:tc>
          <w:tcPr>
            <w:tcW w:w="6091" w:type="dxa"/>
          </w:tcPr>
          <w:p w:rsidR="0015498E" w:rsidRPr="002E7483" w:rsidRDefault="002E7483" w:rsidP="001549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If you kill an enemy in melee, you may attack another enemy immediately that is within </w:t>
            </w:r>
            <w:r>
              <w:rPr>
                <w:i/>
                <w:lang w:val="en-US"/>
              </w:rPr>
              <w:t xml:space="preserve">charge </w:t>
            </w:r>
            <w:r>
              <w:rPr>
                <w:lang w:val="en-US"/>
              </w:rPr>
              <w:t>range</w:t>
            </w:r>
            <w:r w:rsidR="00177BA8">
              <w:rPr>
                <w:lang w:val="en-US"/>
              </w:rPr>
              <w:t>, once per round</w:t>
            </w:r>
          </w:p>
        </w:tc>
        <w:tc>
          <w:tcPr>
            <w:tcW w:w="743" w:type="dxa"/>
          </w:tcPr>
          <w:p w:rsidR="0015498E" w:rsidRDefault="00DF4FD0" w:rsidP="001549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15498E" w:rsidRPr="00F5055D" w:rsidTr="004F0431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15498E" w:rsidRDefault="007971B3" w:rsidP="0015498E">
            <w:pPr>
              <w:rPr>
                <w:lang w:val="en-US"/>
              </w:rPr>
            </w:pPr>
            <w:r>
              <w:rPr>
                <w:lang w:val="en-US"/>
              </w:rPr>
              <w:t>Dark Pact</w:t>
            </w:r>
          </w:p>
        </w:tc>
        <w:tc>
          <w:tcPr>
            <w:tcW w:w="6091" w:type="dxa"/>
          </w:tcPr>
          <w:p w:rsidR="0015498E" w:rsidRPr="009B6BC7" w:rsidRDefault="007971B3" w:rsidP="001549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Heal 2 HP on every Kill</w:t>
            </w:r>
          </w:p>
        </w:tc>
        <w:tc>
          <w:tcPr>
            <w:tcW w:w="743" w:type="dxa"/>
          </w:tcPr>
          <w:p w:rsidR="0015498E" w:rsidRDefault="007971B3" w:rsidP="001549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:rsidR="005959B6" w:rsidRPr="002C255D" w:rsidRDefault="005959B6" w:rsidP="005959B6">
      <w:pPr>
        <w:rPr>
          <w:lang w:val="en-US"/>
        </w:rPr>
      </w:pPr>
    </w:p>
    <w:p w:rsidR="005959B6" w:rsidRDefault="005959B6" w:rsidP="005F4D16">
      <w:pPr>
        <w:rPr>
          <w:lang w:val="en-US"/>
        </w:rPr>
      </w:pPr>
    </w:p>
    <w:p w:rsidR="005959B6" w:rsidRPr="00AD1F1B" w:rsidRDefault="005959B6" w:rsidP="005959B6">
      <w:pPr>
        <w:pStyle w:val="Heading2"/>
        <w:rPr>
          <w:lang w:val="en-US"/>
        </w:rPr>
      </w:pPr>
      <w:r w:rsidRPr="00AD1F1B">
        <w:rPr>
          <w:lang w:val="en-US"/>
        </w:rPr>
        <w:t>Crusader</w:t>
      </w:r>
    </w:p>
    <w:tbl>
      <w:tblPr>
        <w:tblStyle w:val="ListTable2-Accent3"/>
        <w:tblW w:w="9102" w:type="dxa"/>
        <w:tblLook w:val="04A0" w:firstRow="1" w:lastRow="0" w:firstColumn="1" w:lastColumn="0" w:noHBand="0" w:noVBand="1"/>
      </w:tblPr>
      <w:tblGrid>
        <w:gridCol w:w="2268"/>
        <w:gridCol w:w="6091"/>
        <w:gridCol w:w="743"/>
      </w:tblGrid>
      <w:tr w:rsidR="005959B6" w:rsidRPr="00AD1F1B" w:rsidTr="004F04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959B6" w:rsidRDefault="005959B6" w:rsidP="004F0431">
            <w:pPr>
              <w:rPr>
                <w:lang w:val="en-US"/>
              </w:rPr>
            </w:pPr>
            <w:r>
              <w:rPr>
                <w:lang w:val="en-US"/>
              </w:rPr>
              <w:t>Trait</w:t>
            </w:r>
          </w:p>
        </w:tc>
        <w:tc>
          <w:tcPr>
            <w:tcW w:w="6091" w:type="dxa"/>
          </w:tcPr>
          <w:p w:rsidR="005959B6" w:rsidRDefault="005959B6" w:rsidP="004F04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Effect</w:t>
            </w:r>
          </w:p>
        </w:tc>
        <w:tc>
          <w:tcPr>
            <w:tcW w:w="743" w:type="dxa"/>
          </w:tcPr>
          <w:p w:rsidR="005959B6" w:rsidRDefault="005959B6" w:rsidP="004F04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Level</w:t>
            </w:r>
          </w:p>
        </w:tc>
      </w:tr>
      <w:tr w:rsidR="005959B6" w:rsidRPr="00AD1F1B" w:rsidTr="004F04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959B6" w:rsidRDefault="001F73DC" w:rsidP="004F0431">
            <w:pPr>
              <w:rPr>
                <w:lang w:val="en-US"/>
              </w:rPr>
            </w:pPr>
            <w:r>
              <w:rPr>
                <w:lang w:val="en-US"/>
              </w:rPr>
              <w:t>Iron Will</w:t>
            </w:r>
          </w:p>
        </w:tc>
        <w:tc>
          <w:tcPr>
            <w:tcW w:w="6091" w:type="dxa"/>
          </w:tcPr>
          <w:p w:rsidR="005959B6" w:rsidRPr="001309B9" w:rsidRDefault="001F73DC" w:rsidP="004F0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Get a 6+ Save roll</w:t>
            </w:r>
          </w:p>
        </w:tc>
        <w:tc>
          <w:tcPr>
            <w:tcW w:w="743" w:type="dxa"/>
          </w:tcPr>
          <w:p w:rsidR="005959B6" w:rsidRDefault="001F73DC" w:rsidP="004F04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959B6" w:rsidRPr="00AD1F1B" w:rsidTr="004F0431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959B6" w:rsidRDefault="00451797" w:rsidP="004F0431">
            <w:pPr>
              <w:rPr>
                <w:lang w:val="en-US"/>
              </w:rPr>
            </w:pPr>
            <w:r>
              <w:rPr>
                <w:lang w:val="en-US"/>
              </w:rPr>
              <w:t>Mighty Strikes</w:t>
            </w:r>
          </w:p>
        </w:tc>
        <w:tc>
          <w:tcPr>
            <w:tcW w:w="6091" w:type="dxa"/>
          </w:tcPr>
          <w:p w:rsidR="005959B6" w:rsidRPr="00F565FD" w:rsidRDefault="00451797" w:rsidP="004F04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Get +1 Damage with 2H Melee weapons</w:t>
            </w:r>
          </w:p>
        </w:tc>
        <w:tc>
          <w:tcPr>
            <w:tcW w:w="743" w:type="dxa"/>
          </w:tcPr>
          <w:p w:rsidR="005959B6" w:rsidRDefault="00451797" w:rsidP="004F04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959B6" w:rsidRPr="00AD1F1B" w:rsidTr="004F04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959B6" w:rsidRDefault="00AA32A6" w:rsidP="004F0431">
            <w:pPr>
              <w:rPr>
                <w:lang w:val="en-US"/>
              </w:rPr>
            </w:pPr>
            <w:r>
              <w:rPr>
                <w:lang w:val="en-US"/>
              </w:rPr>
              <w:t>Holy Wrath</w:t>
            </w:r>
          </w:p>
        </w:tc>
        <w:tc>
          <w:tcPr>
            <w:tcW w:w="6091" w:type="dxa"/>
          </w:tcPr>
          <w:p w:rsidR="005959B6" w:rsidRPr="00F30764" w:rsidRDefault="00AA32A6" w:rsidP="004F04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Get +1 Damage against Demons</w:t>
            </w:r>
          </w:p>
        </w:tc>
        <w:tc>
          <w:tcPr>
            <w:tcW w:w="743" w:type="dxa"/>
          </w:tcPr>
          <w:p w:rsidR="005959B6" w:rsidRDefault="00AA32A6" w:rsidP="004F04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959B6" w:rsidRPr="00AD1F1B" w:rsidTr="004F0431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959B6" w:rsidRDefault="005959B6" w:rsidP="004F0431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5959B6" w:rsidRDefault="005959B6" w:rsidP="004F04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5959B6" w:rsidRDefault="005959B6" w:rsidP="004F04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A32A6" w:rsidRPr="00AD1F1B" w:rsidTr="004F04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AA32A6" w:rsidRDefault="00AA32A6" w:rsidP="00AA32A6">
            <w:pPr>
              <w:rPr>
                <w:lang w:val="en-US"/>
              </w:rPr>
            </w:pPr>
            <w:r>
              <w:rPr>
                <w:lang w:val="en-US"/>
              </w:rPr>
              <w:t>Divine Faith</w:t>
            </w:r>
          </w:p>
        </w:tc>
        <w:tc>
          <w:tcPr>
            <w:tcW w:w="6091" w:type="dxa"/>
          </w:tcPr>
          <w:p w:rsidR="00AA32A6" w:rsidRDefault="00AA32A6" w:rsidP="00AA32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Get a 5+ Save roll</w:t>
            </w:r>
          </w:p>
        </w:tc>
        <w:tc>
          <w:tcPr>
            <w:tcW w:w="743" w:type="dxa"/>
          </w:tcPr>
          <w:p w:rsidR="00AA32A6" w:rsidRDefault="00B67AB1" w:rsidP="00AA32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AA32A6" w:rsidRPr="00AD1F1B" w:rsidTr="004F0431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AA32A6" w:rsidRDefault="00B67AB1" w:rsidP="00AA32A6">
            <w:pPr>
              <w:rPr>
                <w:lang w:val="en-US"/>
              </w:rPr>
            </w:pPr>
            <w:r>
              <w:rPr>
                <w:lang w:val="en-US"/>
              </w:rPr>
              <w:t>Divine Blessing</w:t>
            </w:r>
          </w:p>
        </w:tc>
        <w:tc>
          <w:tcPr>
            <w:tcW w:w="6091" w:type="dxa"/>
          </w:tcPr>
          <w:p w:rsidR="00AA32A6" w:rsidRPr="00F00B8A" w:rsidRDefault="00B67AB1" w:rsidP="00AA32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Skill: Targeted Ally (not self) heals +1 HP</w:t>
            </w:r>
          </w:p>
        </w:tc>
        <w:tc>
          <w:tcPr>
            <w:tcW w:w="743" w:type="dxa"/>
          </w:tcPr>
          <w:p w:rsidR="00AA32A6" w:rsidRDefault="00B67AB1" w:rsidP="00AA32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AA32A6" w:rsidRPr="00AD1F1B" w:rsidTr="004F04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AA32A6" w:rsidRDefault="00396FB2" w:rsidP="00AA32A6">
            <w:pPr>
              <w:rPr>
                <w:lang w:val="en-US"/>
              </w:rPr>
            </w:pPr>
            <w:r>
              <w:rPr>
                <w:lang w:val="en-US"/>
              </w:rPr>
              <w:t>Long Journey</w:t>
            </w:r>
          </w:p>
        </w:tc>
        <w:tc>
          <w:tcPr>
            <w:tcW w:w="6091" w:type="dxa"/>
          </w:tcPr>
          <w:p w:rsidR="00AA32A6" w:rsidRPr="00433BDD" w:rsidRDefault="00396FB2" w:rsidP="00AA32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Get +1 HP</w:t>
            </w:r>
          </w:p>
        </w:tc>
        <w:tc>
          <w:tcPr>
            <w:tcW w:w="743" w:type="dxa"/>
          </w:tcPr>
          <w:p w:rsidR="00AA32A6" w:rsidRDefault="00CF649D" w:rsidP="00AA32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AA32A6" w:rsidRPr="00AD1F1B" w:rsidTr="004F0431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AA32A6" w:rsidRDefault="00CF649D" w:rsidP="00AA32A6">
            <w:pPr>
              <w:rPr>
                <w:lang w:val="en-US"/>
              </w:rPr>
            </w:pPr>
            <w:r>
              <w:rPr>
                <w:lang w:val="en-US"/>
              </w:rPr>
              <w:t>Shieldwall</w:t>
            </w:r>
          </w:p>
        </w:tc>
        <w:tc>
          <w:tcPr>
            <w:tcW w:w="6091" w:type="dxa"/>
          </w:tcPr>
          <w:p w:rsidR="00AA32A6" w:rsidRDefault="00CF649D" w:rsidP="00AA32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Your Storm Shield now protects in a 360° arc</w:t>
            </w:r>
          </w:p>
        </w:tc>
        <w:tc>
          <w:tcPr>
            <w:tcW w:w="743" w:type="dxa"/>
          </w:tcPr>
          <w:p w:rsidR="00AA32A6" w:rsidRDefault="00CF649D" w:rsidP="00AA32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AA32A6" w:rsidRPr="00AD1F1B" w:rsidTr="004F04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AA32A6" w:rsidRDefault="00AA32A6" w:rsidP="00AA32A6">
            <w:pPr>
              <w:rPr>
                <w:lang w:val="en-US"/>
              </w:rPr>
            </w:pPr>
          </w:p>
        </w:tc>
        <w:tc>
          <w:tcPr>
            <w:tcW w:w="6091" w:type="dxa"/>
          </w:tcPr>
          <w:p w:rsidR="00AA32A6" w:rsidRPr="009B6BC7" w:rsidRDefault="00AA32A6" w:rsidP="00AA32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43" w:type="dxa"/>
          </w:tcPr>
          <w:p w:rsidR="00AA32A6" w:rsidRDefault="00AA32A6" w:rsidP="00AA32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A32A6" w:rsidRPr="00AD1F1B" w:rsidTr="004F0431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AA32A6" w:rsidRDefault="005C0AA5" w:rsidP="00AA32A6">
            <w:pPr>
              <w:rPr>
                <w:lang w:val="en-US"/>
              </w:rPr>
            </w:pPr>
            <w:r>
              <w:rPr>
                <w:lang w:val="en-US"/>
              </w:rPr>
              <w:t>Angel of Wrath</w:t>
            </w:r>
          </w:p>
        </w:tc>
        <w:tc>
          <w:tcPr>
            <w:tcW w:w="6091" w:type="dxa"/>
          </w:tcPr>
          <w:p w:rsidR="00AA32A6" w:rsidRPr="00691289" w:rsidRDefault="005C0AA5" w:rsidP="00AA32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Every time you take a wound before </w:t>
            </w:r>
            <w:r w:rsidR="00030C42">
              <w:rPr>
                <w:lang w:val="en-US"/>
              </w:rPr>
              <w:t xml:space="preserve">your </w:t>
            </w:r>
            <w:r>
              <w:rPr>
                <w:i/>
                <w:lang w:val="en-US"/>
              </w:rPr>
              <w:t xml:space="preserve">Armor </w:t>
            </w:r>
            <w:r>
              <w:rPr>
                <w:lang w:val="en-US"/>
              </w:rPr>
              <w:t>roll, you may attack back</w:t>
            </w:r>
            <w:r w:rsidR="00E6009C">
              <w:rPr>
                <w:lang w:val="en-US"/>
              </w:rPr>
              <w:t xml:space="preserve"> with one attack of your weapon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743" w:type="dxa"/>
          </w:tcPr>
          <w:p w:rsidR="00AA32A6" w:rsidRDefault="00E6009C" w:rsidP="00AA32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5C0AA5" w:rsidRPr="00AD1F1B" w:rsidTr="004F04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C0AA5" w:rsidRDefault="00C20F7F" w:rsidP="00AA32A6">
            <w:pPr>
              <w:rPr>
                <w:lang w:val="en-US"/>
              </w:rPr>
            </w:pPr>
            <w:r>
              <w:rPr>
                <w:lang w:val="en-US"/>
              </w:rPr>
              <w:t>Unbroken</w:t>
            </w:r>
          </w:p>
        </w:tc>
        <w:tc>
          <w:tcPr>
            <w:tcW w:w="6091" w:type="dxa"/>
          </w:tcPr>
          <w:p w:rsidR="005C0AA5" w:rsidRPr="00691289" w:rsidRDefault="0066547D" w:rsidP="00AA32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While there is an ally within 15cm, you may reroll one armor roll per </w:t>
            </w:r>
            <w:r w:rsidR="00E1159E">
              <w:rPr>
                <w:lang w:val="en-US"/>
              </w:rPr>
              <w:t>melee assault</w:t>
            </w:r>
          </w:p>
        </w:tc>
        <w:tc>
          <w:tcPr>
            <w:tcW w:w="743" w:type="dxa"/>
          </w:tcPr>
          <w:p w:rsidR="005C0AA5" w:rsidRDefault="0066547D" w:rsidP="00AA32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:rsidR="005959B6" w:rsidRPr="002C255D" w:rsidRDefault="005959B6" w:rsidP="005959B6">
      <w:pPr>
        <w:rPr>
          <w:lang w:val="en-US"/>
        </w:rPr>
      </w:pPr>
    </w:p>
    <w:p w:rsidR="005959B6" w:rsidRPr="002C255D" w:rsidRDefault="005959B6" w:rsidP="005F4D16">
      <w:pPr>
        <w:rPr>
          <w:lang w:val="en-US"/>
        </w:rPr>
      </w:pPr>
    </w:p>
    <w:p w:rsidR="00320616" w:rsidRDefault="00320616" w:rsidP="00320616">
      <w:pPr>
        <w:rPr>
          <w:lang w:val="en-US"/>
        </w:rPr>
      </w:pPr>
    </w:p>
    <w:p w:rsidR="005F4D16" w:rsidRDefault="005F4D16" w:rsidP="00320616">
      <w:pPr>
        <w:rPr>
          <w:lang w:val="en-US"/>
        </w:rPr>
      </w:pPr>
    </w:p>
    <w:p w:rsidR="00320616" w:rsidRDefault="0046601D" w:rsidP="008B2E20">
      <w:pPr>
        <w:pStyle w:val="Heading1"/>
        <w:rPr>
          <w:lang w:val="en-US"/>
        </w:rPr>
      </w:pPr>
      <w:bookmarkStart w:id="12" w:name="_Toc467930312"/>
      <w:r>
        <w:rPr>
          <w:lang w:val="en-US"/>
        </w:rPr>
        <w:t>Origins</w:t>
      </w:r>
      <w:bookmarkEnd w:id="12"/>
    </w:p>
    <w:p w:rsidR="00AC1793" w:rsidRDefault="00AC1793" w:rsidP="00AC1793">
      <w:pPr>
        <w:rPr>
          <w:lang w:val="en-US"/>
        </w:rPr>
      </w:pPr>
      <w:r>
        <w:rPr>
          <w:lang w:val="en-US"/>
        </w:rPr>
        <w:t>Origins are special, unique traits that defines a character’s playstyle.</w:t>
      </w:r>
    </w:p>
    <w:p w:rsidR="00AC1793" w:rsidRDefault="00AC1793" w:rsidP="00AC1793">
      <w:pPr>
        <w:pStyle w:val="Heading3"/>
        <w:rPr>
          <w:lang w:val="en-US"/>
        </w:rPr>
      </w:pPr>
      <w:r>
        <w:rPr>
          <w:lang w:val="en-US"/>
        </w:rPr>
        <w:t>List of Origins</w:t>
      </w:r>
    </w:p>
    <w:tbl>
      <w:tblPr>
        <w:tblStyle w:val="ListTable2-Accent3"/>
        <w:tblW w:w="0" w:type="auto"/>
        <w:tblLook w:val="0480" w:firstRow="0" w:lastRow="0" w:firstColumn="1" w:lastColumn="0" w:noHBand="0" w:noVBand="1"/>
      </w:tblPr>
      <w:tblGrid>
        <w:gridCol w:w="2122"/>
        <w:gridCol w:w="6940"/>
      </w:tblGrid>
      <w:tr w:rsidR="00AC1793" w:rsidRPr="00EB4136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C1793" w:rsidRDefault="00AC1793" w:rsidP="00AC1793">
            <w:pPr>
              <w:rPr>
                <w:lang w:val="en-US"/>
              </w:rPr>
            </w:pPr>
            <w:r>
              <w:rPr>
                <w:lang w:val="en-US"/>
              </w:rPr>
              <w:t>War Hound</w:t>
            </w:r>
          </w:p>
        </w:tc>
        <w:tc>
          <w:tcPr>
            <w:tcW w:w="6940" w:type="dxa"/>
          </w:tcPr>
          <w:p w:rsidR="00AC1793" w:rsidRDefault="00AC1793" w:rsidP="00AC17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Slaughtering </w:t>
            </w:r>
            <w:r w:rsidR="0029601A">
              <w:rPr>
                <w:lang w:val="en-US"/>
              </w:rPr>
              <w:t>m</w:t>
            </w:r>
            <w:r>
              <w:rPr>
                <w:lang w:val="en-US"/>
              </w:rPr>
              <w:t xml:space="preserve">elee </w:t>
            </w:r>
            <w:r w:rsidR="0029601A">
              <w:rPr>
                <w:lang w:val="en-US"/>
              </w:rPr>
              <w:t>m</w:t>
            </w:r>
            <w:r>
              <w:rPr>
                <w:lang w:val="en-US"/>
              </w:rPr>
              <w:t xml:space="preserve">adman without </w:t>
            </w:r>
            <w:r w:rsidR="0029601A">
              <w:rPr>
                <w:lang w:val="en-US"/>
              </w:rPr>
              <w:t>d</w:t>
            </w:r>
            <w:r>
              <w:rPr>
                <w:lang w:val="en-US"/>
              </w:rPr>
              <w:t>efense</w:t>
            </w:r>
          </w:p>
        </w:tc>
      </w:tr>
      <w:tr w:rsidR="00AC1793" w:rsidRPr="00EB4136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C1793" w:rsidRDefault="00AC1793" w:rsidP="00AC1793">
            <w:pPr>
              <w:rPr>
                <w:lang w:val="en-US"/>
              </w:rPr>
            </w:pPr>
            <w:r>
              <w:rPr>
                <w:lang w:val="en-US"/>
              </w:rPr>
              <w:t>Night Hunter</w:t>
            </w:r>
          </w:p>
        </w:tc>
        <w:tc>
          <w:tcPr>
            <w:tcW w:w="6940" w:type="dxa"/>
          </w:tcPr>
          <w:p w:rsidR="00AC1793" w:rsidRDefault="0029601A" w:rsidP="00AC17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Stealth and f</w:t>
            </w:r>
            <w:r w:rsidR="00AC1793">
              <w:rPr>
                <w:lang w:val="en-US"/>
              </w:rPr>
              <w:t>ear to perfection</w:t>
            </w:r>
          </w:p>
        </w:tc>
      </w:tr>
      <w:tr w:rsidR="00B733D7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B733D7" w:rsidRDefault="00B733D7" w:rsidP="00AC1793">
            <w:pPr>
              <w:rPr>
                <w:lang w:val="en-US"/>
              </w:rPr>
            </w:pPr>
            <w:r>
              <w:rPr>
                <w:lang w:val="en-US"/>
              </w:rPr>
              <w:t>Headhunter</w:t>
            </w:r>
          </w:p>
        </w:tc>
        <w:tc>
          <w:tcPr>
            <w:tcW w:w="6940" w:type="dxa"/>
          </w:tcPr>
          <w:p w:rsidR="00B733D7" w:rsidRDefault="00B733D7" w:rsidP="00AC17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Ranged elimination specialist</w:t>
            </w:r>
          </w:p>
        </w:tc>
      </w:tr>
      <w:tr w:rsidR="00AC1793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C1793" w:rsidRDefault="00AC1793" w:rsidP="00AC1793">
            <w:pPr>
              <w:rPr>
                <w:lang w:val="en-US"/>
              </w:rPr>
            </w:pPr>
            <w:r>
              <w:rPr>
                <w:lang w:val="en-US"/>
              </w:rPr>
              <w:t>Culexus Assassin</w:t>
            </w:r>
          </w:p>
        </w:tc>
        <w:tc>
          <w:tcPr>
            <w:tcW w:w="6940" w:type="dxa"/>
          </w:tcPr>
          <w:p w:rsidR="00AC1793" w:rsidRDefault="0029601A" w:rsidP="00AC17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Anti-psyker a</w:t>
            </w:r>
            <w:r w:rsidR="00AC1793">
              <w:rPr>
                <w:lang w:val="en-US"/>
              </w:rPr>
              <w:t>ssassin</w:t>
            </w:r>
          </w:p>
        </w:tc>
      </w:tr>
      <w:tr w:rsidR="00AC1793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AC1793" w:rsidRDefault="00171F12" w:rsidP="00AC1793">
            <w:pPr>
              <w:rPr>
                <w:lang w:val="en-US"/>
              </w:rPr>
            </w:pPr>
            <w:r>
              <w:rPr>
                <w:lang w:val="en-US"/>
              </w:rPr>
              <w:t>Son of Prospero</w:t>
            </w:r>
          </w:p>
        </w:tc>
        <w:tc>
          <w:tcPr>
            <w:tcW w:w="6940" w:type="dxa"/>
          </w:tcPr>
          <w:p w:rsidR="00AC1793" w:rsidRDefault="0029601A" w:rsidP="00AC17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Talented s</w:t>
            </w:r>
            <w:r w:rsidR="00171F12">
              <w:rPr>
                <w:lang w:val="en-US"/>
              </w:rPr>
              <w:t>pell</w:t>
            </w:r>
            <w:r w:rsidR="005078A0">
              <w:rPr>
                <w:lang w:val="en-US"/>
              </w:rPr>
              <w:t xml:space="preserve"> </w:t>
            </w:r>
            <w:r w:rsidR="00171F12">
              <w:rPr>
                <w:lang w:val="en-US"/>
              </w:rPr>
              <w:t>caster</w:t>
            </w:r>
          </w:p>
        </w:tc>
      </w:tr>
      <w:tr w:rsidR="005078A0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078A0" w:rsidRDefault="001248F5" w:rsidP="00AC1793">
            <w:pPr>
              <w:rPr>
                <w:lang w:val="en-US"/>
              </w:rPr>
            </w:pPr>
            <w:r>
              <w:rPr>
                <w:lang w:val="en-US"/>
              </w:rPr>
              <w:t xml:space="preserve">Black Templar </w:t>
            </w:r>
          </w:p>
        </w:tc>
        <w:tc>
          <w:tcPr>
            <w:tcW w:w="6940" w:type="dxa"/>
          </w:tcPr>
          <w:p w:rsidR="005078A0" w:rsidRDefault="0029601A" w:rsidP="00AC17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Defensive s</w:t>
            </w:r>
            <w:r w:rsidR="001248F5">
              <w:rPr>
                <w:lang w:val="en-US"/>
              </w:rPr>
              <w:t>pecialist</w:t>
            </w:r>
          </w:p>
        </w:tc>
      </w:tr>
      <w:tr w:rsidR="005078A0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078A0" w:rsidRDefault="001248F5" w:rsidP="00AC1793">
            <w:pPr>
              <w:rPr>
                <w:lang w:val="en-US"/>
              </w:rPr>
            </w:pPr>
            <w:r>
              <w:rPr>
                <w:lang w:val="en-US"/>
              </w:rPr>
              <w:t>Warsmith</w:t>
            </w:r>
          </w:p>
        </w:tc>
        <w:tc>
          <w:tcPr>
            <w:tcW w:w="6940" w:type="dxa"/>
          </w:tcPr>
          <w:p w:rsidR="005078A0" w:rsidRDefault="0029601A" w:rsidP="00AC17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Siegemaster &amp; d</w:t>
            </w:r>
            <w:r w:rsidR="001248F5">
              <w:rPr>
                <w:lang w:val="en-US"/>
              </w:rPr>
              <w:t xml:space="preserve">efense </w:t>
            </w:r>
            <w:r>
              <w:rPr>
                <w:lang w:val="en-US"/>
              </w:rPr>
              <w:t>b</w:t>
            </w:r>
            <w:r w:rsidR="001248F5">
              <w:rPr>
                <w:lang w:val="en-US"/>
              </w:rPr>
              <w:t>reaker</w:t>
            </w:r>
          </w:p>
        </w:tc>
      </w:tr>
      <w:tr w:rsidR="005078A0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078A0" w:rsidRDefault="0029601A" w:rsidP="00AC1793">
            <w:pPr>
              <w:rPr>
                <w:lang w:val="en-US"/>
              </w:rPr>
            </w:pPr>
            <w:r>
              <w:rPr>
                <w:lang w:val="en-US"/>
              </w:rPr>
              <w:t>Farseer</w:t>
            </w:r>
          </w:p>
        </w:tc>
        <w:tc>
          <w:tcPr>
            <w:tcW w:w="6940" w:type="dxa"/>
          </w:tcPr>
          <w:p w:rsidR="005078A0" w:rsidRDefault="0029601A" w:rsidP="00AC17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Fragile master of spellcraft</w:t>
            </w:r>
          </w:p>
        </w:tc>
      </w:tr>
      <w:tr w:rsidR="005078A0" w:rsidTr="0011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078A0" w:rsidRDefault="0029601A" w:rsidP="00AC1793">
            <w:pPr>
              <w:rPr>
                <w:lang w:val="en-US"/>
              </w:rPr>
            </w:pPr>
            <w:r>
              <w:rPr>
                <w:lang w:val="en-US"/>
              </w:rPr>
              <w:t>Korsair</w:t>
            </w:r>
          </w:p>
        </w:tc>
        <w:tc>
          <w:tcPr>
            <w:tcW w:w="6940" w:type="dxa"/>
          </w:tcPr>
          <w:p w:rsidR="005078A0" w:rsidRDefault="005B290F" w:rsidP="00AC17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Master of lethal weapon</w:t>
            </w:r>
            <w:r w:rsidR="002C79C4">
              <w:rPr>
                <w:lang w:val="en-US"/>
              </w:rPr>
              <w:t>s</w:t>
            </w:r>
          </w:p>
        </w:tc>
      </w:tr>
      <w:tr w:rsidR="004019EA" w:rsidTr="001146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4019EA" w:rsidRDefault="004019EA" w:rsidP="00AC1793">
            <w:pPr>
              <w:rPr>
                <w:lang w:val="en-US"/>
              </w:rPr>
            </w:pPr>
            <w:r>
              <w:rPr>
                <w:lang w:val="en-US"/>
              </w:rPr>
              <w:t>Daemonhunter</w:t>
            </w:r>
          </w:p>
        </w:tc>
        <w:tc>
          <w:tcPr>
            <w:tcW w:w="6940" w:type="dxa"/>
          </w:tcPr>
          <w:p w:rsidR="004019EA" w:rsidRDefault="00AE4B6C" w:rsidP="00AC17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Slayer of </w:t>
            </w:r>
            <w:r w:rsidR="00FC1BA4">
              <w:rPr>
                <w:lang w:val="en-US"/>
              </w:rPr>
              <w:t>d</w:t>
            </w:r>
            <w:r>
              <w:rPr>
                <w:lang w:val="en-US"/>
              </w:rPr>
              <w:t>aemons</w:t>
            </w:r>
          </w:p>
        </w:tc>
      </w:tr>
    </w:tbl>
    <w:p w:rsidR="00AC1793" w:rsidRDefault="00AC1793" w:rsidP="00AC1793">
      <w:pPr>
        <w:rPr>
          <w:lang w:val="en-US"/>
        </w:rPr>
      </w:pPr>
    </w:p>
    <w:p w:rsidR="009B40C0" w:rsidRDefault="009B40C0" w:rsidP="009B40C0">
      <w:pPr>
        <w:pStyle w:val="Heading3"/>
        <w:rPr>
          <w:lang w:val="en-US"/>
        </w:rPr>
      </w:pPr>
      <w:r>
        <w:rPr>
          <w:lang w:val="en-US"/>
        </w:rPr>
        <w:t>War Hound</w:t>
      </w:r>
    </w:p>
    <w:p w:rsidR="009B40C0" w:rsidRDefault="009B40C0" w:rsidP="009B40C0">
      <w:pPr>
        <w:rPr>
          <w:i/>
          <w:lang w:val="en-US"/>
        </w:rPr>
      </w:pPr>
      <w:r>
        <w:rPr>
          <w:i/>
          <w:lang w:val="en-US"/>
        </w:rPr>
        <w:t>A War Hound constantly charges into battle. Their only joy is the slaughter of anything in range.</w:t>
      </w:r>
    </w:p>
    <w:p w:rsidR="009B40C0" w:rsidRDefault="009B40C0" w:rsidP="002D77E7">
      <w:pPr>
        <w:rPr>
          <w:lang w:val="en-US"/>
        </w:rPr>
      </w:pPr>
      <w:r>
        <w:rPr>
          <w:lang w:val="en-US"/>
        </w:rPr>
        <w:t xml:space="preserve">War Hounds get a bonus of +5cm to </w:t>
      </w:r>
      <w:r>
        <w:rPr>
          <w:i/>
          <w:lang w:val="en-US"/>
        </w:rPr>
        <w:t xml:space="preserve">charge </w:t>
      </w:r>
      <w:r>
        <w:rPr>
          <w:lang w:val="en-US"/>
        </w:rPr>
        <w:t>and a +2 bonus to Strength for one assault after charging</w:t>
      </w:r>
      <w:r w:rsidR="009A4770">
        <w:rPr>
          <w:lang w:val="en-US"/>
        </w:rPr>
        <w:t>.</w:t>
      </w:r>
      <w:r>
        <w:rPr>
          <w:lang w:val="en-US"/>
        </w:rPr>
        <w:t xml:space="preserve"> </w:t>
      </w:r>
      <w:r w:rsidR="009A4770">
        <w:rPr>
          <w:lang w:val="en-US"/>
        </w:rPr>
        <w:t>H</w:t>
      </w:r>
      <w:r>
        <w:rPr>
          <w:lang w:val="en-US"/>
        </w:rPr>
        <w:t>owever</w:t>
      </w:r>
      <w:r w:rsidR="009A4770">
        <w:rPr>
          <w:lang w:val="en-US"/>
        </w:rPr>
        <w:t>,</w:t>
      </w:r>
      <w:r>
        <w:rPr>
          <w:lang w:val="en-US"/>
        </w:rPr>
        <w:t xml:space="preserve"> </w:t>
      </w:r>
      <w:r w:rsidR="0020413D">
        <w:rPr>
          <w:lang w:val="en-US"/>
        </w:rPr>
        <w:t>they can’t</w:t>
      </w:r>
      <w:r w:rsidR="0004336E">
        <w:rPr>
          <w:lang w:val="en-US"/>
        </w:rPr>
        <w:t xml:space="preserve"> </w:t>
      </w:r>
      <w:r w:rsidR="005B5DEF" w:rsidRPr="005B5DEF">
        <w:rPr>
          <w:i/>
          <w:lang w:val="en-US"/>
        </w:rPr>
        <w:t>R</w:t>
      </w:r>
      <w:r w:rsidR="0004336E">
        <w:rPr>
          <w:i/>
          <w:lang w:val="en-US"/>
        </w:rPr>
        <w:t>etaliat</w:t>
      </w:r>
      <w:r w:rsidR="0020413D">
        <w:rPr>
          <w:i/>
          <w:lang w:val="en-US"/>
        </w:rPr>
        <w:t>e</w:t>
      </w:r>
      <w:r w:rsidR="0004336E">
        <w:rPr>
          <w:lang w:val="en-US"/>
        </w:rPr>
        <w:t xml:space="preserve"> and can’</w:t>
      </w:r>
      <w:r w:rsidR="00B07B31">
        <w:rPr>
          <w:lang w:val="en-US"/>
        </w:rPr>
        <w:t>t use ranged weapons or learn magic.</w:t>
      </w:r>
    </w:p>
    <w:p w:rsidR="00091983" w:rsidRDefault="00091983" w:rsidP="00091983">
      <w:pPr>
        <w:pStyle w:val="Heading3"/>
        <w:rPr>
          <w:lang w:val="en-US"/>
        </w:rPr>
      </w:pPr>
      <w:r>
        <w:rPr>
          <w:lang w:val="en-US"/>
        </w:rPr>
        <w:t>Night Hunter</w:t>
      </w:r>
    </w:p>
    <w:p w:rsidR="00091983" w:rsidRDefault="00091983" w:rsidP="00091983">
      <w:pPr>
        <w:rPr>
          <w:i/>
          <w:lang w:val="en-US"/>
        </w:rPr>
      </w:pPr>
      <w:r>
        <w:rPr>
          <w:i/>
          <w:lang w:val="en-US"/>
        </w:rPr>
        <w:t>A Night Hunter stalks their prey in the cover of darkness, once they show themselves, your time has come.</w:t>
      </w:r>
    </w:p>
    <w:p w:rsidR="00091983" w:rsidRDefault="00091983" w:rsidP="00091983">
      <w:pPr>
        <w:rPr>
          <w:lang w:val="en-US"/>
        </w:rPr>
      </w:pPr>
      <w:r>
        <w:rPr>
          <w:lang w:val="en-US"/>
        </w:rPr>
        <w:t xml:space="preserve">While you are not visible to any enemies, you get a +5cm bonus to charge. Additionally, you get a +2 to </w:t>
      </w:r>
      <w:r>
        <w:rPr>
          <w:i/>
          <w:lang w:val="en-US"/>
        </w:rPr>
        <w:t>Hit Rolls</w:t>
      </w:r>
      <w:r w:rsidRPr="00091983">
        <w:rPr>
          <w:lang w:val="en-US"/>
        </w:rPr>
        <w:t xml:space="preserve"> on surprise attacks.</w:t>
      </w:r>
    </w:p>
    <w:p w:rsidR="00091983" w:rsidRDefault="00091983" w:rsidP="00091983">
      <w:pPr>
        <w:pStyle w:val="Heading3"/>
        <w:rPr>
          <w:lang w:val="en-US"/>
        </w:rPr>
      </w:pPr>
      <w:r>
        <w:rPr>
          <w:lang w:val="en-US"/>
        </w:rPr>
        <w:t>Headhunter</w:t>
      </w:r>
    </w:p>
    <w:p w:rsidR="00091983" w:rsidRDefault="00567F39" w:rsidP="00091983">
      <w:pPr>
        <w:rPr>
          <w:i/>
          <w:lang w:val="en-US"/>
        </w:rPr>
      </w:pPr>
      <w:r>
        <w:rPr>
          <w:i/>
          <w:lang w:val="en-US"/>
        </w:rPr>
        <w:t>Always on the hunt. No target too far. No mission too difficult. Always focused. Always on the hunt.</w:t>
      </w:r>
    </w:p>
    <w:p w:rsidR="00567F39" w:rsidRDefault="00567F39" w:rsidP="00091983">
      <w:pPr>
        <w:rPr>
          <w:lang w:val="en-US"/>
        </w:rPr>
      </w:pPr>
      <w:r>
        <w:rPr>
          <w:lang w:val="en-US"/>
        </w:rPr>
        <w:t xml:space="preserve">Headhunters use special augmented eyes for flawless vision. </w:t>
      </w:r>
      <w:r w:rsidR="00887445">
        <w:rPr>
          <w:lang w:val="en-US"/>
        </w:rPr>
        <w:t>C</w:t>
      </w:r>
      <w:r>
        <w:rPr>
          <w:lang w:val="en-US"/>
        </w:rPr>
        <w:t xml:space="preserve">ritical hits that wound deal one extra damage. </w:t>
      </w:r>
      <w:r w:rsidR="00E850E1">
        <w:rPr>
          <w:lang w:val="en-US"/>
        </w:rPr>
        <w:t>However, these specialists are fragile and get -1 HP.</w:t>
      </w:r>
    </w:p>
    <w:p w:rsidR="00FC578F" w:rsidRDefault="00FC578F" w:rsidP="00FC578F">
      <w:pPr>
        <w:pStyle w:val="Heading3"/>
        <w:rPr>
          <w:lang w:val="en-US"/>
        </w:rPr>
      </w:pPr>
      <w:r>
        <w:rPr>
          <w:lang w:val="en-US"/>
        </w:rPr>
        <w:t>Culexus Assassin</w:t>
      </w:r>
    </w:p>
    <w:p w:rsidR="00FC578F" w:rsidRDefault="00FC578F" w:rsidP="00FC578F">
      <w:pPr>
        <w:rPr>
          <w:i/>
          <w:lang w:val="en-US"/>
        </w:rPr>
      </w:pPr>
      <w:r>
        <w:rPr>
          <w:i/>
          <w:lang w:val="en-US"/>
        </w:rPr>
        <w:t>A rare mutation makes them void all nearby psychic activities. A terrible sight</w:t>
      </w:r>
      <w:r w:rsidR="00582726">
        <w:rPr>
          <w:i/>
          <w:lang w:val="en-US"/>
        </w:rPr>
        <w:t xml:space="preserve"> for all</w:t>
      </w:r>
      <w:r w:rsidR="00971432">
        <w:rPr>
          <w:i/>
          <w:lang w:val="en-US"/>
        </w:rPr>
        <w:t xml:space="preserve"> </w:t>
      </w:r>
      <w:r>
        <w:rPr>
          <w:i/>
          <w:lang w:val="en-US"/>
        </w:rPr>
        <w:t>psykers.</w:t>
      </w:r>
    </w:p>
    <w:p w:rsidR="00FC578F" w:rsidRPr="007D3551" w:rsidRDefault="00FC578F" w:rsidP="00FC578F">
      <w:pPr>
        <w:rPr>
          <w:lang w:val="en-US"/>
        </w:rPr>
      </w:pPr>
      <w:r>
        <w:rPr>
          <w:lang w:val="en-US"/>
        </w:rPr>
        <w:t>Culexus Assassins can’t be affec</w:t>
      </w:r>
      <w:r w:rsidR="00354C99">
        <w:rPr>
          <w:lang w:val="en-US"/>
        </w:rPr>
        <w:t>ted by any spells, enemy or allied</w:t>
      </w:r>
      <w:r>
        <w:rPr>
          <w:lang w:val="en-US"/>
        </w:rPr>
        <w:t>. They get +</w:t>
      </w:r>
      <w:r w:rsidR="00364C6B">
        <w:rPr>
          <w:lang w:val="en-US"/>
        </w:rPr>
        <w:t>2</w:t>
      </w:r>
      <w:r>
        <w:rPr>
          <w:lang w:val="en-US"/>
        </w:rPr>
        <w:t xml:space="preserve"> to </w:t>
      </w:r>
      <w:r>
        <w:rPr>
          <w:i/>
          <w:lang w:val="en-US"/>
        </w:rPr>
        <w:t>Hit Rolls</w:t>
      </w:r>
      <w:r w:rsidRPr="007D3551">
        <w:rPr>
          <w:lang w:val="en-US"/>
        </w:rPr>
        <w:t xml:space="preserve"> when attacking a </w:t>
      </w:r>
      <w:r w:rsidRPr="007D3551">
        <w:rPr>
          <w:i/>
          <w:lang w:val="en-US"/>
        </w:rPr>
        <w:t>Psyker</w:t>
      </w:r>
      <w:r w:rsidRPr="007D3551">
        <w:rPr>
          <w:lang w:val="en-US"/>
        </w:rPr>
        <w:t>.</w:t>
      </w:r>
    </w:p>
    <w:p w:rsidR="007D3551" w:rsidRDefault="007D3551" w:rsidP="007D3551">
      <w:pPr>
        <w:pStyle w:val="Heading3"/>
        <w:rPr>
          <w:lang w:val="en-US"/>
        </w:rPr>
      </w:pPr>
      <w:r>
        <w:rPr>
          <w:lang w:val="en-US"/>
        </w:rPr>
        <w:t>Son of Prospero</w:t>
      </w:r>
    </w:p>
    <w:p w:rsidR="007D3551" w:rsidRDefault="007D3551" w:rsidP="007D3551">
      <w:pPr>
        <w:rPr>
          <w:i/>
          <w:lang w:val="en-US"/>
        </w:rPr>
      </w:pPr>
      <w:r>
        <w:rPr>
          <w:i/>
          <w:lang w:val="en-US"/>
        </w:rPr>
        <w:t>Magi</w:t>
      </w:r>
      <w:r w:rsidR="001C47CB">
        <w:rPr>
          <w:i/>
          <w:lang w:val="en-US"/>
        </w:rPr>
        <w:t>c talent, normally a rare gift. N</w:t>
      </w:r>
      <w:r w:rsidR="00327820">
        <w:rPr>
          <w:i/>
          <w:lang w:val="en-US"/>
        </w:rPr>
        <w:t>ormal on Prospero, home of the mightiest of spell casters.</w:t>
      </w:r>
    </w:p>
    <w:p w:rsidR="00327820" w:rsidRDefault="00517CE6" w:rsidP="007D3551">
      <w:pPr>
        <w:rPr>
          <w:lang w:val="en-US"/>
        </w:rPr>
      </w:pPr>
      <w:r>
        <w:rPr>
          <w:lang w:val="en-US"/>
        </w:rPr>
        <w:t xml:space="preserve">A Son of Prospero </w:t>
      </w:r>
      <w:r w:rsidR="00530018">
        <w:rPr>
          <w:lang w:val="en-US"/>
        </w:rPr>
        <w:t xml:space="preserve">may either </w:t>
      </w:r>
      <w:r>
        <w:rPr>
          <w:lang w:val="en-US"/>
        </w:rPr>
        <w:t xml:space="preserve">learn one magic school </w:t>
      </w:r>
      <w:r w:rsidR="000126BA">
        <w:rPr>
          <w:lang w:val="en-US"/>
        </w:rPr>
        <w:t xml:space="preserve">to mastery level 2 </w:t>
      </w:r>
      <w:r w:rsidR="00530018">
        <w:rPr>
          <w:lang w:val="en-US"/>
        </w:rPr>
        <w:t xml:space="preserve">at no cost OR get +1 Damage for all Spells and +1 to </w:t>
      </w:r>
      <w:r w:rsidR="00530018" w:rsidRPr="00530018">
        <w:rPr>
          <w:i/>
          <w:lang w:val="en-US"/>
        </w:rPr>
        <w:t>Quickcast</w:t>
      </w:r>
      <w:r w:rsidR="00530018">
        <w:rPr>
          <w:lang w:val="en-US"/>
        </w:rPr>
        <w:t>.</w:t>
      </w:r>
      <w:r w:rsidR="00D57A22">
        <w:rPr>
          <w:lang w:val="en-US"/>
        </w:rPr>
        <w:t xml:space="preserve"> </w:t>
      </w:r>
      <w:r w:rsidR="00B36BFC">
        <w:rPr>
          <w:lang w:val="en-US"/>
        </w:rPr>
        <w:t>However, they</w:t>
      </w:r>
      <w:r w:rsidR="006E7632">
        <w:rPr>
          <w:lang w:val="en-US"/>
        </w:rPr>
        <w:t xml:space="preserve"> receive a -1 malus to HP.</w:t>
      </w:r>
    </w:p>
    <w:p w:rsidR="000B6B44" w:rsidRDefault="000B6B44" w:rsidP="000B6B44">
      <w:pPr>
        <w:pStyle w:val="Heading3"/>
        <w:rPr>
          <w:lang w:val="en-US"/>
        </w:rPr>
      </w:pPr>
      <w:r>
        <w:rPr>
          <w:lang w:val="en-US"/>
        </w:rPr>
        <w:t>Black Templar</w:t>
      </w:r>
    </w:p>
    <w:p w:rsidR="000B6B44" w:rsidRDefault="00F1225E" w:rsidP="000B6B44">
      <w:pPr>
        <w:rPr>
          <w:i/>
          <w:lang w:val="en-US"/>
        </w:rPr>
      </w:pPr>
      <w:r>
        <w:rPr>
          <w:i/>
          <w:lang w:val="en-US"/>
        </w:rPr>
        <w:t xml:space="preserve">Their will as iron as their defense. </w:t>
      </w:r>
    </w:p>
    <w:p w:rsidR="00F1225E" w:rsidRDefault="009B111F" w:rsidP="000B6B44">
      <w:pPr>
        <w:rPr>
          <w:lang w:val="en-US"/>
        </w:rPr>
      </w:pPr>
      <w:r>
        <w:rPr>
          <w:lang w:val="en-US"/>
        </w:rPr>
        <w:t>Black Templars use</w:t>
      </w:r>
      <w:r w:rsidR="00F1225E">
        <w:rPr>
          <w:lang w:val="en-US"/>
        </w:rPr>
        <w:t xml:space="preserve"> a free Stormshield and must choose </w:t>
      </w:r>
      <w:r w:rsidR="00F1225E">
        <w:rPr>
          <w:i/>
          <w:lang w:val="en-US"/>
        </w:rPr>
        <w:t xml:space="preserve">Vanguard </w:t>
      </w:r>
      <w:r w:rsidR="00F1225E">
        <w:rPr>
          <w:lang w:val="en-US"/>
        </w:rPr>
        <w:t>as one of their classes, but get a free point in it.</w:t>
      </w:r>
      <w:r w:rsidR="00B60F30">
        <w:rPr>
          <w:lang w:val="en-US"/>
        </w:rPr>
        <w:t xml:space="preserve"> However, they may not learn any magic, and are not affected by any allied magic.</w:t>
      </w:r>
    </w:p>
    <w:p w:rsidR="009310D1" w:rsidRDefault="009310D1" w:rsidP="009310D1">
      <w:pPr>
        <w:pStyle w:val="Heading3"/>
        <w:rPr>
          <w:lang w:val="en-US"/>
        </w:rPr>
      </w:pPr>
      <w:r>
        <w:rPr>
          <w:lang w:val="en-US"/>
        </w:rPr>
        <w:t>Warsmith</w:t>
      </w:r>
    </w:p>
    <w:p w:rsidR="009310D1" w:rsidRDefault="009310D1" w:rsidP="009310D1">
      <w:pPr>
        <w:rPr>
          <w:i/>
          <w:lang w:val="en-US"/>
        </w:rPr>
      </w:pPr>
      <w:r>
        <w:rPr>
          <w:i/>
          <w:lang w:val="en-US"/>
        </w:rPr>
        <w:t>No wall too high, no gate too massive, no armor too thick.</w:t>
      </w:r>
    </w:p>
    <w:p w:rsidR="009310D1" w:rsidRDefault="009310D1" w:rsidP="009310D1">
      <w:pPr>
        <w:rPr>
          <w:lang w:val="en-US"/>
        </w:rPr>
      </w:pPr>
      <w:r>
        <w:rPr>
          <w:lang w:val="en-US"/>
        </w:rPr>
        <w:t xml:space="preserve">All attacks made by a Warsmith get </w:t>
      </w:r>
      <w:r>
        <w:rPr>
          <w:i/>
          <w:lang w:val="en-US"/>
        </w:rPr>
        <w:t>Rending.</w:t>
      </w:r>
      <w:r>
        <w:rPr>
          <w:lang w:val="en-US"/>
        </w:rPr>
        <w:t xml:space="preserve"> </w:t>
      </w:r>
      <w:r w:rsidR="00940487">
        <w:rPr>
          <w:lang w:val="en-US"/>
        </w:rPr>
        <w:t xml:space="preserve">A Warsmith must specialize, and gets a -1 malus to either Aim or Strength at the beginning of a game. </w:t>
      </w:r>
    </w:p>
    <w:p w:rsidR="004A4A09" w:rsidRDefault="00E06594" w:rsidP="00E06594">
      <w:pPr>
        <w:pStyle w:val="Heading3"/>
        <w:rPr>
          <w:lang w:val="en-US"/>
        </w:rPr>
      </w:pPr>
      <w:r>
        <w:rPr>
          <w:lang w:val="en-US"/>
        </w:rPr>
        <w:t>Farseer</w:t>
      </w:r>
    </w:p>
    <w:p w:rsidR="00E06594" w:rsidRDefault="00736DC1" w:rsidP="00E06594">
      <w:pPr>
        <w:rPr>
          <w:i/>
          <w:lang w:val="en-US"/>
        </w:rPr>
      </w:pPr>
      <w:r>
        <w:rPr>
          <w:i/>
          <w:lang w:val="en-US"/>
        </w:rPr>
        <w:t>When you are fully attuned to the workings of magic, you will see the world in new light.</w:t>
      </w:r>
    </w:p>
    <w:p w:rsidR="00736DC1" w:rsidRPr="00316EF7" w:rsidRDefault="00736DC1" w:rsidP="00E06594">
      <w:pPr>
        <w:rPr>
          <w:lang w:val="en-US"/>
        </w:rPr>
      </w:pPr>
      <w:r>
        <w:rPr>
          <w:lang w:val="en-US"/>
        </w:rPr>
        <w:t xml:space="preserve">Farseers may reroll </w:t>
      </w:r>
      <w:r w:rsidR="00D646CF">
        <w:rPr>
          <w:lang w:val="en-US"/>
        </w:rPr>
        <w:t xml:space="preserve">one dice </w:t>
      </w:r>
      <w:r w:rsidR="00316EF7">
        <w:rPr>
          <w:lang w:val="en-US"/>
        </w:rPr>
        <w:t xml:space="preserve">during spell casting per round and get a +2 bonus to </w:t>
      </w:r>
      <w:r w:rsidR="00316EF7">
        <w:rPr>
          <w:i/>
          <w:lang w:val="en-US"/>
        </w:rPr>
        <w:t>Quickcast Rolls</w:t>
      </w:r>
      <w:r w:rsidR="00316EF7">
        <w:rPr>
          <w:lang w:val="en-US"/>
        </w:rPr>
        <w:t>. However, they may not perf</w:t>
      </w:r>
      <w:r w:rsidR="00382BBB">
        <w:rPr>
          <w:lang w:val="en-US"/>
        </w:rPr>
        <w:t>orm any melee or ranged attacks and get -1 HP.</w:t>
      </w:r>
    </w:p>
    <w:p w:rsidR="00E06594" w:rsidRDefault="00E06594" w:rsidP="00E06594">
      <w:pPr>
        <w:pStyle w:val="Heading3"/>
        <w:rPr>
          <w:lang w:val="en-US"/>
        </w:rPr>
      </w:pPr>
      <w:r>
        <w:rPr>
          <w:lang w:val="en-US"/>
        </w:rPr>
        <w:t>Korsair</w:t>
      </w:r>
    </w:p>
    <w:p w:rsidR="00B17AFA" w:rsidRDefault="00B17AFA" w:rsidP="00B17AFA">
      <w:pPr>
        <w:rPr>
          <w:i/>
          <w:lang w:val="en-US"/>
        </w:rPr>
      </w:pPr>
      <w:r>
        <w:rPr>
          <w:i/>
          <w:lang w:val="en-US"/>
        </w:rPr>
        <w:t>Former pirates and raiders, now spilling the blood of the enemies of the Imperium.</w:t>
      </w:r>
    </w:p>
    <w:p w:rsidR="00B17AFA" w:rsidRDefault="00EA691F" w:rsidP="00B17AFA">
      <w:pPr>
        <w:rPr>
          <w:lang w:val="en-US"/>
        </w:rPr>
      </w:pPr>
      <w:r>
        <w:rPr>
          <w:lang w:val="en-US"/>
        </w:rPr>
        <w:t xml:space="preserve">All </w:t>
      </w:r>
      <w:r w:rsidR="00B17AFA">
        <w:rPr>
          <w:lang w:val="en-US"/>
        </w:rPr>
        <w:t xml:space="preserve">attacks of a Korsair inflict </w:t>
      </w:r>
      <w:r w:rsidR="00B17AFA">
        <w:rPr>
          <w:i/>
          <w:lang w:val="en-US"/>
        </w:rPr>
        <w:t xml:space="preserve">Bleeding </w:t>
      </w:r>
      <w:r w:rsidR="00B17AFA">
        <w:rPr>
          <w:lang w:val="en-US"/>
        </w:rPr>
        <w:t xml:space="preserve">on hit. </w:t>
      </w:r>
      <w:r w:rsidR="00725E5E">
        <w:rPr>
          <w:lang w:val="en-US"/>
        </w:rPr>
        <w:t xml:space="preserve">Bleeding now lasts two rounds (hit taken every round) and attacks made against a bleeding enemy get +2 to </w:t>
      </w:r>
      <w:r w:rsidR="00725E5E">
        <w:rPr>
          <w:i/>
          <w:lang w:val="en-US"/>
        </w:rPr>
        <w:t>Wound Rolls</w:t>
      </w:r>
      <w:r w:rsidR="00725E5E">
        <w:rPr>
          <w:lang w:val="en-US"/>
        </w:rPr>
        <w:t>.</w:t>
      </w:r>
      <w:r w:rsidR="00BC6A0E">
        <w:rPr>
          <w:lang w:val="en-US"/>
        </w:rPr>
        <w:t xml:space="preserve"> When attacked in melee, a Korsair gets -1 to Strength for the full attack. </w:t>
      </w:r>
      <w:r w:rsidR="005F17A7">
        <w:rPr>
          <w:lang w:val="en-US"/>
        </w:rPr>
        <w:t xml:space="preserve">Also, they may not wear armor other than </w:t>
      </w:r>
      <w:r w:rsidR="005F17A7">
        <w:rPr>
          <w:i/>
          <w:lang w:val="en-US"/>
        </w:rPr>
        <w:t xml:space="preserve">Light Armor </w:t>
      </w:r>
      <w:r w:rsidR="005F17A7">
        <w:rPr>
          <w:lang w:val="en-US"/>
        </w:rPr>
        <w:t xml:space="preserve">or </w:t>
      </w:r>
      <w:r w:rsidR="005F17A7">
        <w:rPr>
          <w:i/>
          <w:lang w:val="en-US"/>
        </w:rPr>
        <w:t>Combat Armor</w:t>
      </w:r>
      <w:r w:rsidR="005F17A7">
        <w:rPr>
          <w:lang w:val="en-US"/>
        </w:rPr>
        <w:t>.</w:t>
      </w:r>
    </w:p>
    <w:p w:rsidR="00757316" w:rsidRDefault="00757316" w:rsidP="00757316">
      <w:pPr>
        <w:pStyle w:val="Heading3"/>
        <w:rPr>
          <w:lang w:val="en-US"/>
        </w:rPr>
      </w:pPr>
      <w:r>
        <w:rPr>
          <w:lang w:val="en-US"/>
        </w:rPr>
        <w:t>Daemonhunter</w:t>
      </w:r>
    </w:p>
    <w:p w:rsidR="00757316" w:rsidRDefault="00757316" w:rsidP="00757316">
      <w:pPr>
        <w:rPr>
          <w:i/>
          <w:lang w:val="en-US"/>
        </w:rPr>
      </w:pPr>
      <w:r>
        <w:rPr>
          <w:i/>
          <w:lang w:val="en-US"/>
        </w:rPr>
        <w:t>On an eternal</w:t>
      </w:r>
      <w:r w:rsidR="006E66CF">
        <w:rPr>
          <w:i/>
          <w:lang w:val="en-US"/>
        </w:rPr>
        <w:t xml:space="preserve"> journey of hatred</w:t>
      </w:r>
      <w:r>
        <w:rPr>
          <w:i/>
          <w:lang w:val="en-US"/>
        </w:rPr>
        <w:t xml:space="preserve"> and vengeance, the Daemonhunter is a daemon’s worst nightmare.</w:t>
      </w:r>
    </w:p>
    <w:p w:rsidR="00757316" w:rsidRPr="008D3120" w:rsidRDefault="007A4BD3" w:rsidP="00757316">
      <w:pPr>
        <w:rPr>
          <w:lang w:val="en-US"/>
        </w:rPr>
      </w:pPr>
      <w:r>
        <w:rPr>
          <w:lang w:val="en-US"/>
        </w:rPr>
        <w:t xml:space="preserve">While a </w:t>
      </w:r>
      <w:r w:rsidRPr="007A4BD3">
        <w:rPr>
          <w:i/>
          <w:lang w:val="en-US"/>
        </w:rPr>
        <w:t>Daemon</w:t>
      </w:r>
      <w:r>
        <w:rPr>
          <w:i/>
          <w:lang w:val="en-US"/>
        </w:rPr>
        <w:t xml:space="preserve"> </w:t>
      </w:r>
      <w:r>
        <w:rPr>
          <w:lang w:val="en-US"/>
        </w:rPr>
        <w:t>is within 30cm of</w:t>
      </w:r>
      <w:r w:rsidR="001258AC">
        <w:rPr>
          <w:lang w:val="en-US"/>
        </w:rPr>
        <w:t xml:space="preserve"> the Daemonhunter, they get a -2</w:t>
      </w:r>
      <w:r>
        <w:rPr>
          <w:lang w:val="en-US"/>
        </w:rPr>
        <w:t xml:space="preserve"> malus to all </w:t>
      </w:r>
      <w:r>
        <w:rPr>
          <w:i/>
          <w:lang w:val="en-US"/>
        </w:rPr>
        <w:t xml:space="preserve">Hit </w:t>
      </w:r>
      <w:r w:rsidR="00A93C1C">
        <w:rPr>
          <w:lang w:val="en-US"/>
        </w:rPr>
        <w:t>r</w:t>
      </w:r>
      <w:r w:rsidRPr="00A93C1C">
        <w:rPr>
          <w:lang w:val="en-US"/>
        </w:rPr>
        <w:t>olls</w:t>
      </w:r>
      <w:r>
        <w:rPr>
          <w:i/>
          <w:lang w:val="en-US"/>
        </w:rPr>
        <w:t xml:space="preserve"> </w:t>
      </w:r>
      <w:r>
        <w:rPr>
          <w:lang w:val="en-US"/>
        </w:rPr>
        <w:t xml:space="preserve">that are not against the </w:t>
      </w:r>
      <w:r>
        <w:rPr>
          <w:i/>
          <w:lang w:val="en-US"/>
        </w:rPr>
        <w:t>Daemon</w:t>
      </w:r>
      <w:r>
        <w:rPr>
          <w:lang w:val="en-US"/>
        </w:rPr>
        <w:t>.</w:t>
      </w:r>
      <w:r w:rsidR="007E6F09">
        <w:rPr>
          <w:lang w:val="en-US"/>
        </w:rPr>
        <w:t xml:space="preserve"> Against the </w:t>
      </w:r>
      <w:r w:rsidR="007E6F09">
        <w:rPr>
          <w:i/>
          <w:lang w:val="en-US"/>
        </w:rPr>
        <w:t>Daemon</w:t>
      </w:r>
      <w:r w:rsidR="00466CB0">
        <w:rPr>
          <w:lang w:val="en-US"/>
        </w:rPr>
        <w:t>, they get +2</w:t>
      </w:r>
      <w:r w:rsidR="007E6F09">
        <w:rPr>
          <w:lang w:val="en-US"/>
        </w:rPr>
        <w:t xml:space="preserve"> to </w:t>
      </w:r>
      <w:r w:rsidR="007E6F09">
        <w:rPr>
          <w:i/>
          <w:lang w:val="en-US"/>
        </w:rPr>
        <w:t>Hit Rolls</w:t>
      </w:r>
      <w:r w:rsidR="007E6F09">
        <w:rPr>
          <w:lang w:val="en-US"/>
        </w:rPr>
        <w:t>.</w:t>
      </w:r>
      <w:r w:rsidR="00FD0C39">
        <w:rPr>
          <w:lang w:val="en-US"/>
        </w:rPr>
        <w:t xml:space="preserve"> </w:t>
      </w:r>
      <w:r w:rsidR="008D3120">
        <w:rPr>
          <w:lang w:val="en-US"/>
        </w:rPr>
        <w:t xml:space="preserve">Additionally, they get a 5+ save against all attacks made by a </w:t>
      </w:r>
      <w:r w:rsidR="008D3120">
        <w:rPr>
          <w:i/>
          <w:lang w:val="en-US"/>
        </w:rPr>
        <w:t>Daemon</w:t>
      </w:r>
      <w:r w:rsidR="00CB657F">
        <w:rPr>
          <w:lang w:val="en-US"/>
        </w:rPr>
        <w:t>.</w:t>
      </w:r>
    </w:p>
    <w:sectPr w:rsidR="00757316" w:rsidRPr="008D312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96F8C"/>
    <w:multiLevelType w:val="hybridMultilevel"/>
    <w:tmpl w:val="16B470BA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204BC0"/>
    <w:multiLevelType w:val="hybridMultilevel"/>
    <w:tmpl w:val="367EDCBE"/>
    <w:lvl w:ilvl="0" w:tplc="766EC20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04040" w:themeColor="text1" w:themeTint="BF"/>
        <w:sz w:val="32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A76FBB"/>
    <w:multiLevelType w:val="hybridMultilevel"/>
    <w:tmpl w:val="6512FD58"/>
    <w:lvl w:ilvl="0" w:tplc="CC5EEFB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BF7320"/>
    <w:multiLevelType w:val="hybridMultilevel"/>
    <w:tmpl w:val="CDEA0E04"/>
    <w:lvl w:ilvl="0" w:tplc="CC5EEFB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AB70B2"/>
    <w:multiLevelType w:val="hybridMultilevel"/>
    <w:tmpl w:val="64DE0256"/>
    <w:lvl w:ilvl="0" w:tplc="CC5EEFB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09187E"/>
    <w:multiLevelType w:val="hybridMultilevel"/>
    <w:tmpl w:val="0156A1A4"/>
    <w:lvl w:ilvl="0" w:tplc="CC5EEFB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2E10A9"/>
    <w:multiLevelType w:val="hybridMultilevel"/>
    <w:tmpl w:val="7248CA7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9D1213"/>
    <w:multiLevelType w:val="hybridMultilevel"/>
    <w:tmpl w:val="396C2F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7"/>
  </w:num>
  <w:num w:numId="5">
    <w:abstractNumId w:val="5"/>
  </w:num>
  <w:num w:numId="6">
    <w:abstractNumId w:val="2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ttachedTemplate r:id="rId1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D5D"/>
    <w:rsid w:val="00005390"/>
    <w:rsid w:val="000126BA"/>
    <w:rsid w:val="00012A20"/>
    <w:rsid w:val="000156D3"/>
    <w:rsid w:val="00016413"/>
    <w:rsid w:val="0002239F"/>
    <w:rsid w:val="00023C50"/>
    <w:rsid w:val="0002421C"/>
    <w:rsid w:val="00025161"/>
    <w:rsid w:val="00025846"/>
    <w:rsid w:val="00030C42"/>
    <w:rsid w:val="00031AD1"/>
    <w:rsid w:val="00031E4A"/>
    <w:rsid w:val="00036BAA"/>
    <w:rsid w:val="0003739E"/>
    <w:rsid w:val="000422D6"/>
    <w:rsid w:val="00042FBC"/>
    <w:rsid w:val="00043289"/>
    <w:rsid w:val="0004336E"/>
    <w:rsid w:val="00045F26"/>
    <w:rsid w:val="00051FF3"/>
    <w:rsid w:val="0005365A"/>
    <w:rsid w:val="00060492"/>
    <w:rsid w:val="00060A43"/>
    <w:rsid w:val="0006427A"/>
    <w:rsid w:val="000659A9"/>
    <w:rsid w:val="0006627B"/>
    <w:rsid w:val="00070690"/>
    <w:rsid w:val="00073676"/>
    <w:rsid w:val="000749F1"/>
    <w:rsid w:val="00075682"/>
    <w:rsid w:val="0007594F"/>
    <w:rsid w:val="00076E4E"/>
    <w:rsid w:val="00080F6E"/>
    <w:rsid w:val="00081646"/>
    <w:rsid w:val="000864C2"/>
    <w:rsid w:val="00086BC9"/>
    <w:rsid w:val="00091983"/>
    <w:rsid w:val="00092F6A"/>
    <w:rsid w:val="0009391B"/>
    <w:rsid w:val="000970BD"/>
    <w:rsid w:val="000A2A8F"/>
    <w:rsid w:val="000A3BA5"/>
    <w:rsid w:val="000A42AA"/>
    <w:rsid w:val="000A623A"/>
    <w:rsid w:val="000A7C5E"/>
    <w:rsid w:val="000B00BC"/>
    <w:rsid w:val="000B1EFE"/>
    <w:rsid w:val="000B21E8"/>
    <w:rsid w:val="000B65EA"/>
    <w:rsid w:val="000B6B44"/>
    <w:rsid w:val="000B7591"/>
    <w:rsid w:val="000B7B75"/>
    <w:rsid w:val="000C0285"/>
    <w:rsid w:val="000C1199"/>
    <w:rsid w:val="000D0923"/>
    <w:rsid w:val="000D0E9B"/>
    <w:rsid w:val="000D2974"/>
    <w:rsid w:val="000D4DA2"/>
    <w:rsid w:val="000E14EA"/>
    <w:rsid w:val="000E17B2"/>
    <w:rsid w:val="000E2247"/>
    <w:rsid w:val="000F231D"/>
    <w:rsid w:val="000F4C55"/>
    <w:rsid w:val="000F7D75"/>
    <w:rsid w:val="001012DF"/>
    <w:rsid w:val="00101A1F"/>
    <w:rsid w:val="00110CF3"/>
    <w:rsid w:val="00112F46"/>
    <w:rsid w:val="00113B50"/>
    <w:rsid w:val="00114194"/>
    <w:rsid w:val="001146A4"/>
    <w:rsid w:val="00116E7C"/>
    <w:rsid w:val="00120660"/>
    <w:rsid w:val="001242C0"/>
    <w:rsid w:val="001248F5"/>
    <w:rsid w:val="001258AC"/>
    <w:rsid w:val="001268D7"/>
    <w:rsid w:val="001309B9"/>
    <w:rsid w:val="00132FE2"/>
    <w:rsid w:val="00133CA6"/>
    <w:rsid w:val="00134B58"/>
    <w:rsid w:val="00134D92"/>
    <w:rsid w:val="00134DFA"/>
    <w:rsid w:val="00135712"/>
    <w:rsid w:val="001363C6"/>
    <w:rsid w:val="00136799"/>
    <w:rsid w:val="00147F33"/>
    <w:rsid w:val="00150B37"/>
    <w:rsid w:val="00152172"/>
    <w:rsid w:val="0015307D"/>
    <w:rsid w:val="0015498E"/>
    <w:rsid w:val="0015789F"/>
    <w:rsid w:val="0016420C"/>
    <w:rsid w:val="00166828"/>
    <w:rsid w:val="00171F12"/>
    <w:rsid w:val="0017269D"/>
    <w:rsid w:val="00172CAF"/>
    <w:rsid w:val="00173493"/>
    <w:rsid w:val="0017398C"/>
    <w:rsid w:val="00173B1B"/>
    <w:rsid w:val="0017512D"/>
    <w:rsid w:val="00175E00"/>
    <w:rsid w:val="0017709A"/>
    <w:rsid w:val="00177BA8"/>
    <w:rsid w:val="0018312E"/>
    <w:rsid w:val="00185044"/>
    <w:rsid w:val="0018619D"/>
    <w:rsid w:val="00187463"/>
    <w:rsid w:val="00190BF1"/>
    <w:rsid w:val="001913C0"/>
    <w:rsid w:val="00192043"/>
    <w:rsid w:val="00196991"/>
    <w:rsid w:val="001A16AB"/>
    <w:rsid w:val="001A3149"/>
    <w:rsid w:val="001A4AD4"/>
    <w:rsid w:val="001B0FB5"/>
    <w:rsid w:val="001B1781"/>
    <w:rsid w:val="001B3203"/>
    <w:rsid w:val="001B37B4"/>
    <w:rsid w:val="001B38C7"/>
    <w:rsid w:val="001B73FB"/>
    <w:rsid w:val="001C1D47"/>
    <w:rsid w:val="001C47CB"/>
    <w:rsid w:val="001C51FD"/>
    <w:rsid w:val="001C53DA"/>
    <w:rsid w:val="001C734E"/>
    <w:rsid w:val="001C75B9"/>
    <w:rsid w:val="001D0AB9"/>
    <w:rsid w:val="001D4263"/>
    <w:rsid w:val="001D62BF"/>
    <w:rsid w:val="001E1296"/>
    <w:rsid w:val="001E2743"/>
    <w:rsid w:val="001E58C1"/>
    <w:rsid w:val="001E6635"/>
    <w:rsid w:val="001E6FF5"/>
    <w:rsid w:val="001F2172"/>
    <w:rsid w:val="001F57D9"/>
    <w:rsid w:val="001F5D0D"/>
    <w:rsid w:val="001F73DC"/>
    <w:rsid w:val="00200117"/>
    <w:rsid w:val="00200EEF"/>
    <w:rsid w:val="00202F1E"/>
    <w:rsid w:val="002038BB"/>
    <w:rsid w:val="0020413D"/>
    <w:rsid w:val="0020447F"/>
    <w:rsid w:val="00204792"/>
    <w:rsid w:val="00205652"/>
    <w:rsid w:val="0020604D"/>
    <w:rsid w:val="00207013"/>
    <w:rsid w:val="002122DD"/>
    <w:rsid w:val="0021314A"/>
    <w:rsid w:val="002144A5"/>
    <w:rsid w:val="0021579C"/>
    <w:rsid w:val="002200BD"/>
    <w:rsid w:val="002209DF"/>
    <w:rsid w:val="00221D48"/>
    <w:rsid w:val="002225B4"/>
    <w:rsid w:val="00222733"/>
    <w:rsid w:val="0022580B"/>
    <w:rsid w:val="00225881"/>
    <w:rsid w:val="002277EC"/>
    <w:rsid w:val="00231C42"/>
    <w:rsid w:val="002321F6"/>
    <w:rsid w:val="00235B22"/>
    <w:rsid w:val="00235EAA"/>
    <w:rsid w:val="00236414"/>
    <w:rsid w:val="0023725C"/>
    <w:rsid w:val="00241C9F"/>
    <w:rsid w:val="0024460C"/>
    <w:rsid w:val="00250FEE"/>
    <w:rsid w:val="0025598D"/>
    <w:rsid w:val="00257474"/>
    <w:rsid w:val="00257635"/>
    <w:rsid w:val="0027004F"/>
    <w:rsid w:val="00270276"/>
    <w:rsid w:val="0027069D"/>
    <w:rsid w:val="00270A8C"/>
    <w:rsid w:val="00273C65"/>
    <w:rsid w:val="0027642C"/>
    <w:rsid w:val="00276EEE"/>
    <w:rsid w:val="00283814"/>
    <w:rsid w:val="002872AE"/>
    <w:rsid w:val="00290AE7"/>
    <w:rsid w:val="00292D99"/>
    <w:rsid w:val="00293299"/>
    <w:rsid w:val="0029601A"/>
    <w:rsid w:val="00297584"/>
    <w:rsid w:val="002A1107"/>
    <w:rsid w:val="002A44C5"/>
    <w:rsid w:val="002B065A"/>
    <w:rsid w:val="002B684E"/>
    <w:rsid w:val="002B7640"/>
    <w:rsid w:val="002B7A03"/>
    <w:rsid w:val="002C255D"/>
    <w:rsid w:val="002C574E"/>
    <w:rsid w:val="002C79C4"/>
    <w:rsid w:val="002D00AE"/>
    <w:rsid w:val="002D077B"/>
    <w:rsid w:val="002D77E7"/>
    <w:rsid w:val="002D7C69"/>
    <w:rsid w:val="002E1C47"/>
    <w:rsid w:val="002E38C7"/>
    <w:rsid w:val="002E7483"/>
    <w:rsid w:val="002F30A0"/>
    <w:rsid w:val="002F34B0"/>
    <w:rsid w:val="002F396C"/>
    <w:rsid w:val="002F5AF7"/>
    <w:rsid w:val="002F6F2D"/>
    <w:rsid w:val="0030331A"/>
    <w:rsid w:val="00304F0E"/>
    <w:rsid w:val="003074BF"/>
    <w:rsid w:val="00311D49"/>
    <w:rsid w:val="00316EF7"/>
    <w:rsid w:val="00317CCF"/>
    <w:rsid w:val="00320616"/>
    <w:rsid w:val="00321A6D"/>
    <w:rsid w:val="003232A6"/>
    <w:rsid w:val="00326311"/>
    <w:rsid w:val="00326C36"/>
    <w:rsid w:val="00327820"/>
    <w:rsid w:val="0033154A"/>
    <w:rsid w:val="00332A59"/>
    <w:rsid w:val="00332BD6"/>
    <w:rsid w:val="00335D89"/>
    <w:rsid w:val="003371F1"/>
    <w:rsid w:val="00340850"/>
    <w:rsid w:val="00341CD3"/>
    <w:rsid w:val="003444DA"/>
    <w:rsid w:val="00344BBB"/>
    <w:rsid w:val="00346291"/>
    <w:rsid w:val="00347020"/>
    <w:rsid w:val="00347912"/>
    <w:rsid w:val="00351B72"/>
    <w:rsid w:val="0035349A"/>
    <w:rsid w:val="0035486E"/>
    <w:rsid w:val="00354C99"/>
    <w:rsid w:val="00355257"/>
    <w:rsid w:val="00356920"/>
    <w:rsid w:val="0036066A"/>
    <w:rsid w:val="00360B31"/>
    <w:rsid w:val="00361252"/>
    <w:rsid w:val="00361C94"/>
    <w:rsid w:val="00364C6B"/>
    <w:rsid w:val="00365464"/>
    <w:rsid w:val="00367264"/>
    <w:rsid w:val="003714D6"/>
    <w:rsid w:val="00372A74"/>
    <w:rsid w:val="00382BBB"/>
    <w:rsid w:val="00382F0B"/>
    <w:rsid w:val="00390BDC"/>
    <w:rsid w:val="00391953"/>
    <w:rsid w:val="00391D0F"/>
    <w:rsid w:val="00391E6D"/>
    <w:rsid w:val="0039288D"/>
    <w:rsid w:val="00396FB2"/>
    <w:rsid w:val="00397FE0"/>
    <w:rsid w:val="003A24FF"/>
    <w:rsid w:val="003A2FDD"/>
    <w:rsid w:val="003A5A92"/>
    <w:rsid w:val="003A6BB0"/>
    <w:rsid w:val="003A6EE6"/>
    <w:rsid w:val="003A783F"/>
    <w:rsid w:val="003A786D"/>
    <w:rsid w:val="003B09E1"/>
    <w:rsid w:val="003B1389"/>
    <w:rsid w:val="003B13E5"/>
    <w:rsid w:val="003B2691"/>
    <w:rsid w:val="003B38AD"/>
    <w:rsid w:val="003B39BD"/>
    <w:rsid w:val="003B52A3"/>
    <w:rsid w:val="003B7FB5"/>
    <w:rsid w:val="003C1085"/>
    <w:rsid w:val="003C13A9"/>
    <w:rsid w:val="003C34C5"/>
    <w:rsid w:val="003D0DE8"/>
    <w:rsid w:val="003D27C5"/>
    <w:rsid w:val="003D7976"/>
    <w:rsid w:val="003E3745"/>
    <w:rsid w:val="003E44E9"/>
    <w:rsid w:val="003E7C29"/>
    <w:rsid w:val="003F53D5"/>
    <w:rsid w:val="003F6BC4"/>
    <w:rsid w:val="003F7E96"/>
    <w:rsid w:val="004010A8"/>
    <w:rsid w:val="004019EA"/>
    <w:rsid w:val="0040244B"/>
    <w:rsid w:val="00403DA0"/>
    <w:rsid w:val="00404ADE"/>
    <w:rsid w:val="00405981"/>
    <w:rsid w:val="00405F7F"/>
    <w:rsid w:val="0040713A"/>
    <w:rsid w:val="004076A1"/>
    <w:rsid w:val="004104DE"/>
    <w:rsid w:val="00410980"/>
    <w:rsid w:val="0041173C"/>
    <w:rsid w:val="00411F8D"/>
    <w:rsid w:val="004126A8"/>
    <w:rsid w:val="0041324F"/>
    <w:rsid w:val="00413D7E"/>
    <w:rsid w:val="00416554"/>
    <w:rsid w:val="00420045"/>
    <w:rsid w:val="00420395"/>
    <w:rsid w:val="00432B1F"/>
    <w:rsid w:val="00433BDD"/>
    <w:rsid w:val="00434323"/>
    <w:rsid w:val="00434C03"/>
    <w:rsid w:val="004350A0"/>
    <w:rsid w:val="0043701A"/>
    <w:rsid w:val="004407B7"/>
    <w:rsid w:val="00440FFB"/>
    <w:rsid w:val="00443411"/>
    <w:rsid w:val="00445D68"/>
    <w:rsid w:val="00446696"/>
    <w:rsid w:val="00446F27"/>
    <w:rsid w:val="00450EE3"/>
    <w:rsid w:val="00451797"/>
    <w:rsid w:val="0045372E"/>
    <w:rsid w:val="00453C26"/>
    <w:rsid w:val="00455CD3"/>
    <w:rsid w:val="004572FC"/>
    <w:rsid w:val="004606C4"/>
    <w:rsid w:val="004613C9"/>
    <w:rsid w:val="00465CF3"/>
    <w:rsid w:val="0046601D"/>
    <w:rsid w:val="00466CB0"/>
    <w:rsid w:val="00467C26"/>
    <w:rsid w:val="0047061D"/>
    <w:rsid w:val="00472255"/>
    <w:rsid w:val="00473CDA"/>
    <w:rsid w:val="0047473F"/>
    <w:rsid w:val="00477631"/>
    <w:rsid w:val="00480D82"/>
    <w:rsid w:val="00481A1E"/>
    <w:rsid w:val="0048215E"/>
    <w:rsid w:val="00490735"/>
    <w:rsid w:val="0049411C"/>
    <w:rsid w:val="00495F49"/>
    <w:rsid w:val="004A03BE"/>
    <w:rsid w:val="004A3DF0"/>
    <w:rsid w:val="004A4A09"/>
    <w:rsid w:val="004A7E35"/>
    <w:rsid w:val="004C0471"/>
    <w:rsid w:val="004C2122"/>
    <w:rsid w:val="004C4E95"/>
    <w:rsid w:val="004C6FA2"/>
    <w:rsid w:val="004D22CD"/>
    <w:rsid w:val="004D2EAF"/>
    <w:rsid w:val="004D3FBF"/>
    <w:rsid w:val="004D587C"/>
    <w:rsid w:val="004D5C51"/>
    <w:rsid w:val="004D5C61"/>
    <w:rsid w:val="004E0830"/>
    <w:rsid w:val="004E16D0"/>
    <w:rsid w:val="004E1D1A"/>
    <w:rsid w:val="004E3745"/>
    <w:rsid w:val="004E40EA"/>
    <w:rsid w:val="004E4D2F"/>
    <w:rsid w:val="004E5D67"/>
    <w:rsid w:val="004E6C18"/>
    <w:rsid w:val="004E77B8"/>
    <w:rsid w:val="004F56FB"/>
    <w:rsid w:val="004F5823"/>
    <w:rsid w:val="004F5861"/>
    <w:rsid w:val="004F6855"/>
    <w:rsid w:val="004F7BB1"/>
    <w:rsid w:val="00500C72"/>
    <w:rsid w:val="005019E8"/>
    <w:rsid w:val="005059AD"/>
    <w:rsid w:val="00505BAC"/>
    <w:rsid w:val="0050668A"/>
    <w:rsid w:val="00506DB0"/>
    <w:rsid w:val="00507056"/>
    <w:rsid w:val="005078A0"/>
    <w:rsid w:val="00510350"/>
    <w:rsid w:val="00511935"/>
    <w:rsid w:val="00513CFD"/>
    <w:rsid w:val="00516B98"/>
    <w:rsid w:val="00517CE6"/>
    <w:rsid w:val="005200D4"/>
    <w:rsid w:val="00520B28"/>
    <w:rsid w:val="005211F2"/>
    <w:rsid w:val="005240F7"/>
    <w:rsid w:val="005268FD"/>
    <w:rsid w:val="00526CFE"/>
    <w:rsid w:val="00527DB7"/>
    <w:rsid w:val="00530018"/>
    <w:rsid w:val="00532F2E"/>
    <w:rsid w:val="005339F1"/>
    <w:rsid w:val="005357A2"/>
    <w:rsid w:val="0053609B"/>
    <w:rsid w:val="00536145"/>
    <w:rsid w:val="00537247"/>
    <w:rsid w:val="00543251"/>
    <w:rsid w:val="00545B7F"/>
    <w:rsid w:val="00547D6C"/>
    <w:rsid w:val="00553DC0"/>
    <w:rsid w:val="005556E6"/>
    <w:rsid w:val="00567F39"/>
    <w:rsid w:val="00573DD0"/>
    <w:rsid w:val="00576786"/>
    <w:rsid w:val="0057789C"/>
    <w:rsid w:val="00580268"/>
    <w:rsid w:val="00580277"/>
    <w:rsid w:val="00582726"/>
    <w:rsid w:val="005834D3"/>
    <w:rsid w:val="00586455"/>
    <w:rsid w:val="00587930"/>
    <w:rsid w:val="005933EB"/>
    <w:rsid w:val="005959B6"/>
    <w:rsid w:val="005A2546"/>
    <w:rsid w:val="005A3DA7"/>
    <w:rsid w:val="005A6E99"/>
    <w:rsid w:val="005A76D2"/>
    <w:rsid w:val="005B078B"/>
    <w:rsid w:val="005B290F"/>
    <w:rsid w:val="005B47DE"/>
    <w:rsid w:val="005B5DEF"/>
    <w:rsid w:val="005C0AA5"/>
    <w:rsid w:val="005C4873"/>
    <w:rsid w:val="005C718F"/>
    <w:rsid w:val="005D04B5"/>
    <w:rsid w:val="005D128C"/>
    <w:rsid w:val="005D2B4D"/>
    <w:rsid w:val="005D3B72"/>
    <w:rsid w:val="005D3F8F"/>
    <w:rsid w:val="005D584D"/>
    <w:rsid w:val="005D71DF"/>
    <w:rsid w:val="005D7A96"/>
    <w:rsid w:val="005E580A"/>
    <w:rsid w:val="005E6E13"/>
    <w:rsid w:val="005E7B5F"/>
    <w:rsid w:val="005F0CB0"/>
    <w:rsid w:val="005F17A7"/>
    <w:rsid w:val="005F3B2D"/>
    <w:rsid w:val="005F4D16"/>
    <w:rsid w:val="005F5B33"/>
    <w:rsid w:val="005F62DD"/>
    <w:rsid w:val="005F7094"/>
    <w:rsid w:val="00601796"/>
    <w:rsid w:val="00605DF9"/>
    <w:rsid w:val="006066C0"/>
    <w:rsid w:val="0061144F"/>
    <w:rsid w:val="0061185B"/>
    <w:rsid w:val="006136B5"/>
    <w:rsid w:val="00613870"/>
    <w:rsid w:val="0061631E"/>
    <w:rsid w:val="0062246D"/>
    <w:rsid w:val="006248AE"/>
    <w:rsid w:val="006252CD"/>
    <w:rsid w:val="0062650B"/>
    <w:rsid w:val="0063009E"/>
    <w:rsid w:val="006305E3"/>
    <w:rsid w:val="00632996"/>
    <w:rsid w:val="006379F8"/>
    <w:rsid w:val="00640C6B"/>
    <w:rsid w:val="00640D17"/>
    <w:rsid w:val="00641F91"/>
    <w:rsid w:val="00644666"/>
    <w:rsid w:val="0065517D"/>
    <w:rsid w:val="0065573B"/>
    <w:rsid w:val="00656842"/>
    <w:rsid w:val="0066059A"/>
    <w:rsid w:val="00662535"/>
    <w:rsid w:val="00662D99"/>
    <w:rsid w:val="00664265"/>
    <w:rsid w:val="0066547D"/>
    <w:rsid w:val="00670B80"/>
    <w:rsid w:val="00672B63"/>
    <w:rsid w:val="0067358B"/>
    <w:rsid w:val="00673ECC"/>
    <w:rsid w:val="00677CF1"/>
    <w:rsid w:val="0068000D"/>
    <w:rsid w:val="00681A77"/>
    <w:rsid w:val="00682E9F"/>
    <w:rsid w:val="00683DC3"/>
    <w:rsid w:val="0068628B"/>
    <w:rsid w:val="00691289"/>
    <w:rsid w:val="00695315"/>
    <w:rsid w:val="006A14EC"/>
    <w:rsid w:val="006A3373"/>
    <w:rsid w:val="006A5445"/>
    <w:rsid w:val="006B3B65"/>
    <w:rsid w:val="006B6BFD"/>
    <w:rsid w:val="006B75BC"/>
    <w:rsid w:val="006B7BD9"/>
    <w:rsid w:val="006C37AF"/>
    <w:rsid w:val="006C78E7"/>
    <w:rsid w:val="006C7E39"/>
    <w:rsid w:val="006D23C2"/>
    <w:rsid w:val="006D3384"/>
    <w:rsid w:val="006D3AD0"/>
    <w:rsid w:val="006D4392"/>
    <w:rsid w:val="006D48FC"/>
    <w:rsid w:val="006D5D5D"/>
    <w:rsid w:val="006D73F7"/>
    <w:rsid w:val="006E0A1D"/>
    <w:rsid w:val="006E338A"/>
    <w:rsid w:val="006E4241"/>
    <w:rsid w:val="006E474F"/>
    <w:rsid w:val="006E66CF"/>
    <w:rsid w:val="006E7632"/>
    <w:rsid w:val="006F04DF"/>
    <w:rsid w:val="006F25D0"/>
    <w:rsid w:val="006F30F2"/>
    <w:rsid w:val="00702050"/>
    <w:rsid w:val="00702398"/>
    <w:rsid w:val="00703BE5"/>
    <w:rsid w:val="00706BDF"/>
    <w:rsid w:val="007130C2"/>
    <w:rsid w:val="00713247"/>
    <w:rsid w:val="00713728"/>
    <w:rsid w:val="007224BA"/>
    <w:rsid w:val="00722BEE"/>
    <w:rsid w:val="00725E5E"/>
    <w:rsid w:val="0072631B"/>
    <w:rsid w:val="00726ACE"/>
    <w:rsid w:val="007327A4"/>
    <w:rsid w:val="00736DC1"/>
    <w:rsid w:val="00736E4A"/>
    <w:rsid w:val="007405E5"/>
    <w:rsid w:val="00740E5E"/>
    <w:rsid w:val="00743AD9"/>
    <w:rsid w:val="007440F0"/>
    <w:rsid w:val="00746960"/>
    <w:rsid w:val="0075052D"/>
    <w:rsid w:val="00752FDB"/>
    <w:rsid w:val="007533A8"/>
    <w:rsid w:val="00754C45"/>
    <w:rsid w:val="00756523"/>
    <w:rsid w:val="00757316"/>
    <w:rsid w:val="00757494"/>
    <w:rsid w:val="0076127A"/>
    <w:rsid w:val="00761560"/>
    <w:rsid w:val="00761FCF"/>
    <w:rsid w:val="007621F4"/>
    <w:rsid w:val="00764BD7"/>
    <w:rsid w:val="00765A37"/>
    <w:rsid w:val="00766ADE"/>
    <w:rsid w:val="00771CD5"/>
    <w:rsid w:val="0077485C"/>
    <w:rsid w:val="00783013"/>
    <w:rsid w:val="00783378"/>
    <w:rsid w:val="00785DBD"/>
    <w:rsid w:val="00786DC4"/>
    <w:rsid w:val="0079089B"/>
    <w:rsid w:val="00791583"/>
    <w:rsid w:val="00795ABF"/>
    <w:rsid w:val="00796001"/>
    <w:rsid w:val="00796883"/>
    <w:rsid w:val="007971B3"/>
    <w:rsid w:val="00797892"/>
    <w:rsid w:val="007A14ED"/>
    <w:rsid w:val="007A259F"/>
    <w:rsid w:val="007A3D3C"/>
    <w:rsid w:val="007A4BD3"/>
    <w:rsid w:val="007A56B4"/>
    <w:rsid w:val="007A6A2C"/>
    <w:rsid w:val="007B05EA"/>
    <w:rsid w:val="007B2324"/>
    <w:rsid w:val="007B6E81"/>
    <w:rsid w:val="007B762D"/>
    <w:rsid w:val="007C6145"/>
    <w:rsid w:val="007C7043"/>
    <w:rsid w:val="007D3551"/>
    <w:rsid w:val="007D4251"/>
    <w:rsid w:val="007D4C6A"/>
    <w:rsid w:val="007D63B2"/>
    <w:rsid w:val="007D6D79"/>
    <w:rsid w:val="007E157D"/>
    <w:rsid w:val="007E1610"/>
    <w:rsid w:val="007E2C4F"/>
    <w:rsid w:val="007E4F75"/>
    <w:rsid w:val="007E5C05"/>
    <w:rsid w:val="007E6F09"/>
    <w:rsid w:val="007F2A28"/>
    <w:rsid w:val="007F3DC3"/>
    <w:rsid w:val="008000F1"/>
    <w:rsid w:val="00801E7B"/>
    <w:rsid w:val="008131A6"/>
    <w:rsid w:val="00813A79"/>
    <w:rsid w:val="00815195"/>
    <w:rsid w:val="00816CA0"/>
    <w:rsid w:val="00816FE3"/>
    <w:rsid w:val="008208F7"/>
    <w:rsid w:val="00823B0E"/>
    <w:rsid w:val="00826B23"/>
    <w:rsid w:val="00827724"/>
    <w:rsid w:val="00830C27"/>
    <w:rsid w:val="008409D3"/>
    <w:rsid w:val="00841F51"/>
    <w:rsid w:val="008433DA"/>
    <w:rsid w:val="00860D2C"/>
    <w:rsid w:val="00862EF0"/>
    <w:rsid w:val="008659F3"/>
    <w:rsid w:val="0086605E"/>
    <w:rsid w:val="00867255"/>
    <w:rsid w:val="008677B8"/>
    <w:rsid w:val="008725CE"/>
    <w:rsid w:val="00873B38"/>
    <w:rsid w:val="00883ACA"/>
    <w:rsid w:val="00886C68"/>
    <w:rsid w:val="00887445"/>
    <w:rsid w:val="00893A6E"/>
    <w:rsid w:val="0089589E"/>
    <w:rsid w:val="008A1E22"/>
    <w:rsid w:val="008A2A4B"/>
    <w:rsid w:val="008A3084"/>
    <w:rsid w:val="008A351D"/>
    <w:rsid w:val="008A7B34"/>
    <w:rsid w:val="008B108A"/>
    <w:rsid w:val="008B1A52"/>
    <w:rsid w:val="008B2E20"/>
    <w:rsid w:val="008B5D52"/>
    <w:rsid w:val="008B5F8B"/>
    <w:rsid w:val="008B6B1E"/>
    <w:rsid w:val="008C3294"/>
    <w:rsid w:val="008C494B"/>
    <w:rsid w:val="008C5852"/>
    <w:rsid w:val="008C66D1"/>
    <w:rsid w:val="008C7A60"/>
    <w:rsid w:val="008D3120"/>
    <w:rsid w:val="008D7AB3"/>
    <w:rsid w:val="008E4737"/>
    <w:rsid w:val="008E49ED"/>
    <w:rsid w:val="008F1FC8"/>
    <w:rsid w:val="008F698A"/>
    <w:rsid w:val="00901218"/>
    <w:rsid w:val="00902CEE"/>
    <w:rsid w:val="0091269F"/>
    <w:rsid w:val="00914203"/>
    <w:rsid w:val="00917D86"/>
    <w:rsid w:val="009208A0"/>
    <w:rsid w:val="0092549E"/>
    <w:rsid w:val="00925EE3"/>
    <w:rsid w:val="0092721F"/>
    <w:rsid w:val="00927B33"/>
    <w:rsid w:val="00927EAD"/>
    <w:rsid w:val="009310D1"/>
    <w:rsid w:val="00933BFE"/>
    <w:rsid w:val="00933C7E"/>
    <w:rsid w:val="009368BE"/>
    <w:rsid w:val="0093766B"/>
    <w:rsid w:val="00940487"/>
    <w:rsid w:val="00945257"/>
    <w:rsid w:val="009453D7"/>
    <w:rsid w:val="00947EA1"/>
    <w:rsid w:val="00950E82"/>
    <w:rsid w:val="009525B5"/>
    <w:rsid w:val="00957989"/>
    <w:rsid w:val="0096741F"/>
    <w:rsid w:val="00967B13"/>
    <w:rsid w:val="00971432"/>
    <w:rsid w:val="009722E3"/>
    <w:rsid w:val="009729A0"/>
    <w:rsid w:val="00974DDD"/>
    <w:rsid w:val="009761F4"/>
    <w:rsid w:val="00976D62"/>
    <w:rsid w:val="00982153"/>
    <w:rsid w:val="0098251E"/>
    <w:rsid w:val="00985432"/>
    <w:rsid w:val="00986B14"/>
    <w:rsid w:val="009875A6"/>
    <w:rsid w:val="0099001D"/>
    <w:rsid w:val="009A4770"/>
    <w:rsid w:val="009A4BD1"/>
    <w:rsid w:val="009A55BC"/>
    <w:rsid w:val="009B0519"/>
    <w:rsid w:val="009B111F"/>
    <w:rsid w:val="009B2896"/>
    <w:rsid w:val="009B2E96"/>
    <w:rsid w:val="009B2F4A"/>
    <w:rsid w:val="009B33D8"/>
    <w:rsid w:val="009B40C0"/>
    <w:rsid w:val="009B4BDF"/>
    <w:rsid w:val="009B6BC7"/>
    <w:rsid w:val="009B6F0E"/>
    <w:rsid w:val="009C2F52"/>
    <w:rsid w:val="009D0E52"/>
    <w:rsid w:val="009D7015"/>
    <w:rsid w:val="009E230C"/>
    <w:rsid w:val="009E4142"/>
    <w:rsid w:val="009E76D1"/>
    <w:rsid w:val="009F4D76"/>
    <w:rsid w:val="009F7E18"/>
    <w:rsid w:val="00A03FAF"/>
    <w:rsid w:val="00A07A71"/>
    <w:rsid w:val="00A12741"/>
    <w:rsid w:val="00A12E10"/>
    <w:rsid w:val="00A12F62"/>
    <w:rsid w:val="00A166C6"/>
    <w:rsid w:val="00A21152"/>
    <w:rsid w:val="00A25568"/>
    <w:rsid w:val="00A26783"/>
    <w:rsid w:val="00A26B30"/>
    <w:rsid w:val="00A2733A"/>
    <w:rsid w:val="00A27FA2"/>
    <w:rsid w:val="00A30056"/>
    <w:rsid w:val="00A37B77"/>
    <w:rsid w:val="00A43CDE"/>
    <w:rsid w:val="00A447BC"/>
    <w:rsid w:val="00A47913"/>
    <w:rsid w:val="00A47FD1"/>
    <w:rsid w:val="00A517AE"/>
    <w:rsid w:val="00A536E5"/>
    <w:rsid w:val="00A5396E"/>
    <w:rsid w:val="00A542FA"/>
    <w:rsid w:val="00A5669A"/>
    <w:rsid w:val="00A56BC3"/>
    <w:rsid w:val="00A57905"/>
    <w:rsid w:val="00A629DA"/>
    <w:rsid w:val="00A67E83"/>
    <w:rsid w:val="00A71EDB"/>
    <w:rsid w:val="00A7396E"/>
    <w:rsid w:val="00A81968"/>
    <w:rsid w:val="00A819EB"/>
    <w:rsid w:val="00A82962"/>
    <w:rsid w:val="00A8460F"/>
    <w:rsid w:val="00A87F64"/>
    <w:rsid w:val="00A9051E"/>
    <w:rsid w:val="00A90978"/>
    <w:rsid w:val="00A93C1C"/>
    <w:rsid w:val="00A949BC"/>
    <w:rsid w:val="00A96376"/>
    <w:rsid w:val="00A97EBD"/>
    <w:rsid w:val="00AA0B2B"/>
    <w:rsid w:val="00AA2192"/>
    <w:rsid w:val="00AA32A6"/>
    <w:rsid w:val="00AA6DF4"/>
    <w:rsid w:val="00AA7174"/>
    <w:rsid w:val="00AB01D4"/>
    <w:rsid w:val="00AB0E3E"/>
    <w:rsid w:val="00AB5017"/>
    <w:rsid w:val="00AB739A"/>
    <w:rsid w:val="00AC1793"/>
    <w:rsid w:val="00AC324A"/>
    <w:rsid w:val="00AC5BA2"/>
    <w:rsid w:val="00AD1F1B"/>
    <w:rsid w:val="00AD2AF0"/>
    <w:rsid w:val="00AD3FD8"/>
    <w:rsid w:val="00AD4CED"/>
    <w:rsid w:val="00AD7091"/>
    <w:rsid w:val="00AE2CB9"/>
    <w:rsid w:val="00AE2D60"/>
    <w:rsid w:val="00AE2DFD"/>
    <w:rsid w:val="00AE3F5D"/>
    <w:rsid w:val="00AE4B6C"/>
    <w:rsid w:val="00AE7413"/>
    <w:rsid w:val="00AF168D"/>
    <w:rsid w:val="00AF2289"/>
    <w:rsid w:val="00AF2661"/>
    <w:rsid w:val="00AF2A27"/>
    <w:rsid w:val="00AF6ED0"/>
    <w:rsid w:val="00B00258"/>
    <w:rsid w:val="00B0186D"/>
    <w:rsid w:val="00B0364A"/>
    <w:rsid w:val="00B05CD6"/>
    <w:rsid w:val="00B0782B"/>
    <w:rsid w:val="00B07B31"/>
    <w:rsid w:val="00B07EDF"/>
    <w:rsid w:val="00B125F5"/>
    <w:rsid w:val="00B17AFA"/>
    <w:rsid w:val="00B36409"/>
    <w:rsid w:val="00B3682B"/>
    <w:rsid w:val="00B36BFC"/>
    <w:rsid w:val="00B4152D"/>
    <w:rsid w:val="00B430D8"/>
    <w:rsid w:val="00B45A5E"/>
    <w:rsid w:val="00B46886"/>
    <w:rsid w:val="00B51E6B"/>
    <w:rsid w:val="00B548A2"/>
    <w:rsid w:val="00B552AB"/>
    <w:rsid w:val="00B55C74"/>
    <w:rsid w:val="00B55F66"/>
    <w:rsid w:val="00B57AD6"/>
    <w:rsid w:val="00B57FB4"/>
    <w:rsid w:val="00B60F30"/>
    <w:rsid w:val="00B60FA8"/>
    <w:rsid w:val="00B67AB1"/>
    <w:rsid w:val="00B72E1F"/>
    <w:rsid w:val="00B733D7"/>
    <w:rsid w:val="00B8342E"/>
    <w:rsid w:val="00B84547"/>
    <w:rsid w:val="00B87A1F"/>
    <w:rsid w:val="00B87C6B"/>
    <w:rsid w:val="00B9134C"/>
    <w:rsid w:val="00B92E1F"/>
    <w:rsid w:val="00B95867"/>
    <w:rsid w:val="00BA2B17"/>
    <w:rsid w:val="00BA487D"/>
    <w:rsid w:val="00BA488D"/>
    <w:rsid w:val="00BA68F5"/>
    <w:rsid w:val="00BB008B"/>
    <w:rsid w:val="00BB1F7A"/>
    <w:rsid w:val="00BB23D0"/>
    <w:rsid w:val="00BB2571"/>
    <w:rsid w:val="00BB2930"/>
    <w:rsid w:val="00BB5138"/>
    <w:rsid w:val="00BB67FE"/>
    <w:rsid w:val="00BB6C73"/>
    <w:rsid w:val="00BC0B58"/>
    <w:rsid w:val="00BC2A06"/>
    <w:rsid w:val="00BC5090"/>
    <w:rsid w:val="00BC563A"/>
    <w:rsid w:val="00BC6A0E"/>
    <w:rsid w:val="00BD13D2"/>
    <w:rsid w:val="00BD42A8"/>
    <w:rsid w:val="00BD4FFA"/>
    <w:rsid w:val="00BD7B58"/>
    <w:rsid w:val="00BD7DE2"/>
    <w:rsid w:val="00BE0090"/>
    <w:rsid w:val="00BE128F"/>
    <w:rsid w:val="00BE286F"/>
    <w:rsid w:val="00BE29D8"/>
    <w:rsid w:val="00BE32FE"/>
    <w:rsid w:val="00BE3605"/>
    <w:rsid w:val="00BE61BD"/>
    <w:rsid w:val="00BE7953"/>
    <w:rsid w:val="00BF16D3"/>
    <w:rsid w:val="00BF2843"/>
    <w:rsid w:val="00BF2AAD"/>
    <w:rsid w:val="00BF3F63"/>
    <w:rsid w:val="00BF3F85"/>
    <w:rsid w:val="00BF793B"/>
    <w:rsid w:val="00BF7A50"/>
    <w:rsid w:val="00C00DD0"/>
    <w:rsid w:val="00C0113B"/>
    <w:rsid w:val="00C04D7C"/>
    <w:rsid w:val="00C0600E"/>
    <w:rsid w:val="00C06479"/>
    <w:rsid w:val="00C076FD"/>
    <w:rsid w:val="00C1186A"/>
    <w:rsid w:val="00C12D57"/>
    <w:rsid w:val="00C13BDC"/>
    <w:rsid w:val="00C167ED"/>
    <w:rsid w:val="00C16B4A"/>
    <w:rsid w:val="00C17565"/>
    <w:rsid w:val="00C20F7F"/>
    <w:rsid w:val="00C22003"/>
    <w:rsid w:val="00C24749"/>
    <w:rsid w:val="00C31AD0"/>
    <w:rsid w:val="00C31F3D"/>
    <w:rsid w:val="00C33242"/>
    <w:rsid w:val="00C33406"/>
    <w:rsid w:val="00C33BF9"/>
    <w:rsid w:val="00C40302"/>
    <w:rsid w:val="00C4426E"/>
    <w:rsid w:val="00C50C9E"/>
    <w:rsid w:val="00C51758"/>
    <w:rsid w:val="00C56736"/>
    <w:rsid w:val="00C60F23"/>
    <w:rsid w:val="00C63F1C"/>
    <w:rsid w:val="00C642CE"/>
    <w:rsid w:val="00C733AB"/>
    <w:rsid w:val="00C7529A"/>
    <w:rsid w:val="00C756AF"/>
    <w:rsid w:val="00C75D5D"/>
    <w:rsid w:val="00C76577"/>
    <w:rsid w:val="00C817FF"/>
    <w:rsid w:val="00C8211E"/>
    <w:rsid w:val="00C82798"/>
    <w:rsid w:val="00C83AEB"/>
    <w:rsid w:val="00C843A7"/>
    <w:rsid w:val="00C85E65"/>
    <w:rsid w:val="00C872F6"/>
    <w:rsid w:val="00C8736C"/>
    <w:rsid w:val="00C91C72"/>
    <w:rsid w:val="00C94A7A"/>
    <w:rsid w:val="00CA1218"/>
    <w:rsid w:val="00CA2925"/>
    <w:rsid w:val="00CB077B"/>
    <w:rsid w:val="00CB0D18"/>
    <w:rsid w:val="00CB4BEA"/>
    <w:rsid w:val="00CB657F"/>
    <w:rsid w:val="00CB67EA"/>
    <w:rsid w:val="00CC22D7"/>
    <w:rsid w:val="00CC41C5"/>
    <w:rsid w:val="00CC542E"/>
    <w:rsid w:val="00CD17FC"/>
    <w:rsid w:val="00CD29BB"/>
    <w:rsid w:val="00CE52E3"/>
    <w:rsid w:val="00CE5E08"/>
    <w:rsid w:val="00CE6EF3"/>
    <w:rsid w:val="00CF0201"/>
    <w:rsid w:val="00CF3F9E"/>
    <w:rsid w:val="00CF470C"/>
    <w:rsid w:val="00CF4C56"/>
    <w:rsid w:val="00CF521A"/>
    <w:rsid w:val="00CF649D"/>
    <w:rsid w:val="00D000FB"/>
    <w:rsid w:val="00D00340"/>
    <w:rsid w:val="00D0290E"/>
    <w:rsid w:val="00D055D4"/>
    <w:rsid w:val="00D1025A"/>
    <w:rsid w:val="00D10683"/>
    <w:rsid w:val="00D137C5"/>
    <w:rsid w:val="00D16A3A"/>
    <w:rsid w:val="00D262CE"/>
    <w:rsid w:val="00D273EE"/>
    <w:rsid w:val="00D27CEA"/>
    <w:rsid w:val="00D309AA"/>
    <w:rsid w:val="00D31470"/>
    <w:rsid w:val="00D3170A"/>
    <w:rsid w:val="00D32CB6"/>
    <w:rsid w:val="00D333A7"/>
    <w:rsid w:val="00D35D2C"/>
    <w:rsid w:val="00D37021"/>
    <w:rsid w:val="00D4064A"/>
    <w:rsid w:val="00D426EE"/>
    <w:rsid w:val="00D432EA"/>
    <w:rsid w:val="00D44D78"/>
    <w:rsid w:val="00D45466"/>
    <w:rsid w:val="00D45A01"/>
    <w:rsid w:val="00D45C53"/>
    <w:rsid w:val="00D47ADE"/>
    <w:rsid w:val="00D5054A"/>
    <w:rsid w:val="00D51182"/>
    <w:rsid w:val="00D52F5C"/>
    <w:rsid w:val="00D56271"/>
    <w:rsid w:val="00D578C8"/>
    <w:rsid w:val="00D57A22"/>
    <w:rsid w:val="00D64167"/>
    <w:rsid w:val="00D646CF"/>
    <w:rsid w:val="00D64DA0"/>
    <w:rsid w:val="00D70F43"/>
    <w:rsid w:val="00D7619B"/>
    <w:rsid w:val="00D808EF"/>
    <w:rsid w:val="00D82F92"/>
    <w:rsid w:val="00D8604F"/>
    <w:rsid w:val="00D863B3"/>
    <w:rsid w:val="00D86CA9"/>
    <w:rsid w:val="00D94678"/>
    <w:rsid w:val="00D97F84"/>
    <w:rsid w:val="00DA3121"/>
    <w:rsid w:val="00DA548F"/>
    <w:rsid w:val="00DA5E53"/>
    <w:rsid w:val="00DA66D5"/>
    <w:rsid w:val="00DA7803"/>
    <w:rsid w:val="00DB1B56"/>
    <w:rsid w:val="00DB5723"/>
    <w:rsid w:val="00DB6670"/>
    <w:rsid w:val="00DB6A64"/>
    <w:rsid w:val="00DC1FF4"/>
    <w:rsid w:val="00DC52A7"/>
    <w:rsid w:val="00DD0D18"/>
    <w:rsid w:val="00DD1CAB"/>
    <w:rsid w:val="00DD2716"/>
    <w:rsid w:val="00DD4365"/>
    <w:rsid w:val="00DD4573"/>
    <w:rsid w:val="00DD6F55"/>
    <w:rsid w:val="00DE0706"/>
    <w:rsid w:val="00DE0741"/>
    <w:rsid w:val="00DE0F12"/>
    <w:rsid w:val="00DE1912"/>
    <w:rsid w:val="00DE1CBF"/>
    <w:rsid w:val="00DE318E"/>
    <w:rsid w:val="00DE421F"/>
    <w:rsid w:val="00DF1182"/>
    <w:rsid w:val="00DF19C5"/>
    <w:rsid w:val="00DF1C97"/>
    <w:rsid w:val="00DF2BEE"/>
    <w:rsid w:val="00DF2EDE"/>
    <w:rsid w:val="00DF3B47"/>
    <w:rsid w:val="00DF4FD0"/>
    <w:rsid w:val="00E00962"/>
    <w:rsid w:val="00E043C8"/>
    <w:rsid w:val="00E04A45"/>
    <w:rsid w:val="00E06594"/>
    <w:rsid w:val="00E10994"/>
    <w:rsid w:val="00E10F44"/>
    <w:rsid w:val="00E10FB4"/>
    <w:rsid w:val="00E1159E"/>
    <w:rsid w:val="00E1196D"/>
    <w:rsid w:val="00E13C01"/>
    <w:rsid w:val="00E1762E"/>
    <w:rsid w:val="00E176A0"/>
    <w:rsid w:val="00E1779C"/>
    <w:rsid w:val="00E21635"/>
    <w:rsid w:val="00E24DA0"/>
    <w:rsid w:val="00E31A93"/>
    <w:rsid w:val="00E33510"/>
    <w:rsid w:val="00E35445"/>
    <w:rsid w:val="00E43C30"/>
    <w:rsid w:val="00E44000"/>
    <w:rsid w:val="00E44DBB"/>
    <w:rsid w:val="00E458A2"/>
    <w:rsid w:val="00E51F7A"/>
    <w:rsid w:val="00E6009C"/>
    <w:rsid w:val="00E6382B"/>
    <w:rsid w:val="00E64C61"/>
    <w:rsid w:val="00E65440"/>
    <w:rsid w:val="00E65CE8"/>
    <w:rsid w:val="00E709EC"/>
    <w:rsid w:val="00E7496F"/>
    <w:rsid w:val="00E778C7"/>
    <w:rsid w:val="00E81049"/>
    <w:rsid w:val="00E82962"/>
    <w:rsid w:val="00E83122"/>
    <w:rsid w:val="00E83252"/>
    <w:rsid w:val="00E850E1"/>
    <w:rsid w:val="00E9342D"/>
    <w:rsid w:val="00E940F1"/>
    <w:rsid w:val="00E943DF"/>
    <w:rsid w:val="00E948D3"/>
    <w:rsid w:val="00E96352"/>
    <w:rsid w:val="00E96644"/>
    <w:rsid w:val="00E96D35"/>
    <w:rsid w:val="00E96F0A"/>
    <w:rsid w:val="00EA0511"/>
    <w:rsid w:val="00EA06AA"/>
    <w:rsid w:val="00EA091F"/>
    <w:rsid w:val="00EA16EF"/>
    <w:rsid w:val="00EA691F"/>
    <w:rsid w:val="00EA73F6"/>
    <w:rsid w:val="00EB2755"/>
    <w:rsid w:val="00EB39BE"/>
    <w:rsid w:val="00EB4136"/>
    <w:rsid w:val="00EB4A84"/>
    <w:rsid w:val="00EB6B99"/>
    <w:rsid w:val="00EB6C6B"/>
    <w:rsid w:val="00EB7361"/>
    <w:rsid w:val="00EC2139"/>
    <w:rsid w:val="00EC2CEC"/>
    <w:rsid w:val="00EC2FA9"/>
    <w:rsid w:val="00EC425E"/>
    <w:rsid w:val="00EC50C7"/>
    <w:rsid w:val="00EC5CA7"/>
    <w:rsid w:val="00ED0BA8"/>
    <w:rsid w:val="00ED1555"/>
    <w:rsid w:val="00ED43D0"/>
    <w:rsid w:val="00ED6BB2"/>
    <w:rsid w:val="00EE42FF"/>
    <w:rsid w:val="00EE447D"/>
    <w:rsid w:val="00EE65A0"/>
    <w:rsid w:val="00EF20B6"/>
    <w:rsid w:val="00EF48AF"/>
    <w:rsid w:val="00EF6ECC"/>
    <w:rsid w:val="00EF7ACC"/>
    <w:rsid w:val="00F00B8A"/>
    <w:rsid w:val="00F0756F"/>
    <w:rsid w:val="00F1225E"/>
    <w:rsid w:val="00F14128"/>
    <w:rsid w:val="00F20BB2"/>
    <w:rsid w:val="00F221D4"/>
    <w:rsid w:val="00F22C41"/>
    <w:rsid w:val="00F240B7"/>
    <w:rsid w:val="00F25905"/>
    <w:rsid w:val="00F30764"/>
    <w:rsid w:val="00F328AD"/>
    <w:rsid w:val="00F333A5"/>
    <w:rsid w:val="00F33CED"/>
    <w:rsid w:val="00F349DE"/>
    <w:rsid w:val="00F37F74"/>
    <w:rsid w:val="00F4050B"/>
    <w:rsid w:val="00F412E0"/>
    <w:rsid w:val="00F41F73"/>
    <w:rsid w:val="00F44C27"/>
    <w:rsid w:val="00F44CFD"/>
    <w:rsid w:val="00F471E8"/>
    <w:rsid w:val="00F503F4"/>
    <w:rsid w:val="00F5055D"/>
    <w:rsid w:val="00F52C63"/>
    <w:rsid w:val="00F5370C"/>
    <w:rsid w:val="00F53768"/>
    <w:rsid w:val="00F558C4"/>
    <w:rsid w:val="00F565FD"/>
    <w:rsid w:val="00F619B8"/>
    <w:rsid w:val="00F63EFF"/>
    <w:rsid w:val="00F65C8B"/>
    <w:rsid w:val="00F65DA4"/>
    <w:rsid w:val="00F671C3"/>
    <w:rsid w:val="00F7001B"/>
    <w:rsid w:val="00F704D6"/>
    <w:rsid w:val="00F76E6B"/>
    <w:rsid w:val="00F80F46"/>
    <w:rsid w:val="00F826DB"/>
    <w:rsid w:val="00F86E70"/>
    <w:rsid w:val="00F960B3"/>
    <w:rsid w:val="00FA3B07"/>
    <w:rsid w:val="00FA3E58"/>
    <w:rsid w:val="00FA50E2"/>
    <w:rsid w:val="00FA581C"/>
    <w:rsid w:val="00FA645E"/>
    <w:rsid w:val="00FB0F0C"/>
    <w:rsid w:val="00FB1210"/>
    <w:rsid w:val="00FB3C07"/>
    <w:rsid w:val="00FB4BBC"/>
    <w:rsid w:val="00FC1BA4"/>
    <w:rsid w:val="00FC31B2"/>
    <w:rsid w:val="00FC3925"/>
    <w:rsid w:val="00FC3CB0"/>
    <w:rsid w:val="00FC4CEF"/>
    <w:rsid w:val="00FC578F"/>
    <w:rsid w:val="00FC5C7F"/>
    <w:rsid w:val="00FD0C39"/>
    <w:rsid w:val="00FD4B40"/>
    <w:rsid w:val="00FD50CC"/>
    <w:rsid w:val="00FD6DD4"/>
    <w:rsid w:val="00FE2F4C"/>
    <w:rsid w:val="00FE68AC"/>
    <w:rsid w:val="00FE7D8B"/>
    <w:rsid w:val="00FF1E87"/>
    <w:rsid w:val="00FF5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5656E"/>
  <w15:chartTrackingRefBased/>
  <w15:docId w15:val="{52C42AC5-99A7-444C-86C7-B71B4F79D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AT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548A2"/>
    <w:pPr>
      <w:jc w:val="both"/>
    </w:pPr>
    <w:rPr>
      <w:rFonts w:ascii="Corbel" w:hAnsi="Corbe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061D"/>
    <w:pPr>
      <w:keepNext/>
      <w:keepLines/>
      <w:pBdr>
        <w:left w:val="single" w:sz="36" w:space="4" w:color="C45911" w:themeColor="accent2" w:themeShade="BF"/>
        <w:bottom w:val="single" w:sz="8" w:space="1" w:color="404040" w:themeColor="text1" w:themeTint="BF"/>
      </w:pBdr>
      <w:spacing w:before="360" w:after="120" w:line="240" w:lineRule="auto"/>
      <w:outlineLvl w:val="0"/>
    </w:pPr>
    <w:rPr>
      <w:rFonts w:eastAsiaTheme="majorEastAsia" w:cstheme="majorBidi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0DE8"/>
    <w:pPr>
      <w:keepNext/>
      <w:keepLines/>
      <w:spacing w:before="240" w:after="120"/>
      <w:outlineLvl w:val="1"/>
    </w:pPr>
    <w:rPr>
      <w:rFonts w:eastAsiaTheme="majorEastAsia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5CD6"/>
    <w:pPr>
      <w:keepNext/>
      <w:keepLines/>
      <w:spacing w:before="40" w:after="0"/>
      <w:outlineLvl w:val="2"/>
    </w:pPr>
    <w:rPr>
      <w:rFonts w:eastAsiaTheme="majorEastAsia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1470"/>
    <w:pPr>
      <w:keepNext/>
      <w:keepLines/>
      <w:spacing w:before="40" w:after="0"/>
      <w:outlineLvl w:val="3"/>
    </w:pPr>
    <w:rPr>
      <w:rFonts w:eastAsiaTheme="majorEastAsia" w:cstheme="majorBidi"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05F7F"/>
    <w:pPr>
      <w:keepNext/>
      <w:keepLines/>
      <w:pBdr>
        <w:bottom w:val="single" w:sz="4" w:space="1" w:color="auto"/>
      </w:pBdr>
      <w:spacing w:before="120" w:after="0"/>
      <w:outlineLvl w:val="4"/>
    </w:pPr>
    <w:rPr>
      <w:rFonts w:eastAsiaTheme="majorEastAsia" w:cstheme="majorBidi"/>
      <w:b/>
      <w:sz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405F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05CD6"/>
    <w:pPr>
      <w:spacing w:after="0" w:line="240" w:lineRule="auto"/>
      <w:contextualSpacing/>
      <w:jc w:val="center"/>
    </w:pPr>
    <w:rPr>
      <w:rFonts w:ascii="Berlin Sans FB" w:eastAsiaTheme="majorEastAsia" w:hAnsi="Berlin Sans FB" w:cstheme="majorBidi"/>
      <w:smallCaps/>
      <w:spacing w:val="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5CD6"/>
    <w:rPr>
      <w:rFonts w:ascii="Berlin Sans FB" w:eastAsiaTheme="majorEastAsia" w:hAnsi="Berlin Sans FB" w:cstheme="majorBidi"/>
      <w:smallCaps/>
      <w:spacing w:val="10"/>
      <w:kern w:val="28"/>
      <w:sz w:val="72"/>
      <w:szCs w:val="56"/>
    </w:rPr>
  </w:style>
  <w:style w:type="paragraph" w:styleId="ListParagraph">
    <w:name w:val="List Paragraph"/>
    <w:basedOn w:val="Normal"/>
    <w:uiPriority w:val="34"/>
    <w:qFormat/>
    <w:rsid w:val="007F3DC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7061D"/>
    <w:rPr>
      <w:rFonts w:ascii="Corbel" w:eastAsiaTheme="majorEastAsia" w:hAnsi="Corbel" w:cstheme="majorBidi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D0DE8"/>
    <w:rPr>
      <w:rFonts w:ascii="Corbel" w:eastAsiaTheme="majorEastAsia" w:hAnsi="Corbel" w:cstheme="majorBidi"/>
      <w:b/>
      <w:sz w:val="32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7F3DC3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95798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5798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5798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E44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7A259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7A259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17269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ListTable1Light">
    <w:name w:val="List Table 1 Light"/>
    <w:basedOn w:val="TableNormal"/>
    <w:uiPriority w:val="46"/>
    <w:rsid w:val="0017269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">
    <w:name w:val="List Table 2"/>
    <w:basedOn w:val="TableNormal"/>
    <w:uiPriority w:val="47"/>
    <w:rsid w:val="0017269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3">
    <w:name w:val="Grid Table 3"/>
    <w:basedOn w:val="TableNormal"/>
    <w:uiPriority w:val="48"/>
    <w:rsid w:val="0017269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B05CD6"/>
    <w:rPr>
      <w:rFonts w:ascii="Corbel" w:eastAsiaTheme="majorEastAsia" w:hAnsi="Corbel" w:cstheme="majorBidi"/>
      <w:b/>
      <w:sz w:val="28"/>
      <w:szCs w:val="24"/>
    </w:rPr>
  </w:style>
  <w:style w:type="table" w:styleId="ListTable2-Accent3">
    <w:name w:val="List Table 2 Accent 3"/>
    <w:basedOn w:val="TableNormal"/>
    <w:uiPriority w:val="47"/>
    <w:rsid w:val="00902CE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D31470"/>
    <w:rPr>
      <w:rFonts w:ascii="Corbel" w:eastAsiaTheme="majorEastAsia" w:hAnsi="Corbel" w:cstheme="majorBidi"/>
      <w:iCs/>
      <w:sz w:val="24"/>
    </w:rPr>
  </w:style>
  <w:style w:type="table" w:styleId="ListTable1Light-Accent3">
    <w:name w:val="List Table 1 Light Accent 3"/>
    <w:basedOn w:val="TableNormal"/>
    <w:uiPriority w:val="46"/>
    <w:rsid w:val="003D0DE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AE2CB9"/>
    <w:pPr>
      <w:spacing w:after="100"/>
      <w:ind w:left="440"/>
    </w:pPr>
  </w:style>
  <w:style w:type="table" w:styleId="ListTable6Colorful-Accent3">
    <w:name w:val="List Table 6 Colorful Accent 3"/>
    <w:basedOn w:val="TableNormal"/>
    <w:uiPriority w:val="51"/>
    <w:rsid w:val="00F704D6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405F7F"/>
    <w:rPr>
      <w:rFonts w:ascii="Corbel" w:eastAsiaTheme="majorEastAsia" w:hAnsi="Corbel" w:cstheme="majorBidi"/>
      <w:b/>
    </w:rPr>
  </w:style>
  <w:style w:type="character" w:customStyle="1" w:styleId="Heading6Char">
    <w:name w:val="Heading 6 Char"/>
    <w:basedOn w:val="DefaultParagraphFont"/>
    <w:link w:val="Heading6"/>
    <w:uiPriority w:val="9"/>
    <w:rsid w:val="00405F7F"/>
    <w:rPr>
      <w:rFonts w:asciiTheme="majorHAnsi" w:eastAsiaTheme="majorEastAsia" w:hAnsiTheme="majorHAnsi" w:cstheme="majorBidi"/>
      <w:color w:val="1F4D78" w:themeColor="accent1" w:themeShade="7F"/>
      <w:sz w:val="20"/>
    </w:rPr>
  </w:style>
  <w:style w:type="table" w:styleId="PlainTable1">
    <w:name w:val="Plain Table 1"/>
    <w:basedOn w:val="TableNormal"/>
    <w:uiPriority w:val="41"/>
    <w:rsid w:val="000659A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F2A2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MyHeading1">
    <w:name w:val="MyHeading 1"/>
    <w:basedOn w:val="Heading3"/>
    <w:link w:val="MyHeading1Char"/>
    <w:qFormat/>
    <w:rsid w:val="00060A43"/>
    <w:pPr>
      <w:pBdr>
        <w:top w:val="single" w:sz="4" w:space="1" w:color="auto"/>
        <w:left w:val="single" w:sz="24" w:space="4" w:color="auto"/>
      </w:pBdr>
      <w:spacing w:before="240"/>
    </w:pPr>
    <w:rPr>
      <w:sz w:val="24"/>
      <w:lang w:val="en-US"/>
    </w:rPr>
  </w:style>
  <w:style w:type="paragraph" w:styleId="NoSpacing">
    <w:name w:val="No Spacing"/>
    <w:uiPriority w:val="1"/>
    <w:qFormat/>
    <w:rsid w:val="00FE2F4C"/>
    <w:pPr>
      <w:spacing w:after="0" w:line="240" w:lineRule="auto"/>
      <w:jc w:val="both"/>
    </w:pPr>
    <w:rPr>
      <w:rFonts w:ascii="Corbel" w:hAnsi="Corbel"/>
      <w:sz w:val="20"/>
    </w:rPr>
  </w:style>
  <w:style w:type="character" w:customStyle="1" w:styleId="MyHeading1Char">
    <w:name w:val="MyHeading 1 Char"/>
    <w:basedOn w:val="Heading3Char"/>
    <w:link w:val="MyHeading1"/>
    <w:rsid w:val="00060A43"/>
    <w:rPr>
      <w:rFonts w:ascii="Corbel" w:eastAsiaTheme="majorEastAsia" w:hAnsi="Corbel" w:cstheme="majorBidi"/>
      <w:b/>
      <w:sz w:val="24"/>
      <w:szCs w:val="24"/>
      <w:lang w:val="en-US"/>
    </w:rPr>
  </w:style>
  <w:style w:type="paragraph" w:customStyle="1" w:styleId="MyHeading2">
    <w:name w:val="MyHeading 2"/>
    <w:basedOn w:val="MyHeading1"/>
    <w:link w:val="MyHeading2Char"/>
    <w:rsid w:val="00E6382B"/>
    <w:pPr>
      <w:pBdr>
        <w:top w:val="none" w:sz="0" w:space="0" w:color="auto"/>
        <w:left w:val="single" w:sz="36" w:space="4" w:color="404040" w:themeColor="text1" w:themeTint="BF"/>
      </w:pBdr>
      <w:spacing w:after="120"/>
    </w:pPr>
    <w:rPr>
      <w:sz w:val="32"/>
    </w:rPr>
  </w:style>
  <w:style w:type="character" w:customStyle="1" w:styleId="MyHeading2Char">
    <w:name w:val="MyHeading 2 Char"/>
    <w:basedOn w:val="MyHeading1Char"/>
    <w:link w:val="MyHeading2"/>
    <w:rsid w:val="00E6382B"/>
    <w:rPr>
      <w:rFonts w:ascii="Corbel" w:eastAsiaTheme="majorEastAsia" w:hAnsi="Corbel" w:cstheme="majorBidi"/>
      <w:b/>
      <w:sz w:val="32"/>
      <w:szCs w:val="24"/>
      <w:lang w:val="en-US"/>
    </w:rPr>
  </w:style>
  <w:style w:type="paragraph" w:customStyle="1" w:styleId="ClassStyle">
    <w:name w:val="Class Style"/>
    <w:basedOn w:val="MyHeading1"/>
    <w:link w:val="ClassStyleChar"/>
    <w:qFormat/>
    <w:rsid w:val="00EB4136"/>
    <w:pPr>
      <w:spacing w:after="120" w:line="240" w:lineRule="auto"/>
      <w:outlineLvl w:val="9"/>
    </w:pPr>
  </w:style>
  <w:style w:type="character" w:customStyle="1" w:styleId="ClassStyleChar">
    <w:name w:val="Class Style Char"/>
    <w:basedOn w:val="MyHeading1Char"/>
    <w:link w:val="ClassStyle"/>
    <w:rsid w:val="00EB4136"/>
    <w:rPr>
      <w:rFonts w:ascii="Corbel" w:eastAsiaTheme="majorEastAsia" w:hAnsi="Corbel" w:cstheme="majorBidi"/>
      <w:b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aten\Warhammer%2040k\Inquisition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B85CB2-AD0E-4F63-B000-FAD1DC66C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17</Pages>
  <Words>3913</Words>
  <Characters>24657</Characters>
  <Application>Microsoft Office Word</Application>
  <DocSecurity>0</DocSecurity>
  <Lines>205</Lines>
  <Paragraphs>57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57</vt:i4>
      </vt:variant>
    </vt:vector>
  </HeadingPairs>
  <TitlesOfParts>
    <vt:vector size="58" baseType="lpstr">
      <vt:lpstr/>
      <vt:lpstr>Characters</vt:lpstr>
      <vt:lpstr>    Classes</vt:lpstr>
      <vt:lpstr>        Available Classes</vt:lpstr>
      <vt:lpstr>    Origins</vt:lpstr>
      <vt:lpstr>Ranks</vt:lpstr>
      <vt:lpstr>Weapons</vt:lpstr>
      <vt:lpstr>        Melee Weapons</vt:lpstr>
      <vt:lpstr>        Pistols</vt:lpstr>
      <vt:lpstr>        </vt:lpstr>
      <vt:lpstr>        Rifles</vt:lpstr>
      <vt:lpstr>        Heavy</vt:lpstr>
      <vt:lpstr>Weapon Upgrades</vt:lpstr>
      <vt:lpstr>    Melee Weapon Upgrades</vt:lpstr>
      <vt:lpstr>    Ranged Weapon Upgrades</vt:lpstr>
      <vt:lpstr>    Melee Upgrades</vt:lpstr>
      <vt:lpstr>    Ranged Upgrades</vt:lpstr>
      <vt:lpstr>Armor</vt:lpstr>
      <vt:lpstr>Gear</vt:lpstr>
      <vt:lpstr>Consumables</vt:lpstr>
      <vt:lpstr>Artifacts</vt:lpstr>
      <vt:lpstr>        Volkite Blaster</vt:lpstr>
      <vt:lpstr>        Shatterstick</vt:lpstr>
      <vt:lpstr>        Gorefather &amp; Gorechild</vt:lpstr>
      <vt:lpstr>        Custodian Spear</vt:lpstr>
      <vt:lpstr>        Blessed Plate</vt:lpstr>
      <vt:lpstr>        Infernal Cloak</vt:lpstr>
      <vt:lpstr>Academy</vt:lpstr>
      <vt:lpstr>Companions</vt:lpstr>
      <vt:lpstr>Class Trees</vt:lpstr>
      <vt:lpstr>    Soldier</vt:lpstr>
      <vt:lpstr>    Marksman</vt:lpstr>
      <vt:lpstr>    Gunslinger</vt:lpstr>
      <vt:lpstr>    Devastator</vt:lpstr>
      <vt:lpstr>    Vanguard</vt:lpstr>
      <vt:lpstr>    Assault</vt:lpstr>
      <vt:lpstr>    Assassin</vt:lpstr>
      <vt:lpstr>    Apothecary</vt:lpstr>
      <vt:lpstr>    Leadership</vt:lpstr>
      <vt:lpstr>    Sorcerer</vt:lpstr>
      <vt:lpstr>    Warlock</vt:lpstr>
      <vt:lpstr>    Elementarist</vt:lpstr>
      <vt:lpstr>    Witchhunter</vt:lpstr>
      <vt:lpstr>    Techpriest</vt:lpstr>
      <vt:lpstr>    Hemomancer</vt:lpstr>
      <vt:lpstr>    Crusader</vt:lpstr>
      <vt:lpstr>Origins</vt:lpstr>
      <vt:lpstr>        List of Origins</vt:lpstr>
      <vt:lpstr>        War Hound</vt:lpstr>
      <vt:lpstr>        Night Hunter</vt:lpstr>
      <vt:lpstr>        Headhunter</vt:lpstr>
      <vt:lpstr>        Culexus Assassin</vt:lpstr>
      <vt:lpstr>        Son of Prospero</vt:lpstr>
      <vt:lpstr>        Black Templar</vt:lpstr>
      <vt:lpstr>        Warsmith</vt:lpstr>
      <vt:lpstr>        Farseer</vt:lpstr>
      <vt:lpstr>        Korsair</vt:lpstr>
      <vt:lpstr>        Daemonhunter</vt:lpstr>
    </vt:vector>
  </TitlesOfParts>
  <Company/>
  <LinksUpToDate>false</LinksUpToDate>
  <CharactersWithSpaces>28513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Schwalb</dc:creator>
  <cp:keywords/>
  <dc:description/>
  <cp:lastModifiedBy>SCHWALB Benjamin</cp:lastModifiedBy>
  <cp:revision>948</cp:revision>
  <dcterms:created xsi:type="dcterms:W3CDTF">2016-08-22T20:21:00Z</dcterms:created>
  <dcterms:modified xsi:type="dcterms:W3CDTF">2016-12-06T19:31:00Z</dcterms:modified>
</cp:coreProperties>
</file>