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6AEB" w:rsidRDefault="00C17057" w:rsidP="00C17057">
      <w:pPr>
        <w:pStyle w:val="Title"/>
        <w:rPr>
          <w:lang w:val="en-US"/>
        </w:rPr>
      </w:pPr>
      <w:r>
        <w:rPr>
          <w:lang w:val="en-US"/>
        </w:rPr>
        <w:t>Campaign Rules</w:t>
      </w:r>
    </w:p>
    <w:p w:rsidR="00AB5C3D" w:rsidRDefault="00AB5C3D" w:rsidP="00AB5C3D">
      <w:pPr>
        <w:rPr>
          <w:lang w:val="en-US"/>
        </w:rPr>
      </w:pPr>
    </w:p>
    <w:p w:rsidR="00AB5C3D" w:rsidRDefault="00AB5C3D" w:rsidP="00AB5C3D">
      <w:pPr>
        <w:pStyle w:val="Heading1"/>
        <w:rPr>
          <w:lang w:val="en-US"/>
        </w:rPr>
      </w:pPr>
      <w:r>
        <w:rPr>
          <w:lang w:val="en-US"/>
        </w:rPr>
        <w:t>Introduction</w:t>
      </w:r>
    </w:p>
    <w:p w:rsidR="00AB5C3D" w:rsidRDefault="00C92380" w:rsidP="00AB5C3D">
      <w:pPr>
        <w:rPr>
          <w:lang w:val="en-US"/>
        </w:rPr>
      </w:pPr>
      <w:r>
        <w:rPr>
          <w:lang w:val="en-US"/>
        </w:rPr>
        <w:t>Inquisition campaigns are a series of games with progression, storytelling and some roleplaying.</w:t>
      </w:r>
      <w:r w:rsidR="0028260B">
        <w:rPr>
          <w:lang w:val="en-US"/>
        </w:rPr>
        <w:t xml:space="preserve"> One Player will be the Game Master, playing the adversary and providing context and story.</w:t>
      </w:r>
    </w:p>
    <w:p w:rsidR="00EC6191" w:rsidRDefault="00EC6191" w:rsidP="00EC6191">
      <w:pPr>
        <w:pStyle w:val="Heading1"/>
        <w:rPr>
          <w:lang w:val="en-US"/>
        </w:rPr>
      </w:pPr>
      <w:r>
        <w:rPr>
          <w:lang w:val="en-US"/>
        </w:rPr>
        <w:t>Changes to the normal rules</w:t>
      </w:r>
    </w:p>
    <w:p w:rsidR="00EC6191" w:rsidRDefault="00EC6191" w:rsidP="00EC6191">
      <w:pPr>
        <w:rPr>
          <w:lang w:val="en-US"/>
        </w:rPr>
      </w:pPr>
      <w:r>
        <w:rPr>
          <w:lang w:val="en-US"/>
        </w:rPr>
        <w:t xml:space="preserve">Every Player starts with just 20 Points to spend. After each game, they gain additional Points to upgrade their characters and recruit new ones. </w:t>
      </w:r>
    </w:p>
    <w:p w:rsidR="0028260B" w:rsidRDefault="0028260B" w:rsidP="00EC6191">
      <w:pPr>
        <w:rPr>
          <w:lang w:val="en-US"/>
        </w:rPr>
      </w:pPr>
      <w:r>
        <w:rPr>
          <w:lang w:val="en-US"/>
        </w:rPr>
        <w:t xml:space="preserve">Enemies can adapt as well. The </w:t>
      </w:r>
      <w:r w:rsidR="008660B3">
        <w:rPr>
          <w:lang w:val="en-US"/>
        </w:rPr>
        <w:t>Game Master may build a completely different army for every game.</w:t>
      </w:r>
    </w:p>
    <w:p w:rsidR="009C450F" w:rsidRDefault="009C450F" w:rsidP="00EC6191">
      <w:pPr>
        <w:rPr>
          <w:lang w:val="en-US"/>
        </w:rPr>
      </w:pPr>
      <w:r>
        <w:rPr>
          <w:lang w:val="en-US"/>
        </w:rPr>
        <w:t>Additionally, the GM may use special traps, unique enemies or immersive missions to keep the campaign fun and interesting.</w:t>
      </w:r>
    </w:p>
    <w:p w:rsidR="0018247B" w:rsidRDefault="0018247B" w:rsidP="0018247B">
      <w:pPr>
        <w:pStyle w:val="Heading1"/>
        <w:rPr>
          <w:lang w:val="en-US"/>
        </w:rPr>
      </w:pPr>
      <w:r>
        <w:rPr>
          <w:lang w:val="en-US"/>
        </w:rPr>
        <w:t>Game Continuity</w:t>
      </w:r>
    </w:p>
    <w:p w:rsidR="0018247B" w:rsidRPr="0018247B" w:rsidRDefault="0018247B" w:rsidP="0018247B">
      <w:pPr>
        <w:rPr>
          <w:lang w:val="en-US"/>
        </w:rPr>
      </w:pPr>
      <w:r>
        <w:rPr>
          <w:lang w:val="en-US"/>
        </w:rPr>
        <w:t xml:space="preserve">After a game, all used, consumable items are removed from the characters. Dead characters are removed entirely. However, players may attempt to rescue the gene seed to </w:t>
      </w:r>
      <w:r w:rsidR="006B547D">
        <w:rPr>
          <w:lang w:val="en-US"/>
        </w:rPr>
        <w:t>preserve their legacy</w:t>
      </w:r>
      <w:r>
        <w:rPr>
          <w:lang w:val="en-US"/>
        </w:rPr>
        <w:t>.</w:t>
      </w:r>
    </w:p>
    <w:p w:rsidR="005731CA" w:rsidRDefault="005731CA" w:rsidP="005731CA">
      <w:pPr>
        <w:pStyle w:val="Heading1"/>
        <w:rPr>
          <w:lang w:val="en-US"/>
        </w:rPr>
      </w:pPr>
      <w:r>
        <w:rPr>
          <w:lang w:val="en-US"/>
        </w:rPr>
        <w:t>Player Progression</w:t>
      </w:r>
    </w:p>
    <w:p w:rsidR="005731CA" w:rsidRDefault="005731CA" w:rsidP="005731CA">
      <w:pPr>
        <w:rPr>
          <w:lang w:val="en-US"/>
        </w:rPr>
      </w:pPr>
      <w:r>
        <w:rPr>
          <w:lang w:val="en-US"/>
        </w:rPr>
        <w:t>After every game, each Player gains 20 Points to spend.</w:t>
      </w:r>
      <w:r w:rsidR="00E05060">
        <w:rPr>
          <w:lang w:val="en-US"/>
        </w:rPr>
        <w:t xml:space="preserve"> Characters may be promoted, only the point difference to the higher rank must be paid.</w:t>
      </w:r>
    </w:p>
    <w:p w:rsidR="00E713BD" w:rsidRPr="005731CA" w:rsidRDefault="00E713BD" w:rsidP="005731CA">
      <w:pPr>
        <w:rPr>
          <w:lang w:val="en-US"/>
        </w:rPr>
      </w:pPr>
      <w:r>
        <w:rPr>
          <w:lang w:val="en-US"/>
        </w:rPr>
        <w:t>When buying different weapons, armor or gear, the old ones are discarded with no points refunded.</w:t>
      </w:r>
      <w:r w:rsidR="003602DB">
        <w:rPr>
          <w:lang w:val="en-US"/>
        </w:rPr>
        <w:t xml:space="preserve"> Skills, spells or class trees/traits that are once learned cannot be unlearned or changed.</w:t>
      </w:r>
      <w:bookmarkStart w:id="0" w:name="_GoBack"/>
      <w:bookmarkEnd w:id="0"/>
    </w:p>
    <w:p w:rsidR="005731CA" w:rsidRDefault="005731CA" w:rsidP="005731CA">
      <w:pPr>
        <w:pStyle w:val="Heading1"/>
        <w:rPr>
          <w:lang w:val="en-US"/>
        </w:rPr>
      </w:pPr>
      <w:r>
        <w:rPr>
          <w:lang w:val="en-US"/>
        </w:rPr>
        <w:t>Traps</w:t>
      </w:r>
    </w:p>
    <w:p w:rsidR="005731CA" w:rsidRDefault="005731CA" w:rsidP="005731CA">
      <w:pPr>
        <w:pStyle w:val="Heading1"/>
        <w:rPr>
          <w:lang w:val="en-US"/>
        </w:rPr>
      </w:pPr>
      <w:r>
        <w:rPr>
          <w:lang w:val="en-US"/>
        </w:rPr>
        <w:t>Enemies</w:t>
      </w:r>
    </w:p>
    <w:p w:rsidR="005731CA" w:rsidRDefault="005731CA" w:rsidP="005731CA">
      <w:pPr>
        <w:pStyle w:val="Heading1"/>
        <w:rPr>
          <w:lang w:val="en-US"/>
        </w:rPr>
      </w:pPr>
      <w:r>
        <w:rPr>
          <w:lang w:val="en-US"/>
        </w:rPr>
        <w:t>Missions</w:t>
      </w:r>
    </w:p>
    <w:p w:rsidR="0018247B" w:rsidRDefault="0018247B" w:rsidP="0018247B">
      <w:pPr>
        <w:pStyle w:val="Heading1"/>
        <w:rPr>
          <w:lang w:val="en-US"/>
        </w:rPr>
      </w:pPr>
      <w:r>
        <w:rPr>
          <w:lang w:val="en-US"/>
        </w:rPr>
        <w:t>Special Rules</w:t>
      </w:r>
    </w:p>
    <w:p w:rsidR="00D65CE4" w:rsidRDefault="00FC50E0" w:rsidP="00D65CE4">
      <w:pPr>
        <w:pStyle w:val="Heading3"/>
        <w:rPr>
          <w:lang w:val="en-US"/>
        </w:rPr>
      </w:pPr>
      <w:r>
        <w:rPr>
          <w:lang w:val="en-US"/>
        </w:rPr>
        <w:t>Preserving gene s</w:t>
      </w:r>
      <w:r w:rsidR="00D65CE4">
        <w:rPr>
          <w:lang w:val="en-US"/>
        </w:rPr>
        <w:t>eed</w:t>
      </w:r>
    </w:p>
    <w:p w:rsidR="00D65CE4" w:rsidRPr="00D65CE4" w:rsidRDefault="00D65CE4" w:rsidP="00D65CE4">
      <w:pPr>
        <w:rPr>
          <w:lang w:val="en-US"/>
        </w:rPr>
      </w:pPr>
      <w:r>
        <w:rPr>
          <w:lang w:val="en-US"/>
        </w:rPr>
        <w:t>When an allied character falls in battle</w:t>
      </w:r>
      <w:r w:rsidR="00FC50E0">
        <w:rPr>
          <w:lang w:val="en-US"/>
        </w:rPr>
        <w:t xml:space="preserve">, players may attempt to rescue their gene seed to preserve their legacy. </w:t>
      </w:r>
      <w:r w:rsidR="008D5E3A">
        <w:rPr>
          <w:lang w:val="en-US"/>
        </w:rPr>
        <w:t>Move a character within 5cm of the fallen comrade and spend your action phase to extract the gene seed. If the character survives the game, the fallen character’s player gains points equal to the points spent on the character’s rank.</w:t>
      </w:r>
    </w:p>
    <w:p w:rsidR="008660B3" w:rsidRPr="00EC6191" w:rsidRDefault="008660B3" w:rsidP="00EC6191">
      <w:pPr>
        <w:rPr>
          <w:lang w:val="en-US"/>
        </w:rPr>
      </w:pPr>
    </w:p>
    <w:sectPr w:rsidR="008660B3" w:rsidRPr="00EC6191" w:rsidSect="00C17057">
      <w:type w:val="continuous"/>
      <w:pgSz w:w="11906" w:h="16838"/>
      <w:pgMar w:top="1417" w:right="1417" w:bottom="1134" w:left="1417" w:header="708" w:footer="708" w:gutter="0"/>
      <w:cols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bel">
    <w:panose1 w:val="020B0503020204020204"/>
    <w:charset w:val="00"/>
    <w:family w:val="swiss"/>
    <w:pitch w:val="variable"/>
    <w:sig w:usb0="A00002EF" w:usb1="4000A44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96F8C"/>
    <w:multiLevelType w:val="hybridMultilevel"/>
    <w:tmpl w:val="16B470B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1F204BC0"/>
    <w:multiLevelType w:val="hybridMultilevel"/>
    <w:tmpl w:val="367EDCBE"/>
    <w:lvl w:ilvl="0" w:tplc="766EC206">
      <w:start w:val="1"/>
      <w:numFmt w:val="bullet"/>
      <w:lvlText w:val=""/>
      <w:lvlJc w:val="left"/>
      <w:pPr>
        <w:ind w:left="720" w:hanging="360"/>
      </w:pPr>
      <w:rPr>
        <w:rFonts w:ascii="Wingdings" w:hAnsi="Wingdings" w:hint="default"/>
        <w:color w:val="404040" w:themeColor="text1" w:themeTint="BF"/>
        <w:sz w:val="32"/>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20A76FBB"/>
    <w:multiLevelType w:val="hybridMultilevel"/>
    <w:tmpl w:val="6512FD58"/>
    <w:lvl w:ilvl="0" w:tplc="CC5EEFBE">
      <w:start w:val="1"/>
      <w:numFmt w:val="bullet"/>
      <w:lvlText w:val=""/>
      <w:lvlJc w:val="left"/>
      <w:pPr>
        <w:ind w:left="720" w:hanging="360"/>
      </w:pPr>
      <w:rPr>
        <w:rFonts w:ascii="Wingdings" w:hAnsi="Wingdings" w:hint="default"/>
        <w:sz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BBF7320"/>
    <w:multiLevelType w:val="hybridMultilevel"/>
    <w:tmpl w:val="CDEA0E04"/>
    <w:lvl w:ilvl="0" w:tplc="CC5EEFBE">
      <w:start w:val="1"/>
      <w:numFmt w:val="bullet"/>
      <w:lvlText w:val=""/>
      <w:lvlJc w:val="left"/>
      <w:pPr>
        <w:ind w:left="720" w:hanging="360"/>
      </w:pPr>
      <w:rPr>
        <w:rFonts w:ascii="Wingdings" w:hAnsi="Wingdings" w:hint="default"/>
        <w:sz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41AB70B2"/>
    <w:multiLevelType w:val="hybridMultilevel"/>
    <w:tmpl w:val="64DE0256"/>
    <w:lvl w:ilvl="0" w:tplc="CC5EEFBE">
      <w:start w:val="1"/>
      <w:numFmt w:val="bullet"/>
      <w:lvlText w:val=""/>
      <w:lvlJc w:val="left"/>
      <w:pPr>
        <w:ind w:left="720" w:hanging="360"/>
      </w:pPr>
      <w:rPr>
        <w:rFonts w:ascii="Wingdings" w:hAnsi="Wingdings" w:hint="default"/>
        <w:sz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4D09187E"/>
    <w:multiLevelType w:val="hybridMultilevel"/>
    <w:tmpl w:val="0156A1A4"/>
    <w:lvl w:ilvl="0" w:tplc="CC5EEFBE">
      <w:start w:val="1"/>
      <w:numFmt w:val="bullet"/>
      <w:lvlText w:val=""/>
      <w:lvlJc w:val="left"/>
      <w:pPr>
        <w:ind w:left="720" w:hanging="360"/>
      </w:pPr>
      <w:rPr>
        <w:rFonts w:ascii="Wingdings" w:hAnsi="Wingdings" w:hint="default"/>
        <w:sz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602E10A9"/>
    <w:multiLevelType w:val="hybridMultilevel"/>
    <w:tmpl w:val="7248CA7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619D1213"/>
    <w:multiLevelType w:val="hybridMultilevel"/>
    <w:tmpl w:val="396C2F96"/>
    <w:lvl w:ilvl="0" w:tplc="0409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7"/>
  </w:num>
  <w:num w:numId="5">
    <w:abstractNumId w:val="5"/>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952"/>
    <w:rsid w:val="000156D3"/>
    <w:rsid w:val="00016696"/>
    <w:rsid w:val="0001691F"/>
    <w:rsid w:val="00022312"/>
    <w:rsid w:val="00041FEA"/>
    <w:rsid w:val="00042FBC"/>
    <w:rsid w:val="00045C7A"/>
    <w:rsid w:val="00045F26"/>
    <w:rsid w:val="00053ABE"/>
    <w:rsid w:val="00055763"/>
    <w:rsid w:val="0006338D"/>
    <w:rsid w:val="0006627B"/>
    <w:rsid w:val="000749F1"/>
    <w:rsid w:val="00075670"/>
    <w:rsid w:val="00080F4B"/>
    <w:rsid w:val="00080F6E"/>
    <w:rsid w:val="00081846"/>
    <w:rsid w:val="000864C2"/>
    <w:rsid w:val="00094DE6"/>
    <w:rsid w:val="000B00BC"/>
    <w:rsid w:val="000B318A"/>
    <w:rsid w:val="000B3752"/>
    <w:rsid w:val="000B4912"/>
    <w:rsid w:val="000B65EA"/>
    <w:rsid w:val="000B7640"/>
    <w:rsid w:val="000D2FC1"/>
    <w:rsid w:val="000E5013"/>
    <w:rsid w:val="000E76E7"/>
    <w:rsid w:val="000F0F52"/>
    <w:rsid w:val="00101A1F"/>
    <w:rsid w:val="001074E4"/>
    <w:rsid w:val="0013102F"/>
    <w:rsid w:val="00134DFA"/>
    <w:rsid w:val="001435F0"/>
    <w:rsid w:val="001650B3"/>
    <w:rsid w:val="00172091"/>
    <w:rsid w:val="0017269D"/>
    <w:rsid w:val="00173493"/>
    <w:rsid w:val="0017709A"/>
    <w:rsid w:val="0018247B"/>
    <w:rsid w:val="00187230"/>
    <w:rsid w:val="001B1781"/>
    <w:rsid w:val="001B3203"/>
    <w:rsid w:val="001B43AE"/>
    <w:rsid w:val="001B73FB"/>
    <w:rsid w:val="001C4438"/>
    <w:rsid w:val="001C51FD"/>
    <w:rsid w:val="001D4263"/>
    <w:rsid w:val="001E034A"/>
    <w:rsid w:val="001E58C1"/>
    <w:rsid w:val="001F0B7E"/>
    <w:rsid w:val="001F14DB"/>
    <w:rsid w:val="001F67C0"/>
    <w:rsid w:val="00204792"/>
    <w:rsid w:val="00207013"/>
    <w:rsid w:val="002122DD"/>
    <w:rsid w:val="002200BD"/>
    <w:rsid w:val="00221D48"/>
    <w:rsid w:val="002225B4"/>
    <w:rsid w:val="002273ED"/>
    <w:rsid w:val="00232B71"/>
    <w:rsid w:val="002522B9"/>
    <w:rsid w:val="002700D4"/>
    <w:rsid w:val="0027069D"/>
    <w:rsid w:val="0027360F"/>
    <w:rsid w:val="00281A8A"/>
    <w:rsid w:val="0028260B"/>
    <w:rsid w:val="00290AE7"/>
    <w:rsid w:val="00293299"/>
    <w:rsid w:val="00295BA9"/>
    <w:rsid w:val="002A5364"/>
    <w:rsid w:val="002B065A"/>
    <w:rsid w:val="002B3AFF"/>
    <w:rsid w:val="002C6171"/>
    <w:rsid w:val="002D3A64"/>
    <w:rsid w:val="002D7C69"/>
    <w:rsid w:val="002E2148"/>
    <w:rsid w:val="002E580E"/>
    <w:rsid w:val="002F30A0"/>
    <w:rsid w:val="002F34B0"/>
    <w:rsid w:val="0033154A"/>
    <w:rsid w:val="00332BD6"/>
    <w:rsid w:val="00335D89"/>
    <w:rsid w:val="0034251B"/>
    <w:rsid w:val="00347975"/>
    <w:rsid w:val="003602DB"/>
    <w:rsid w:val="00360B31"/>
    <w:rsid w:val="00364660"/>
    <w:rsid w:val="00367264"/>
    <w:rsid w:val="00382F0B"/>
    <w:rsid w:val="00384E78"/>
    <w:rsid w:val="003908E6"/>
    <w:rsid w:val="00390BDC"/>
    <w:rsid w:val="00391953"/>
    <w:rsid w:val="00391D0F"/>
    <w:rsid w:val="00392D61"/>
    <w:rsid w:val="00394F60"/>
    <w:rsid w:val="003A6EE6"/>
    <w:rsid w:val="003A783F"/>
    <w:rsid w:val="003A786D"/>
    <w:rsid w:val="003B1389"/>
    <w:rsid w:val="003B244D"/>
    <w:rsid w:val="003C1085"/>
    <w:rsid w:val="003D010A"/>
    <w:rsid w:val="003D7976"/>
    <w:rsid w:val="003E3998"/>
    <w:rsid w:val="003F16C9"/>
    <w:rsid w:val="0040315F"/>
    <w:rsid w:val="00404D3F"/>
    <w:rsid w:val="0041173C"/>
    <w:rsid w:val="00411F8D"/>
    <w:rsid w:val="00425240"/>
    <w:rsid w:val="00432B1F"/>
    <w:rsid w:val="00434C03"/>
    <w:rsid w:val="004401A2"/>
    <w:rsid w:val="004407B7"/>
    <w:rsid w:val="00443562"/>
    <w:rsid w:val="0044455E"/>
    <w:rsid w:val="00453990"/>
    <w:rsid w:val="0045568E"/>
    <w:rsid w:val="00455CD3"/>
    <w:rsid w:val="004806D1"/>
    <w:rsid w:val="00481722"/>
    <w:rsid w:val="0049779D"/>
    <w:rsid w:val="00497E5E"/>
    <w:rsid w:val="004C2873"/>
    <w:rsid w:val="004C4CE9"/>
    <w:rsid w:val="004C7578"/>
    <w:rsid w:val="004E1D1A"/>
    <w:rsid w:val="004E4D2F"/>
    <w:rsid w:val="0050668A"/>
    <w:rsid w:val="00516B98"/>
    <w:rsid w:val="005215C4"/>
    <w:rsid w:val="00525B84"/>
    <w:rsid w:val="00532ADA"/>
    <w:rsid w:val="00532F2E"/>
    <w:rsid w:val="005357A2"/>
    <w:rsid w:val="00537247"/>
    <w:rsid w:val="005430A8"/>
    <w:rsid w:val="00547D6C"/>
    <w:rsid w:val="00554731"/>
    <w:rsid w:val="00563400"/>
    <w:rsid w:val="005731CA"/>
    <w:rsid w:val="00573DD0"/>
    <w:rsid w:val="005932D6"/>
    <w:rsid w:val="005A3164"/>
    <w:rsid w:val="005A3DA7"/>
    <w:rsid w:val="005B571B"/>
    <w:rsid w:val="005B6FF5"/>
    <w:rsid w:val="005D3B72"/>
    <w:rsid w:val="005D7A96"/>
    <w:rsid w:val="005E580A"/>
    <w:rsid w:val="005E6E84"/>
    <w:rsid w:val="005F3E38"/>
    <w:rsid w:val="005F7094"/>
    <w:rsid w:val="0061134F"/>
    <w:rsid w:val="0061631E"/>
    <w:rsid w:val="00631E98"/>
    <w:rsid w:val="00636793"/>
    <w:rsid w:val="00644666"/>
    <w:rsid w:val="00656330"/>
    <w:rsid w:val="006703FD"/>
    <w:rsid w:val="0067358B"/>
    <w:rsid w:val="0068000D"/>
    <w:rsid w:val="006A3373"/>
    <w:rsid w:val="006B0938"/>
    <w:rsid w:val="006B16D6"/>
    <w:rsid w:val="006B547D"/>
    <w:rsid w:val="006C2399"/>
    <w:rsid w:val="006D598D"/>
    <w:rsid w:val="006E0A1D"/>
    <w:rsid w:val="006F0A1B"/>
    <w:rsid w:val="006F60C0"/>
    <w:rsid w:val="00724B74"/>
    <w:rsid w:val="00740E5E"/>
    <w:rsid w:val="00742903"/>
    <w:rsid w:val="007451CF"/>
    <w:rsid w:val="00746960"/>
    <w:rsid w:val="00752FDB"/>
    <w:rsid w:val="007621F4"/>
    <w:rsid w:val="00765144"/>
    <w:rsid w:val="007654D9"/>
    <w:rsid w:val="00783013"/>
    <w:rsid w:val="00783378"/>
    <w:rsid w:val="007839EA"/>
    <w:rsid w:val="00791583"/>
    <w:rsid w:val="00795ABF"/>
    <w:rsid w:val="007A259F"/>
    <w:rsid w:val="007A56B4"/>
    <w:rsid w:val="007C7043"/>
    <w:rsid w:val="007D1D78"/>
    <w:rsid w:val="007E1610"/>
    <w:rsid w:val="007E23F0"/>
    <w:rsid w:val="007F3DC3"/>
    <w:rsid w:val="007F5482"/>
    <w:rsid w:val="00816CA0"/>
    <w:rsid w:val="00826B23"/>
    <w:rsid w:val="008276C7"/>
    <w:rsid w:val="008346A0"/>
    <w:rsid w:val="008348C7"/>
    <w:rsid w:val="00853EB6"/>
    <w:rsid w:val="00863D5A"/>
    <w:rsid w:val="008660B3"/>
    <w:rsid w:val="00867255"/>
    <w:rsid w:val="00890439"/>
    <w:rsid w:val="008909F1"/>
    <w:rsid w:val="008A2A4B"/>
    <w:rsid w:val="008A7B34"/>
    <w:rsid w:val="008B1A52"/>
    <w:rsid w:val="008B5F8B"/>
    <w:rsid w:val="008C5A6F"/>
    <w:rsid w:val="008D1A34"/>
    <w:rsid w:val="008D5E3A"/>
    <w:rsid w:val="008D7AB3"/>
    <w:rsid w:val="008E08D4"/>
    <w:rsid w:val="008E49ED"/>
    <w:rsid w:val="008F47BA"/>
    <w:rsid w:val="008F698A"/>
    <w:rsid w:val="008F6AEB"/>
    <w:rsid w:val="00914203"/>
    <w:rsid w:val="00925EE3"/>
    <w:rsid w:val="00933BFE"/>
    <w:rsid w:val="009404AB"/>
    <w:rsid w:val="00956F12"/>
    <w:rsid w:val="00957989"/>
    <w:rsid w:val="00960C50"/>
    <w:rsid w:val="009641BA"/>
    <w:rsid w:val="009761F4"/>
    <w:rsid w:val="00981FEE"/>
    <w:rsid w:val="00985726"/>
    <w:rsid w:val="0099536D"/>
    <w:rsid w:val="009A514F"/>
    <w:rsid w:val="009B0232"/>
    <w:rsid w:val="009B1A75"/>
    <w:rsid w:val="009C450F"/>
    <w:rsid w:val="009C6428"/>
    <w:rsid w:val="009E230C"/>
    <w:rsid w:val="009E3952"/>
    <w:rsid w:val="009E76D1"/>
    <w:rsid w:val="009F1770"/>
    <w:rsid w:val="00A01435"/>
    <w:rsid w:val="00A06408"/>
    <w:rsid w:val="00A2733A"/>
    <w:rsid w:val="00A3248C"/>
    <w:rsid w:val="00A47FD1"/>
    <w:rsid w:val="00A87F64"/>
    <w:rsid w:val="00A9051E"/>
    <w:rsid w:val="00A9265F"/>
    <w:rsid w:val="00AA5C7A"/>
    <w:rsid w:val="00AA64ED"/>
    <w:rsid w:val="00AA6DF4"/>
    <w:rsid w:val="00AA7174"/>
    <w:rsid w:val="00AB2F78"/>
    <w:rsid w:val="00AB5017"/>
    <w:rsid w:val="00AB5C3D"/>
    <w:rsid w:val="00AC1492"/>
    <w:rsid w:val="00AC5381"/>
    <w:rsid w:val="00AC5BA2"/>
    <w:rsid w:val="00AD2AF0"/>
    <w:rsid w:val="00AD3FD8"/>
    <w:rsid w:val="00B00258"/>
    <w:rsid w:val="00B05CD6"/>
    <w:rsid w:val="00B05D70"/>
    <w:rsid w:val="00B125F5"/>
    <w:rsid w:val="00B308CD"/>
    <w:rsid w:val="00B34883"/>
    <w:rsid w:val="00B45B92"/>
    <w:rsid w:val="00B46886"/>
    <w:rsid w:val="00B55F66"/>
    <w:rsid w:val="00B57AD6"/>
    <w:rsid w:val="00B72E1F"/>
    <w:rsid w:val="00B858D1"/>
    <w:rsid w:val="00BB23D0"/>
    <w:rsid w:val="00BB2930"/>
    <w:rsid w:val="00BB6C73"/>
    <w:rsid w:val="00BE0090"/>
    <w:rsid w:val="00BE286F"/>
    <w:rsid w:val="00BE3605"/>
    <w:rsid w:val="00BF7E53"/>
    <w:rsid w:val="00C0248F"/>
    <w:rsid w:val="00C152E5"/>
    <w:rsid w:val="00C17057"/>
    <w:rsid w:val="00C174C7"/>
    <w:rsid w:val="00C34375"/>
    <w:rsid w:val="00C367A0"/>
    <w:rsid w:val="00C43F82"/>
    <w:rsid w:val="00C4426E"/>
    <w:rsid w:val="00C50526"/>
    <w:rsid w:val="00C57774"/>
    <w:rsid w:val="00C63F1C"/>
    <w:rsid w:val="00C66103"/>
    <w:rsid w:val="00C733AB"/>
    <w:rsid w:val="00C84982"/>
    <w:rsid w:val="00C872F6"/>
    <w:rsid w:val="00C8736C"/>
    <w:rsid w:val="00C92380"/>
    <w:rsid w:val="00C93031"/>
    <w:rsid w:val="00C93BD5"/>
    <w:rsid w:val="00C95952"/>
    <w:rsid w:val="00CA1218"/>
    <w:rsid w:val="00CA2925"/>
    <w:rsid w:val="00CA40E9"/>
    <w:rsid w:val="00CB5EEA"/>
    <w:rsid w:val="00CB67EA"/>
    <w:rsid w:val="00CC22D7"/>
    <w:rsid w:val="00CC2A9E"/>
    <w:rsid w:val="00CD29BB"/>
    <w:rsid w:val="00CD7F6F"/>
    <w:rsid w:val="00CE50B2"/>
    <w:rsid w:val="00CE6EF3"/>
    <w:rsid w:val="00D0290E"/>
    <w:rsid w:val="00D046C2"/>
    <w:rsid w:val="00D16E1D"/>
    <w:rsid w:val="00D262CE"/>
    <w:rsid w:val="00D35EAB"/>
    <w:rsid w:val="00D4064A"/>
    <w:rsid w:val="00D45466"/>
    <w:rsid w:val="00D45BA6"/>
    <w:rsid w:val="00D51182"/>
    <w:rsid w:val="00D6580C"/>
    <w:rsid w:val="00D65CE4"/>
    <w:rsid w:val="00D71C3A"/>
    <w:rsid w:val="00DB6AB1"/>
    <w:rsid w:val="00DC1FF4"/>
    <w:rsid w:val="00DC52A7"/>
    <w:rsid w:val="00DC5D46"/>
    <w:rsid w:val="00DC73F9"/>
    <w:rsid w:val="00DD083D"/>
    <w:rsid w:val="00DE1CBF"/>
    <w:rsid w:val="00DE37C8"/>
    <w:rsid w:val="00E00962"/>
    <w:rsid w:val="00E05060"/>
    <w:rsid w:val="00E16345"/>
    <w:rsid w:val="00E2162A"/>
    <w:rsid w:val="00E250EB"/>
    <w:rsid w:val="00E352FC"/>
    <w:rsid w:val="00E44295"/>
    <w:rsid w:val="00E67A9B"/>
    <w:rsid w:val="00E713BD"/>
    <w:rsid w:val="00E778C7"/>
    <w:rsid w:val="00E96986"/>
    <w:rsid w:val="00E96F0A"/>
    <w:rsid w:val="00EA302F"/>
    <w:rsid w:val="00EB6B99"/>
    <w:rsid w:val="00EC50C7"/>
    <w:rsid w:val="00EC5CA7"/>
    <w:rsid w:val="00EC6191"/>
    <w:rsid w:val="00ED5878"/>
    <w:rsid w:val="00ED6CFE"/>
    <w:rsid w:val="00EE447D"/>
    <w:rsid w:val="00EF20B6"/>
    <w:rsid w:val="00EF334F"/>
    <w:rsid w:val="00EF61A1"/>
    <w:rsid w:val="00F016FB"/>
    <w:rsid w:val="00F02C98"/>
    <w:rsid w:val="00F14128"/>
    <w:rsid w:val="00F22C41"/>
    <w:rsid w:val="00F471E8"/>
    <w:rsid w:val="00F503F4"/>
    <w:rsid w:val="00F5791B"/>
    <w:rsid w:val="00F7001B"/>
    <w:rsid w:val="00F74165"/>
    <w:rsid w:val="00F7611A"/>
    <w:rsid w:val="00F80F46"/>
    <w:rsid w:val="00F82173"/>
    <w:rsid w:val="00FA07B9"/>
    <w:rsid w:val="00FA2A70"/>
    <w:rsid w:val="00FA3EBC"/>
    <w:rsid w:val="00FA50E2"/>
    <w:rsid w:val="00FB156C"/>
    <w:rsid w:val="00FB747D"/>
    <w:rsid w:val="00FC3CB0"/>
    <w:rsid w:val="00FC50E0"/>
    <w:rsid w:val="00FD50CC"/>
    <w:rsid w:val="00FE32E3"/>
    <w:rsid w:val="00FE68AC"/>
    <w:rsid w:val="00FF1EE2"/>
  </w:rsids>
  <m:mathPr>
    <m:mathFont m:val="Cambria Math"/>
    <m:brkBin m:val="before"/>
    <m:brkBinSub m:val="--"/>
    <m:smallFrac m:val="0"/>
    <m:dispDef/>
    <m:lMargin m:val="0"/>
    <m:rMargin m:val="0"/>
    <m:defJc m:val="centerGroup"/>
    <m:wrapIndent m:val="1440"/>
    <m:intLim m:val="subSup"/>
    <m:naryLim m:val="undOvr"/>
  </m:mathPr>
  <w:themeFontLang w:val="de-A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29458"/>
  <w15:chartTrackingRefBased/>
  <w15:docId w15:val="{B347AEF3-35D4-42E0-8FFA-E8CEB5098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95952"/>
    <w:pPr>
      <w:jc w:val="both"/>
    </w:pPr>
    <w:rPr>
      <w:rFonts w:ascii="Corbel" w:hAnsi="Corbel"/>
    </w:rPr>
  </w:style>
  <w:style w:type="paragraph" w:styleId="Heading1">
    <w:name w:val="heading 1"/>
    <w:basedOn w:val="Normal"/>
    <w:next w:val="Normal"/>
    <w:link w:val="Heading1Char"/>
    <w:uiPriority w:val="9"/>
    <w:qFormat/>
    <w:rsid w:val="00C95952"/>
    <w:pPr>
      <w:keepNext/>
      <w:keepLines/>
      <w:pBdr>
        <w:left w:val="single" w:sz="36" w:space="4" w:color="C45911" w:themeColor="accent2" w:themeShade="BF"/>
        <w:bottom w:val="single" w:sz="8" w:space="1" w:color="595959" w:themeColor="text1" w:themeTint="A6"/>
      </w:pBdr>
      <w:spacing w:before="360" w:after="120" w:line="240" w:lineRule="auto"/>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B05CD6"/>
    <w:pPr>
      <w:keepNext/>
      <w:keepLines/>
      <w:spacing w:before="2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B05CD6"/>
    <w:pPr>
      <w:keepNext/>
      <w:keepLines/>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49779D"/>
    <w:pPr>
      <w:keepNext/>
      <w:keepLines/>
      <w:spacing w:before="40" w:after="0"/>
      <w:outlineLvl w:val="3"/>
    </w:pPr>
    <w:rPr>
      <w:rFonts w:eastAsiaTheme="majorEastAsia"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5CD6"/>
    <w:pPr>
      <w:spacing w:after="0" w:line="240" w:lineRule="auto"/>
      <w:contextualSpacing/>
      <w:jc w:val="center"/>
    </w:pPr>
    <w:rPr>
      <w:rFonts w:ascii="Berlin Sans FB" w:eastAsiaTheme="majorEastAsia" w:hAnsi="Berlin Sans FB" w:cstheme="majorBidi"/>
      <w:smallCaps/>
      <w:spacing w:val="10"/>
      <w:kern w:val="28"/>
      <w:sz w:val="72"/>
      <w:szCs w:val="56"/>
    </w:rPr>
  </w:style>
  <w:style w:type="character" w:customStyle="1" w:styleId="TitleChar">
    <w:name w:val="Title Char"/>
    <w:basedOn w:val="DefaultParagraphFont"/>
    <w:link w:val="Title"/>
    <w:uiPriority w:val="10"/>
    <w:rsid w:val="00B05CD6"/>
    <w:rPr>
      <w:rFonts w:ascii="Berlin Sans FB" w:eastAsiaTheme="majorEastAsia" w:hAnsi="Berlin Sans FB" w:cstheme="majorBidi"/>
      <w:smallCaps/>
      <w:spacing w:val="10"/>
      <w:kern w:val="28"/>
      <w:sz w:val="72"/>
      <w:szCs w:val="56"/>
    </w:rPr>
  </w:style>
  <w:style w:type="paragraph" w:styleId="ListParagraph">
    <w:name w:val="List Paragraph"/>
    <w:basedOn w:val="Normal"/>
    <w:uiPriority w:val="34"/>
    <w:qFormat/>
    <w:rsid w:val="007F3DC3"/>
    <w:pPr>
      <w:ind w:left="720"/>
      <w:contextualSpacing/>
    </w:pPr>
  </w:style>
  <w:style w:type="character" w:customStyle="1" w:styleId="Heading1Char">
    <w:name w:val="Heading 1 Char"/>
    <w:basedOn w:val="DefaultParagraphFont"/>
    <w:link w:val="Heading1"/>
    <w:uiPriority w:val="9"/>
    <w:rsid w:val="00C95952"/>
    <w:rPr>
      <w:rFonts w:ascii="Corbel" w:eastAsiaTheme="majorEastAsia" w:hAnsi="Corbel" w:cstheme="majorBidi"/>
      <w:sz w:val="36"/>
      <w:szCs w:val="32"/>
    </w:rPr>
  </w:style>
  <w:style w:type="character" w:customStyle="1" w:styleId="Heading2Char">
    <w:name w:val="Heading 2 Char"/>
    <w:basedOn w:val="DefaultParagraphFont"/>
    <w:link w:val="Heading2"/>
    <w:uiPriority w:val="9"/>
    <w:rsid w:val="00B05CD6"/>
    <w:rPr>
      <w:rFonts w:ascii="Corbel" w:eastAsiaTheme="majorEastAsia" w:hAnsi="Corbel" w:cstheme="majorBidi"/>
      <w:b/>
      <w:sz w:val="32"/>
      <w:szCs w:val="26"/>
    </w:rPr>
  </w:style>
  <w:style w:type="paragraph" w:styleId="TOCHeading">
    <w:name w:val="TOC Heading"/>
    <w:basedOn w:val="Heading1"/>
    <w:next w:val="Normal"/>
    <w:uiPriority w:val="39"/>
    <w:unhideWhenUsed/>
    <w:qFormat/>
    <w:rsid w:val="007F3DC3"/>
    <w:pPr>
      <w:outlineLvl w:val="9"/>
    </w:pPr>
    <w:rPr>
      <w:lang w:val="en-US" w:eastAsia="en-US"/>
    </w:rPr>
  </w:style>
  <w:style w:type="paragraph" w:styleId="TOC1">
    <w:name w:val="toc 1"/>
    <w:basedOn w:val="Normal"/>
    <w:next w:val="Normal"/>
    <w:autoRedefine/>
    <w:uiPriority w:val="39"/>
    <w:unhideWhenUsed/>
    <w:rsid w:val="00957989"/>
    <w:pPr>
      <w:spacing w:after="100"/>
    </w:pPr>
  </w:style>
  <w:style w:type="paragraph" w:styleId="TOC2">
    <w:name w:val="toc 2"/>
    <w:basedOn w:val="Normal"/>
    <w:next w:val="Normal"/>
    <w:autoRedefine/>
    <w:uiPriority w:val="39"/>
    <w:unhideWhenUsed/>
    <w:rsid w:val="00957989"/>
    <w:pPr>
      <w:spacing w:after="100"/>
      <w:ind w:left="220"/>
    </w:pPr>
  </w:style>
  <w:style w:type="character" w:styleId="Hyperlink">
    <w:name w:val="Hyperlink"/>
    <w:basedOn w:val="DefaultParagraphFont"/>
    <w:uiPriority w:val="99"/>
    <w:unhideWhenUsed/>
    <w:rsid w:val="00957989"/>
    <w:rPr>
      <w:color w:val="0563C1" w:themeColor="hyperlink"/>
      <w:u w:val="single"/>
    </w:rPr>
  </w:style>
  <w:style w:type="table" w:styleId="TableGrid">
    <w:name w:val="Table Grid"/>
    <w:basedOn w:val="TableNormal"/>
    <w:uiPriority w:val="39"/>
    <w:rsid w:val="00EE4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A259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7A259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7269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1Light">
    <w:name w:val="List Table 1 Light"/>
    <w:basedOn w:val="TableNormal"/>
    <w:uiPriority w:val="46"/>
    <w:rsid w:val="0017269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17269D"/>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17269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3Char">
    <w:name w:val="Heading 3 Char"/>
    <w:basedOn w:val="DefaultParagraphFont"/>
    <w:link w:val="Heading3"/>
    <w:uiPriority w:val="9"/>
    <w:rsid w:val="00B05CD6"/>
    <w:rPr>
      <w:rFonts w:ascii="Corbel" w:eastAsiaTheme="majorEastAsia" w:hAnsi="Corbel" w:cstheme="majorBidi"/>
      <w:b/>
      <w:sz w:val="28"/>
      <w:szCs w:val="24"/>
    </w:rPr>
  </w:style>
  <w:style w:type="character" w:customStyle="1" w:styleId="Heading4Char">
    <w:name w:val="Heading 4 Char"/>
    <w:basedOn w:val="DefaultParagraphFont"/>
    <w:link w:val="Heading4"/>
    <w:uiPriority w:val="9"/>
    <w:rsid w:val="0049779D"/>
    <w:rPr>
      <w:rFonts w:ascii="Corbel" w:eastAsiaTheme="majorEastAsia" w:hAnsi="Corbel" w:cstheme="majorBidi"/>
      <w:b/>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en\Warhammer%2040k\Inquisitio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FF58A-1E33-45D6-B022-A2B3FFEC2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Pages>
  <Words>215</Words>
  <Characters>1361</Characters>
  <Application>Microsoft Office Word</Application>
  <DocSecurity>0</DocSecurity>
  <Lines>11</Lines>
  <Paragraphs>3</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Introduction</vt:lpstr>
      <vt:lpstr>Changes to the normal rules</vt:lpstr>
      <vt:lpstr>Game Continuity</vt:lpstr>
      <vt:lpstr>Player Progression</vt:lpstr>
      <vt:lpstr>Traps</vt:lpstr>
      <vt:lpstr>Enemies</vt:lpstr>
      <vt:lpstr>Missions</vt:lpstr>
      <vt:lpstr>Special Rules</vt:lpstr>
      <vt:lpstr>        Preserving Gene Seed</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Schwalb</dc:creator>
  <cp:keywords/>
  <dc:description/>
  <cp:lastModifiedBy>SCHWALB Benjamin</cp:lastModifiedBy>
  <cp:revision>218</cp:revision>
  <dcterms:created xsi:type="dcterms:W3CDTF">2016-08-22T20:18:00Z</dcterms:created>
  <dcterms:modified xsi:type="dcterms:W3CDTF">2016-12-29T20:55:00Z</dcterms:modified>
</cp:coreProperties>
</file>