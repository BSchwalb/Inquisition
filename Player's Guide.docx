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25B84">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C95952" w:rsidRDefault="00C95952" w:rsidP="00C95952">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bookmarkStart w:id="11" w:name="_GoBack"/>
      <w:bookmarkEnd w:id="11"/>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half the normal</w:t>
      </w:r>
      <w:r>
        <w:rPr>
          <w:lang w:val="en-US"/>
        </w:rPr>
        <w:t xml:space="preserve"> distance and can’t attack this round</w:t>
      </w:r>
      <w:r w:rsidR="00425240">
        <w:rPr>
          <w:lang w:val="en-US"/>
        </w:rPr>
        <w:t>.</w:t>
      </w:r>
      <w:r w:rsidR="00563400">
        <w:rPr>
          <w:lang w:val="en-US"/>
        </w:rPr>
        <w:t xml:space="preserve"> If a Dazed unit is Dazed again, they are </w:t>
      </w:r>
      <w:r w:rsidR="00DC73F9">
        <w:rPr>
          <w:i/>
          <w:lang w:val="en-US"/>
        </w:rPr>
        <w:t>Shocked.</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101A1F"/>
    <w:rsid w:val="0013102F"/>
    <w:rsid w:val="00134DFA"/>
    <w:rsid w:val="001435F0"/>
    <w:rsid w:val="001650B3"/>
    <w:rsid w:val="00172091"/>
    <w:rsid w:val="0017269D"/>
    <w:rsid w:val="00173493"/>
    <w:rsid w:val="0017709A"/>
    <w:rsid w:val="001B1781"/>
    <w:rsid w:val="001B3203"/>
    <w:rsid w:val="001B43AE"/>
    <w:rsid w:val="001B73FB"/>
    <w:rsid w:val="001C51FD"/>
    <w:rsid w:val="001D4263"/>
    <w:rsid w:val="001E034A"/>
    <w:rsid w:val="001E58C1"/>
    <w:rsid w:val="001F0B7E"/>
    <w:rsid w:val="001F14DB"/>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63400"/>
    <w:rsid w:val="00573DD0"/>
    <w:rsid w:val="005932D6"/>
    <w:rsid w:val="005A3164"/>
    <w:rsid w:val="005A3DA7"/>
    <w:rsid w:val="005D3B72"/>
    <w:rsid w:val="005D7A96"/>
    <w:rsid w:val="005E580A"/>
    <w:rsid w:val="005F7094"/>
    <w:rsid w:val="0061134F"/>
    <w:rsid w:val="0061631E"/>
    <w:rsid w:val="00631E98"/>
    <w:rsid w:val="00644666"/>
    <w:rsid w:val="00656330"/>
    <w:rsid w:val="006703FD"/>
    <w:rsid w:val="0067358B"/>
    <w:rsid w:val="0068000D"/>
    <w:rsid w:val="006A3373"/>
    <w:rsid w:val="006B16D6"/>
    <w:rsid w:val="006E0A1D"/>
    <w:rsid w:val="006F0A1B"/>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53EB6"/>
    <w:rsid w:val="00863D5A"/>
    <w:rsid w:val="00867255"/>
    <w:rsid w:val="00890439"/>
    <w:rsid w:val="008909F1"/>
    <w:rsid w:val="008A2A4B"/>
    <w:rsid w:val="008A7B34"/>
    <w:rsid w:val="008B1A52"/>
    <w:rsid w:val="008B5F8B"/>
    <w:rsid w:val="008D1A34"/>
    <w:rsid w:val="008D7AB3"/>
    <w:rsid w:val="008E49ED"/>
    <w:rsid w:val="008F47BA"/>
    <w:rsid w:val="008F698A"/>
    <w:rsid w:val="008F6AEB"/>
    <w:rsid w:val="00914203"/>
    <w:rsid w:val="00925EE3"/>
    <w:rsid w:val="00933BFE"/>
    <w:rsid w:val="009404AB"/>
    <w:rsid w:val="00956F12"/>
    <w:rsid w:val="00957989"/>
    <w:rsid w:val="00960C50"/>
    <w:rsid w:val="009761F4"/>
    <w:rsid w:val="00985726"/>
    <w:rsid w:val="0099536D"/>
    <w:rsid w:val="009B0232"/>
    <w:rsid w:val="009E230C"/>
    <w:rsid w:val="009E76D1"/>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C0248F"/>
    <w:rsid w:val="00C152E5"/>
    <w:rsid w:val="00C367A0"/>
    <w:rsid w:val="00C4426E"/>
    <w:rsid w:val="00C50526"/>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6CFE"/>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A253"/>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D6B5-8D72-476A-A058-7E8330C7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2178</Words>
  <Characters>13724</Characters>
  <Application>Microsoft Office Word</Application>
  <DocSecurity>0</DocSecurity>
  <Lines>114</Lines>
  <Paragraphs>31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138</cp:revision>
  <dcterms:created xsi:type="dcterms:W3CDTF">2016-08-22T20:18:00Z</dcterms:created>
  <dcterms:modified xsi:type="dcterms:W3CDTF">2016-11-03T17:57:00Z</dcterms:modified>
</cp:coreProperties>
</file>