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A97105" w:rsidP="00700F92">
      <w:pPr>
        <w:pStyle w:val="Title"/>
      </w:pPr>
      <w:r>
        <w:t>Extraction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A97105" w:rsidP="007E7FB8">
      <w:pPr>
        <w:pStyle w:val="Subtitle"/>
        <w:rPr>
          <w:lang w:val="en-US"/>
        </w:rPr>
      </w:pPr>
      <w:r>
        <w:rPr>
          <w:lang w:val="en-US"/>
        </w:rPr>
        <w:t>A battle brother has been captured by the enemy. Get him and then get the fuck out!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A97105">
        <w:rPr>
          <w:lang w:val="en-US"/>
        </w:rPr>
        <w:t xml:space="preserve"> </w:t>
      </w:r>
      <w:r w:rsidR="00A97105">
        <w:rPr>
          <w:lang w:val="en-US"/>
        </w:rPr>
        <w:tab/>
        <w:t>Rescue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4A53EC">
        <w:rPr>
          <w:lang w:val="en-US"/>
        </w:rPr>
        <w:t>Extract</w:t>
      </w:r>
      <w:r w:rsidR="00FE1810">
        <w:rPr>
          <w:lang w:val="en-US"/>
        </w:rPr>
        <w:t xml:space="preserve"> the taken battle brother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B33D77" w:rsidP="00AD0044">
      <w:pPr>
        <w:rPr>
          <w:lang w:val="en-US"/>
        </w:rPr>
      </w:pPr>
      <w:r>
        <w:rPr>
          <w:lang w:val="en-US"/>
        </w:rPr>
        <w:t xml:space="preserve">The opponent seemed to be a little better organized, proven by the capture of a battle brother. 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B33D77" w:rsidP="00984B99">
      <w:pPr>
        <w:rPr>
          <w:lang w:val="en-US"/>
        </w:rPr>
      </w:pPr>
      <w:r>
        <w:rPr>
          <w:lang w:val="en-US"/>
        </w:rPr>
        <w:t>You are dropped in near the last known location of your brother, right in the heat of battle, so be prepared!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Default="00B33D77" w:rsidP="00984B99">
      <w:pPr>
        <w:rPr>
          <w:lang w:val="en-US"/>
        </w:rPr>
      </w:pPr>
      <w:r>
        <w:rPr>
          <w:lang w:val="en-US"/>
        </w:rPr>
        <w:t>Before deployment, set an extraction point within 10cm of the map’s border.</w:t>
      </w:r>
      <w:r w:rsidR="00E03EAC">
        <w:rPr>
          <w:lang w:val="en-US"/>
        </w:rPr>
        <w:t xml:space="preserve"> You are victorious once you have your squad and the </w:t>
      </w:r>
      <w:r w:rsidR="009348E6">
        <w:rPr>
          <w:lang w:val="en-US"/>
        </w:rPr>
        <w:t>hostage</w:t>
      </w:r>
      <w:r w:rsidR="00E03EAC">
        <w:rPr>
          <w:lang w:val="en-US"/>
        </w:rPr>
        <w:t xml:space="preserve"> within 5cm of this point.</w:t>
      </w:r>
    </w:p>
    <w:p w:rsidR="009348E6" w:rsidRPr="00984B99" w:rsidRDefault="009348E6" w:rsidP="00984B99">
      <w:pPr>
        <w:rPr>
          <w:lang w:val="en-US"/>
        </w:rPr>
      </w:pPr>
      <w:r>
        <w:rPr>
          <w:lang w:val="en-US"/>
        </w:rPr>
        <w:t xml:space="preserve">To free the hostage, you </w:t>
      </w:r>
      <w:r w:rsidR="00C92C2E">
        <w:rPr>
          <w:lang w:val="en-US"/>
        </w:rPr>
        <w:t>must</w:t>
      </w:r>
      <w:r>
        <w:rPr>
          <w:lang w:val="en-US"/>
        </w:rPr>
        <w:t xml:space="preserve"> move right up to them with one character. After this round, you may control the hostage like a normal character. </w:t>
      </w:r>
      <w:bookmarkStart w:id="0" w:name="_GoBack"/>
      <w:bookmarkEnd w:id="0"/>
    </w:p>
    <w:sectPr w:rsidR="009348E6" w:rsidRPr="0098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195D"/>
    <w:rsid w:val="00432B1F"/>
    <w:rsid w:val="00434C03"/>
    <w:rsid w:val="004407B7"/>
    <w:rsid w:val="00455CD3"/>
    <w:rsid w:val="004A53EC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7AB3"/>
    <w:rsid w:val="008E49ED"/>
    <w:rsid w:val="008F698A"/>
    <w:rsid w:val="00914203"/>
    <w:rsid w:val="00925EE3"/>
    <w:rsid w:val="00933BFE"/>
    <w:rsid w:val="009348E6"/>
    <w:rsid w:val="00957989"/>
    <w:rsid w:val="009761F4"/>
    <w:rsid w:val="00984B99"/>
    <w:rsid w:val="009E230C"/>
    <w:rsid w:val="009E76D1"/>
    <w:rsid w:val="00A06AC7"/>
    <w:rsid w:val="00A2733A"/>
    <w:rsid w:val="00A47FD1"/>
    <w:rsid w:val="00A87F64"/>
    <w:rsid w:val="00A9051E"/>
    <w:rsid w:val="00A97105"/>
    <w:rsid w:val="00AA6DF4"/>
    <w:rsid w:val="00AA7174"/>
    <w:rsid w:val="00AB5017"/>
    <w:rsid w:val="00AC0C1E"/>
    <w:rsid w:val="00AC5BA2"/>
    <w:rsid w:val="00AD0044"/>
    <w:rsid w:val="00AD2AF0"/>
    <w:rsid w:val="00AD3FD8"/>
    <w:rsid w:val="00B00258"/>
    <w:rsid w:val="00B05CD6"/>
    <w:rsid w:val="00B11D75"/>
    <w:rsid w:val="00B125F5"/>
    <w:rsid w:val="00B17194"/>
    <w:rsid w:val="00B33D77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92C2E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03EAC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1810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625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7D31-E141-4209-9C6E-82A8E8B3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22</cp:revision>
  <dcterms:created xsi:type="dcterms:W3CDTF">2016-12-30T18:11:00Z</dcterms:created>
  <dcterms:modified xsi:type="dcterms:W3CDTF">2017-01-05T18:02:00Z</dcterms:modified>
</cp:coreProperties>
</file>