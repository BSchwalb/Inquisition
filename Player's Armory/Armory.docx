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Pr="00DE7F15" w:rsidRDefault="006D5D5D" w:rsidP="006D5D5D">
      <w:pPr>
        <w:pStyle w:val="Title"/>
        <w:rPr>
          <w:lang w:val="en-US"/>
        </w:rPr>
      </w:pPr>
      <w:r w:rsidRPr="00DE7F15"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Pr="00DE7F15" w:rsidRDefault="006D5D5D" w:rsidP="006D5D5D">
          <w:pPr>
            <w:pStyle w:val="TOCHeading"/>
          </w:pPr>
          <w:r w:rsidRPr="00DE7F15">
            <w:t>Contents</w:t>
          </w:r>
        </w:p>
        <w:p w:rsidR="0040244B" w:rsidRPr="00DE7F15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DE7F15">
            <w:rPr>
              <w:lang w:val="en-US"/>
            </w:rPr>
            <w:fldChar w:fldCharType="begin"/>
          </w:r>
          <w:r w:rsidRPr="00DE7F15">
            <w:rPr>
              <w:lang w:val="en-US"/>
            </w:rPr>
            <w:instrText xml:space="preserve"> TOC \o "1-1" \h \z \u </w:instrText>
          </w:r>
          <w:r w:rsidRPr="00DE7F15">
            <w:rPr>
              <w:lang w:val="en-US"/>
            </w:rPr>
            <w:fldChar w:fldCharType="separate"/>
          </w:r>
          <w:hyperlink w:anchor="_Toc467930301" w:history="1">
            <w:r w:rsidR="0040244B" w:rsidRPr="00DE7F15">
              <w:rPr>
                <w:rStyle w:val="Hyperlink"/>
                <w:noProof/>
                <w:lang w:val="en-US"/>
              </w:rPr>
              <w:t>Characters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2" w:history="1">
            <w:r w:rsidR="0040244B" w:rsidRPr="00DE7F15">
              <w:rPr>
                <w:rStyle w:val="Hyperlink"/>
                <w:noProof/>
                <w:lang w:val="en-US"/>
              </w:rPr>
              <w:t>Ranks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2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3" w:history="1">
            <w:r w:rsidR="0040244B" w:rsidRPr="00DE7F15">
              <w:rPr>
                <w:rStyle w:val="Hyperlink"/>
                <w:noProof/>
                <w:lang w:val="en-US"/>
              </w:rPr>
              <w:t>Weapons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_Toc467930303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3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4" w:history="1">
            <w:r w:rsidR="0040244B" w:rsidRPr="00DE7F15">
              <w:rPr>
                <w:rStyle w:val="Hyperlink"/>
                <w:noProof/>
                <w:lang w:val="en-US"/>
              </w:rPr>
              <w:t>Weapon Upgrades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_Toc467930304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5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5" w:history="1">
            <w:r w:rsidR="0040244B" w:rsidRPr="00DE7F15">
              <w:rPr>
                <w:rStyle w:val="Hyperlink"/>
                <w:noProof/>
                <w:lang w:val="en-US"/>
              </w:rPr>
              <w:t>Armor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_Toc467930305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6" w:history="1">
            <w:r w:rsidR="0040244B" w:rsidRPr="00DE7F15">
              <w:rPr>
                <w:rStyle w:val="Hyperlink"/>
                <w:noProof/>
                <w:lang w:val="en-US"/>
              </w:rPr>
              <w:t>Gear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_Toc467930306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7" w:history="1">
            <w:r w:rsidR="0040244B" w:rsidRPr="00DE7F15">
              <w:rPr>
                <w:rStyle w:val="Hyperlink"/>
                <w:noProof/>
                <w:lang w:val="en-US"/>
              </w:rPr>
              <w:t>Consumables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_Toc467930307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7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8" w:history="1">
            <w:r w:rsidR="0040244B" w:rsidRPr="00DE7F15">
              <w:rPr>
                <w:rStyle w:val="Hyperlink"/>
                <w:noProof/>
                <w:lang w:val="en-US"/>
              </w:rPr>
              <w:t>Artifacts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_Toc467930308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8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09" w:history="1">
            <w:r w:rsidR="0040244B" w:rsidRPr="00DE7F15">
              <w:rPr>
                <w:rStyle w:val="Hyperlink"/>
                <w:noProof/>
                <w:lang w:val="en-US"/>
              </w:rPr>
              <w:t>Academy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_Toc467930309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0" w:history="1">
            <w:r w:rsidR="0040244B" w:rsidRPr="00DE7F15">
              <w:rPr>
                <w:rStyle w:val="Hyperlink"/>
                <w:noProof/>
                <w:lang w:val="en-US"/>
              </w:rPr>
              <w:t>Companions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_Toc467930310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9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1" w:history="1">
            <w:r w:rsidR="0040244B" w:rsidRPr="00DE7F15">
              <w:rPr>
                <w:rStyle w:val="Hyperlink"/>
                <w:noProof/>
                <w:lang w:val="en-US"/>
              </w:rPr>
              <w:t>Class Trees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_Toc467930311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10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40244B" w:rsidRPr="00DE7F15" w:rsidRDefault="00EB3DE5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67930312" w:history="1">
            <w:r w:rsidR="0040244B" w:rsidRPr="00DE7F15">
              <w:rPr>
                <w:rStyle w:val="Hyperlink"/>
                <w:noProof/>
                <w:lang w:val="en-US"/>
              </w:rPr>
              <w:t>Origins</w:t>
            </w:r>
            <w:r w:rsidR="0040244B" w:rsidRPr="00DE7F15">
              <w:rPr>
                <w:noProof/>
                <w:webHidden/>
                <w:lang w:val="en-US"/>
              </w:rPr>
              <w:tab/>
            </w:r>
            <w:r w:rsidR="0040244B" w:rsidRPr="00DE7F15">
              <w:rPr>
                <w:noProof/>
                <w:webHidden/>
                <w:lang w:val="en-US"/>
              </w:rPr>
              <w:fldChar w:fldCharType="begin"/>
            </w:r>
            <w:r w:rsidR="0040244B" w:rsidRPr="00DE7F15">
              <w:rPr>
                <w:noProof/>
                <w:webHidden/>
                <w:lang w:val="en-US"/>
              </w:rPr>
              <w:instrText xml:space="preserve"> PAGEREF _Toc467930312 \h </w:instrText>
            </w:r>
            <w:r w:rsidR="0040244B" w:rsidRPr="00DE7F15">
              <w:rPr>
                <w:noProof/>
                <w:webHidden/>
                <w:lang w:val="en-US"/>
              </w:rPr>
            </w:r>
            <w:r w:rsidR="0040244B" w:rsidRPr="00DE7F15">
              <w:rPr>
                <w:noProof/>
                <w:webHidden/>
                <w:lang w:val="en-US"/>
              </w:rPr>
              <w:fldChar w:fldCharType="separate"/>
            </w:r>
            <w:r w:rsidR="0040244B" w:rsidRPr="00DE7F15">
              <w:rPr>
                <w:noProof/>
                <w:webHidden/>
                <w:lang w:val="en-US"/>
              </w:rPr>
              <w:t>14</w:t>
            </w:r>
            <w:r w:rsidR="0040244B" w:rsidRPr="00DE7F15">
              <w:rPr>
                <w:noProof/>
                <w:webHidden/>
                <w:lang w:val="en-US"/>
              </w:rPr>
              <w:fldChar w:fldCharType="end"/>
            </w:r>
          </w:hyperlink>
        </w:p>
        <w:p w:rsidR="006D5D5D" w:rsidRPr="00DE7F15" w:rsidRDefault="00236414" w:rsidP="006D5D5D">
          <w:pPr>
            <w:rPr>
              <w:lang w:val="en-US"/>
            </w:rPr>
          </w:pPr>
          <w:r w:rsidRPr="00DE7F15">
            <w:rPr>
              <w:lang w:val="en-US"/>
            </w:rPr>
            <w:fldChar w:fldCharType="end"/>
          </w:r>
        </w:p>
      </w:sdtContent>
    </w:sdt>
    <w:p w:rsidR="006D5D5D" w:rsidRPr="00DE7F15" w:rsidRDefault="006D5D5D" w:rsidP="006D5D5D">
      <w:pPr>
        <w:rPr>
          <w:lang w:val="en-US"/>
        </w:rPr>
      </w:pPr>
    </w:p>
    <w:p w:rsidR="00A25568" w:rsidRPr="00DE7F15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0" w:name="_Toc467930301"/>
      <w:r w:rsidRPr="00DE7F15">
        <w:rPr>
          <w:lang w:val="en-US"/>
        </w:rPr>
        <w:lastRenderedPageBreak/>
        <w:t>Characters</w:t>
      </w:r>
      <w:bookmarkEnd w:id="0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>Hiring a character costs 10 Points. The costs for all further upgrades are described in their respective sections.</w:t>
      </w:r>
    </w:p>
    <w:p w:rsidR="001C734E" w:rsidRPr="00DE7F15" w:rsidRDefault="00826633" w:rsidP="006D5D5D">
      <w:pPr>
        <w:rPr>
          <w:lang w:val="en-US"/>
        </w:rPr>
      </w:pPr>
      <w:r w:rsidRPr="00DE7F15">
        <w:rPr>
          <w:lang w:val="en-US"/>
        </w:rPr>
        <w:t>A character’s base stats are 6</w:t>
      </w:r>
      <w:r w:rsidR="001C734E" w:rsidRPr="00DE7F15">
        <w:rPr>
          <w:lang w:val="en-US"/>
        </w:rPr>
        <w:t xml:space="preserve"> HP, 3 Aim and 3 Strength.</w:t>
      </w:r>
      <w:r w:rsidR="00517CE6" w:rsidRPr="00DE7F15">
        <w:rPr>
          <w:lang w:val="en-US"/>
        </w:rPr>
        <w:t xml:space="preserve"> All characters are </w:t>
      </w:r>
      <w:r w:rsidR="00517CE6" w:rsidRPr="00DE7F15">
        <w:rPr>
          <w:i/>
          <w:lang w:val="en-US"/>
        </w:rPr>
        <w:t xml:space="preserve">Human </w:t>
      </w:r>
      <w:r w:rsidR="00517CE6" w:rsidRPr="00DE7F15">
        <w:rPr>
          <w:lang w:val="en-US"/>
        </w:rPr>
        <w:t>by default.</w:t>
      </w:r>
    </w:p>
    <w:p w:rsidR="00B9134C" w:rsidRPr="00DE7F15" w:rsidRDefault="00B9134C" w:rsidP="006D5D5D">
      <w:pPr>
        <w:rPr>
          <w:lang w:val="en-US"/>
        </w:rPr>
      </w:pPr>
      <w:r w:rsidRPr="00DE7F15">
        <w:rPr>
          <w:lang w:val="en-US"/>
        </w:rPr>
        <w:t>A character has 10 Gear Points (GP) by default and can’t carry equipment with more GP in total than their Gear Points.</w:t>
      </w:r>
    </w:p>
    <w:p w:rsidR="006D5D5D" w:rsidRPr="00DE7F15" w:rsidRDefault="006D5D5D" w:rsidP="002872AE">
      <w:pPr>
        <w:pStyle w:val="Heading2"/>
        <w:rPr>
          <w:lang w:val="en-US"/>
        </w:rPr>
      </w:pPr>
      <w:r w:rsidRPr="00DE7F15">
        <w:rPr>
          <w:lang w:val="en-US"/>
        </w:rPr>
        <w:t>Classes</w:t>
      </w:r>
    </w:p>
    <w:p w:rsidR="00A517AE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must have at least one class and may purchase a second class for 2 Points and 1 Trait Point. </w:t>
      </w:r>
    </w:p>
    <w:p w:rsidR="005933EB" w:rsidRPr="00DE7F15" w:rsidRDefault="005933EB" w:rsidP="00A12F62">
      <w:pPr>
        <w:pStyle w:val="Heading3"/>
        <w:rPr>
          <w:lang w:val="en-US"/>
        </w:rPr>
      </w:pPr>
      <w:r w:rsidRPr="00DE7F15"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All-round fighter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combat specialist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Close-combat shooter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explosives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melee expert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Offensive melee expert</w:t>
            </w:r>
          </w:p>
        </w:tc>
      </w:tr>
      <w:tr w:rsidR="000E14EA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DE7F15" w:rsidRDefault="000E14EA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DE7F15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Eliminating high-profile targets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Battlefield medic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Commander</w:t>
            </w:r>
          </w:p>
        </w:tc>
      </w:tr>
      <w:tr w:rsidR="0023725C" w:rsidRPr="00DE7F15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813A79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Battlecaster</w:t>
            </w:r>
          </w:p>
        </w:tc>
      </w:tr>
      <w:tr w:rsidR="0023725C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DE7F15" w:rsidRDefault="0023725C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Pr="00DE7F15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Summoner</w:t>
            </w:r>
          </w:p>
        </w:tc>
      </w:tr>
      <w:tr w:rsidR="001F2172" w:rsidRPr="00D07308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DE7F15" w:rsidRDefault="001F2172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DE7F15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 hunter of witchers and demons</w:t>
            </w:r>
          </w:p>
        </w:tc>
      </w:tr>
      <w:tr w:rsidR="00A56BC3" w:rsidRPr="00DE7F15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Pr="00DE7F15" w:rsidRDefault="00A56BC3" w:rsidP="0023725C">
            <w:pPr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Pr="00DE7F15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Support</w:t>
            </w:r>
          </w:p>
        </w:tc>
      </w:tr>
    </w:tbl>
    <w:p w:rsidR="005933EB" w:rsidRPr="00DE7F15" w:rsidRDefault="005933EB" w:rsidP="005933EB">
      <w:pPr>
        <w:tabs>
          <w:tab w:val="left" w:pos="1843"/>
        </w:tabs>
        <w:rPr>
          <w:lang w:val="en-US"/>
        </w:rPr>
      </w:pPr>
    </w:p>
    <w:p w:rsidR="007E5C05" w:rsidRPr="00DE7F15" w:rsidRDefault="007E5C05" w:rsidP="007E5C05">
      <w:pPr>
        <w:pStyle w:val="Heading2"/>
        <w:rPr>
          <w:lang w:val="en-US"/>
        </w:rPr>
      </w:pPr>
      <w:r w:rsidRPr="00DE7F15">
        <w:rPr>
          <w:lang w:val="en-US"/>
        </w:rPr>
        <w:t>Origins</w:t>
      </w:r>
    </w:p>
    <w:p w:rsidR="007E5C05" w:rsidRPr="00DE7F15" w:rsidRDefault="007E5C05" w:rsidP="007E5C05">
      <w:pPr>
        <w:rPr>
          <w:lang w:val="en-US"/>
        </w:rPr>
      </w:pPr>
      <w:r w:rsidRPr="00DE7F15">
        <w:rPr>
          <w:lang w:val="en-US"/>
        </w:rPr>
        <w:t xml:space="preserve">Additionally, Characters may have a special </w:t>
      </w:r>
      <w:r w:rsidRPr="00DE7F15">
        <w:rPr>
          <w:i/>
          <w:lang w:val="en-US"/>
        </w:rPr>
        <w:t>Origin</w:t>
      </w:r>
      <w:r w:rsidRPr="00DE7F15">
        <w:rPr>
          <w:lang w:val="en-US"/>
        </w:rPr>
        <w:t xml:space="preserve">, giving them unique bonuses on the battlefield. You may give a character an </w:t>
      </w:r>
      <w:r w:rsidRPr="00DE7F15">
        <w:rPr>
          <w:i/>
          <w:lang w:val="en-US"/>
        </w:rPr>
        <w:t xml:space="preserve">Origin </w:t>
      </w:r>
      <w:r w:rsidRPr="00DE7F15">
        <w:rPr>
          <w:lang w:val="en-US"/>
        </w:rPr>
        <w:t>for 5P.</w:t>
      </w:r>
    </w:p>
    <w:p w:rsidR="007E5C05" w:rsidRPr="00DE7F15" w:rsidRDefault="007E5C05" w:rsidP="005933EB">
      <w:pPr>
        <w:tabs>
          <w:tab w:val="left" w:pos="1843"/>
        </w:tabs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1" w:name="_Toc467930302"/>
      <w:r w:rsidRPr="00DE7F15">
        <w:rPr>
          <w:lang w:val="en-US"/>
        </w:rPr>
        <w:t>Ranks</w:t>
      </w:r>
      <w:bookmarkEnd w:id="1"/>
    </w:p>
    <w:p w:rsidR="006D5D5D" w:rsidRPr="00DE7F15" w:rsidRDefault="006D5D5D" w:rsidP="006D5D5D">
      <w:pPr>
        <w:rPr>
          <w:lang w:val="en-US"/>
        </w:rPr>
      </w:pPr>
      <w:r w:rsidRPr="00DE7F15">
        <w:rPr>
          <w:lang w:val="en-US"/>
        </w:rPr>
        <w:t xml:space="preserve">Every character starts as a </w:t>
      </w:r>
      <w:r w:rsidRPr="00DE7F15">
        <w:rPr>
          <w:i/>
          <w:lang w:val="en-US"/>
        </w:rPr>
        <w:t>Recruit</w:t>
      </w:r>
      <w:r w:rsidRPr="00DE7F15"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RPr="00DE7F15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Recruit</w:t>
            </w:r>
            <w:r w:rsidR="00C0600E" w:rsidRPr="00DE7F15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Pr="00DE7F15" w:rsidRDefault="00E44DB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Soldier</w:t>
            </w:r>
            <w:r w:rsidR="00C0600E" w:rsidRPr="00DE7F15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Pr="00DE7F15" w:rsidRDefault="0018746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5D584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Pr="00DE7F15" w:rsidRDefault="007B05EA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Veteran</w:t>
            </w:r>
            <w:r w:rsidR="00C0600E" w:rsidRPr="00DE7F15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+ 1 Aim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St </w:t>
            </w:r>
            <w:r w:rsidR="003444DA" w:rsidRPr="00DE7F15">
              <w:rPr>
                <w:lang w:val="en-US"/>
              </w:rPr>
              <w:t>or</w:t>
            </w:r>
            <w:r w:rsidRPr="00DE7F15"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Pr="00DE7F15" w:rsidRDefault="008409D3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Officer</w:t>
            </w:r>
            <w:r w:rsidR="00C0600E" w:rsidRPr="00DE7F15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Pr="00DE7F15" w:rsidRDefault="00A949B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8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  <w:tr w:rsidR="006D5D5D" w:rsidRPr="00DE7F15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Pr="00DE7F15" w:rsidRDefault="006D5D5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Hero</w:t>
            </w:r>
            <w:r w:rsidR="00C0600E" w:rsidRPr="00DE7F15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Pr="00DE7F15" w:rsidRDefault="00BD7DE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6D5D5D" w:rsidRPr="00DE7F15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Pr="00DE7F15" w:rsidRDefault="003C34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Pr="00DE7F15" w:rsidRDefault="007B05EA" w:rsidP="00A949BC">
            <w:pPr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3C34C5" w:rsidRPr="00DE7F15">
              <w:rPr>
                <w:lang w:val="en-US"/>
              </w:rPr>
              <w:t>2</w:t>
            </w:r>
            <w:r w:rsidR="00E44DBB" w:rsidRPr="00DE7F15">
              <w:rPr>
                <w:lang w:val="en-US"/>
              </w:rPr>
              <w:t xml:space="preserve"> P</w:t>
            </w:r>
          </w:p>
        </w:tc>
      </w:tr>
    </w:tbl>
    <w:p w:rsidR="006D5D5D" w:rsidRPr="00DE7F15" w:rsidRDefault="006D5D5D" w:rsidP="006D5D5D">
      <w:pPr>
        <w:rPr>
          <w:lang w:val="en-US"/>
        </w:rPr>
      </w:pPr>
    </w:p>
    <w:p w:rsidR="0018312E" w:rsidRPr="00DE7F15" w:rsidRDefault="0018312E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2" w:name="_Toc467930303"/>
      <w:r w:rsidRPr="00DE7F15">
        <w:rPr>
          <w:lang w:val="en-US"/>
        </w:rPr>
        <w:t>Weapons</w:t>
      </w:r>
      <w:bookmarkEnd w:id="2"/>
    </w:p>
    <w:p w:rsidR="00B9134C" w:rsidRPr="00DE7F15" w:rsidRDefault="0061144F" w:rsidP="00B9134C">
      <w:pPr>
        <w:rPr>
          <w:lang w:val="en-US"/>
        </w:rPr>
      </w:pPr>
      <w:r w:rsidRPr="00DE7F15">
        <w:rPr>
          <w:lang w:val="en-US"/>
        </w:rPr>
        <w:t>A character may carry up to 4 hands worth of weapons (4*1H, 2*1H + 1*2H, 2*2H</w:t>
      </w:r>
      <w:r w:rsidR="00632996" w:rsidRPr="00DE7F15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RPr="00DE7F15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Pr="00DE7F15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Pr="00DE7F15" w:rsidRDefault="005F5B33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Pr="00DE7F15" w:rsidRDefault="005D128C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D</w:t>
            </w:r>
            <w:r w:rsidR="005F5B33" w:rsidRPr="00DE7F15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Pr="00DE7F15" w:rsidRDefault="005F5B33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AB01D4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Pr="00DE7F15" w:rsidRDefault="00AB01D4" w:rsidP="006B75BC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AB01D4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BF793B" w:rsidP="00B9134C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Pr="00DE7F15" w:rsidRDefault="00AB01D4" w:rsidP="00E176A0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031AD1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F44CFD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F793B" w:rsidRPr="00DE7F15">
              <w:rPr>
                <w:lang w:val="en-US"/>
              </w:rPr>
              <w:t xml:space="preserve"> P</w:t>
            </w:r>
          </w:p>
        </w:tc>
      </w:tr>
      <w:tr w:rsidR="0015789F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Pr="00DE7F15" w:rsidRDefault="0015789F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EC2FA9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EC2FA9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EC2FA9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4010A8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BF793B" w:rsidRPr="00DE7F15">
              <w:rPr>
                <w:lang w:val="en-US"/>
              </w:rPr>
              <w:t xml:space="preserve">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D52F5C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3009E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7440F0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RPr="00DE7F15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Pr="00DE7F15" w:rsidRDefault="00BF793B" w:rsidP="00BF793B">
            <w:pPr>
              <w:ind w:left="113" w:right="113"/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656842" w:rsidRPr="00DE7F15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BF793B" w:rsidRPr="00DE7F15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Pr="00DE7F15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Pr="00DE7F15" w:rsidRDefault="00070690" w:rsidP="00EB2755">
      <w:pPr>
        <w:rPr>
          <w:lang w:val="en-US"/>
        </w:rPr>
      </w:pPr>
    </w:p>
    <w:p w:rsidR="00070690" w:rsidRPr="00DE7F15" w:rsidRDefault="00070690" w:rsidP="00EB2755">
      <w:pPr>
        <w:rPr>
          <w:lang w:val="en-US"/>
        </w:rPr>
      </w:pPr>
    </w:p>
    <w:p w:rsidR="00672B63" w:rsidRPr="00DE7F15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 w:rsidRPr="00DE7F15">
        <w:rPr>
          <w:lang w:val="en-US"/>
        </w:rPr>
        <w:br w:type="page"/>
      </w:r>
    </w:p>
    <w:p w:rsidR="00C0600E" w:rsidRPr="00DE7F15" w:rsidRDefault="006C37AF" w:rsidP="006C37AF">
      <w:pPr>
        <w:pStyle w:val="Heading3"/>
        <w:rPr>
          <w:lang w:val="en-US"/>
        </w:rPr>
      </w:pPr>
      <w:r w:rsidRPr="00DE7F15"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6C37AF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Pr="00DE7F15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Pr="00DE7F15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  <w:r w:rsidR="00BD42A8" w:rsidRPr="00DE7F15">
              <w:rPr>
                <w:lang w:val="en-US"/>
              </w:rPr>
              <w:t>s</w:t>
            </w:r>
          </w:p>
        </w:tc>
      </w:tr>
      <w:tr w:rsidR="006C37A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Pr="00DE7F15" w:rsidRDefault="00C1186A" w:rsidP="00347020">
            <w:pPr>
              <w:rPr>
                <w:lang w:val="en-US"/>
              </w:rPr>
            </w:pPr>
            <w:r w:rsidRPr="00DE7F15"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Pr="00DE7F15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Pr="00DE7F15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Pr="00DE7F15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545B7F" w:rsidP="00205652">
            <w:pPr>
              <w:rPr>
                <w:lang w:val="en-US"/>
              </w:rPr>
            </w:pPr>
            <w:r w:rsidRPr="00DE7F15"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D137C5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Pr="00DE7F15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CD17F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Pr="00DE7F15" w:rsidRDefault="00CD17FC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Pr="00DE7F15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Pr="00DE7F15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Pr="00DE7F15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Pr="00DE7F15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495F49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Pr="00DE7F15" w:rsidRDefault="00495F49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Pr="00DE7F15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Pr="00DE7F15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Pr="00DE7F15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Either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9722E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Pr="00DE7F15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Pr="00DE7F15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Pr="00DE7F15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Pr="00DE7F15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Pr="00DE7F15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6066C0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68628B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Pr="00DE7F15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Pr="00DE7F15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6066C0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Pr="00DE7F15" w:rsidRDefault="00F349DE" w:rsidP="00FB3C07">
            <w:pPr>
              <w:rPr>
                <w:lang w:val="en-US"/>
              </w:rPr>
            </w:pPr>
            <w:r w:rsidRPr="00DE7F15"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Pr="00DE7F15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Pr="00DE7F15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</w:p>
        </w:tc>
        <w:tc>
          <w:tcPr>
            <w:tcW w:w="1413" w:type="dxa"/>
          </w:tcPr>
          <w:p w:rsidR="006066C0" w:rsidRPr="00DE7F15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</w:tr>
      <w:tr w:rsidR="009722E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Pr="00DE7F15" w:rsidRDefault="00E31A93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Pr="00DE7F15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Wide Reach</w:t>
            </w:r>
            <w:r w:rsidR="00147F33" w:rsidRPr="00DE7F15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Pr="00DE7F15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  <w:tr w:rsidR="00351B72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Pr="00DE7F15" w:rsidRDefault="00351B72" w:rsidP="009722E3">
            <w:pPr>
              <w:rPr>
                <w:lang w:val="en-US"/>
              </w:rPr>
            </w:pPr>
            <w:r w:rsidRPr="00DE7F15"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Pr="00DE7F15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Pr="00DE7F15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</w:t>
            </w:r>
            <w:r w:rsidR="00DD1CAB" w:rsidRPr="00DE7F15">
              <w:rPr>
                <w:lang w:val="en-US"/>
              </w:rPr>
              <w:t xml:space="preserve">eroll </w:t>
            </w:r>
            <w:r w:rsidR="00A542FA" w:rsidRPr="00DE7F15">
              <w:rPr>
                <w:lang w:val="en-US"/>
              </w:rPr>
              <w:t>any one</w:t>
            </w:r>
            <w:r w:rsidR="00DD1CAB" w:rsidRPr="00DE7F15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Pr="00DE7F15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</w:tr>
    </w:tbl>
    <w:p w:rsidR="000A3BA5" w:rsidRPr="00DE7F15" w:rsidRDefault="000A3BA5" w:rsidP="00351B72">
      <w:pPr>
        <w:rPr>
          <w:lang w:val="en-US"/>
        </w:rPr>
      </w:pPr>
    </w:p>
    <w:p w:rsidR="00135712" w:rsidRPr="00DE7F15" w:rsidRDefault="00135712" w:rsidP="00135712">
      <w:pPr>
        <w:pStyle w:val="Heading3"/>
        <w:rPr>
          <w:lang w:val="en-US"/>
        </w:rPr>
      </w:pPr>
      <w:r w:rsidRPr="00DE7F15"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Pr="00DE7F1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Pr="00DE7F1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420395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Pr="00DE7F1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420395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Pr="00DE7F15" w:rsidRDefault="00420395" w:rsidP="000A3BA5">
            <w:pPr>
              <w:rPr>
                <w:lang w:val="en-US"/>
              </w:rPr>
            </w:pPr>
            <w:r w:rsidRPr="00DE7F15"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Pr="00DE7F15" w:rsidRDefault="009506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</w:t>
            </w:r>
            <w:r w:rsidR="00420395" w:rsidRPr="00DE7F15">
              <w:rPr>
                <w:lang w:val="en-US"/>
              </w:rPr>
              <w:t>cm</w:t>
            </w:r>
          </w:p>
        </w:tc>
        <w:tc>
          <w:tcPr>
            <w:tcW w:w="945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Pr="00DE7F1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Pr="00DE7F1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Pr="00DE7F1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</w:tbl>
    <w:p w:rsidR="00BE29D8" w:rsidRPr="00DE7F15" w:rsidRDefault="00BE29D8" w:rsidP="00BE29D8">
      <w:pPr>
        <w:pStyle w:val="Heading3"/>
        <w:rPr>
          <w:lang w:val="en-US"/>
        </w:rPr>
      </w:pPr>
    </w:p>
    <w:p w:rsidR="00BE29D8" w:rsidRPr="00DE7F15" w:rsidRDefault="00F671C3" w:rsidP="00BE29D8">
      <w:pPr>
        <w:pStyle w:val="Heading3"/>
        <w:rPr>
          <w:lang w:val="en-US"/>
        </w:rPr>
      </w:pPr>
      <w:r w:rsidRPr="00DE7F15"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Pr="00DE7F15" w:rsidRDefault="00BE29D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Pr="00DE7F15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Pr="00DE7F15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192043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Pr="00DE7F15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Pr="00DE7F15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  <w:tr w:rsidR="00192043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Pr="00DE7F15" w:rsidRDefault="00192043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Pr="00DE7F15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Pr="00DE7F15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Pr="00DE7F15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</w:tr>
      <w:tr w:rsidR="00901218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Pr="00DE7F15" w:rsidRDefault="00901218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Pr="00DE7F15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Pr="00DE7F15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Pr="00DE7F15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440FFB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Pr="00DE7F15" w:rsidRDefault="00440FFB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Pr="00DE7F15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Pr="00DE7F15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0E2247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Pr="00DE7F15" w:rsidRDefault="000E2247" w:rsidP="00192043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Pr="00DE7F15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Pr="00DE7F15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B0186D" w:rsidRPr="00DE7F15" w:rsidRDefault="00B0186D" w:rsidP="00520B28">
      <w:pPr>
        <w:rPr>
          <w:lang w:val="en-US"/>
        </w:rPr>
      </w:pPr>
    </w:p>
    <w:p w:rsidR="00B0186D" w:rsidRPr="00DE7F15" w:rsidRDefault="00356920" w:rsidP="00B0186D">
      <w:pPr>
        <w:pStyle w:val="Heading3"/>
        <w:rPr>
          <w:lang w:val="en-US"/>
        </w:rPr>
      </w:pPr>
      <w:r w:rsidRPr="00DE7F15"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RPr="00DE7F1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Pr="00DE7F15" w:rsidRDefault="00B0186D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Pr="00DE7F15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Pr="00DE7F15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Types</w:t>
            </w:r>
          </w:p>
        </w:tc>
      </w:tr>
      <w:tr w:rsidR="0021579C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Pr="00DE7F15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Projectile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Pr="00DE7F15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Pr="00DE7F15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Pr="00DE7F15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Laser</w:t>
            </w:r>
          </w:p>
        </w:tc>
      </w:tr>
      <w:tr w:rsidR="00FC4CEF" w:rsidRPr="00DE7F1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Pr="00DE7F15" w:rsidRDefault="00FC4CEF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Pr="00DE7F15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Pr="00DE7F15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Pr="00DE7F15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</w:t>
            </w:r>
            <w:r w:rsidR="00173B1B" w:rsidRPr="00DE7F15">
              <w:rPr>
                <w:lang w:val="en-US"/>
              </w:rPr>
              <w:t>t</w:t>
            </w:r>
            <w:r w:rsidRPr="00DE7F15">
              <w:rPr>
                <w:lang w:val="en-US"/>
              </w:rPr>
              <w:t>e</w:t>
            </w:r>
          </w:p>
        </w:tc>
      </w:tr>
      <w:tr w:rsidR="0021579C" w:rsidRPr="00DE7F1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Pr="00DE7F15" w:rsidRDefault="0021579C" w:rsidP="0021579C">
            <w:pPr>
              <w:rPr>
                <w:lang w:val="en-US"/>
              </w:rPr>
            </w:pPr>
            <w:r w:rsidRPr="00DE7F15"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Pr="00DE7F15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Pr="00DE7F15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Blast X</w:t>
            </w:r>
            <w:r w:rsidR="00CC41C5" w:rsidRPr="00DE7F1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Pr="00DE7F15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Template</w:t>
            </w:r>
          </w:p>
        </w:tc>
      </w:tr>
    </w:tbl>
    <w:p w:rsidR="00135712" w:rsidRPr="00DE7F15" w:rsidRDefault="00135712" w:rsidP="00135712">
      <w:pPr>
        <w:rPr>
          <w:lang w:val="en-US"/>
        </w:rPr>
      </w:pPr>
    </w:p>
    <w:p w:rsidR="00297584" w:rsidRPr="00DE7F15" w:rsidRDefault="00297584">
      <w:pPr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135712" w:rsidRPr="00DE7F15" w:rsidRDefault="0035486E" w:rsidP="0035486E">
      <w:pPr>
        <w:pStyle w:val="Heading1"/>
        <w:rPr>
          <w:lang w:val="en-US"/>
        </w:rPr>
      </w:pPr>
      <w:bookmarkStart w:id="3" w:name="_Toc467930304"/>
      <w:r w:rsidRPr="00DE7F15">
        <w:rPr>
          <w:lang w:val="en-US"/>
        </w:rPr>
        <w:t>Weapon Upgrades</w:t>
      </w:r>
      <w:bookmarkEnd w:id="3"/>
    </w:p>
    <w:p w:rsidR="00473CDA" w:rsidRPr="00DE7F15" w:rsidRDefault="00326311" w:rsidP="00235EA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9B33D8" w:rsidRPr="00DE7F15">
        <w:rPr>
          <w:lang w:val="en-US"/>
        </w:rPr>
        <w:t xml:space="preserve">ranged </w:t>
      </w:r>
      <w:r w:rsidRPr="00DE7F15">
        <w:rPr>
          <w:lang w:val="en-US"/>
        </w:rPr>
        <w:t>weapon c</w:t>
      </w:r>
      <w:r w:rsidR="00235EAA" w:rsidRPr="00DE7F15">
        <w:rPr>
          <w:lang w:val="en-US"/>
        </w:rPr>
        <w:t>an receive up to two upgrades</w:t>
      </w:r>
      <w:r w:rsidR="004F5823" w:rsidRPr="00DE7F15">
        <w:rPr>
          <w:lang w:val="en-US"/>
        </w:rPr>
        <w:t xml:space="preserve"> </w:t>
      </w:r>
      <w:r w:rsidR="006F30F2" w:rsidRPr="00DE7F15">
        <w:rPr>
          <w:lang w:val="en-US"/>
        </w:rPr>
        <w:t xml:space="preserve">of different categories. </w:t>
      </w:r>
      <w:r w:rsidR="009B33D8" w:rsidRPr="00DE7F15">
        <w:rPr>
          <w:lang w:val="en-US"/>
        </w:rPr>
        <w:t xml:space="preserve">Melee weapons may receive two upgrades. </w:t>
      </w:r>
      <w:r w:rsidR="0072631B" w:rsidRPr="00DE7F15">
        <w:rPr>
          <w:lang w:val="en-US"/>
        </w:rPr>
        <w:t>Only weapons listed under “Weapons</w:t>
      </w:r>
      <w:r w:rsidR="00235EAA" w:rsidRPr="00DE7F15">
        <w:rPr>
          <w:lang w:val="en-US"/>
        </w:rPr>
        <w:t xml:space="preserve">” may use </w:t>
      </w:r>
      <w:r w:rsidR="0072631B" w:rsidRPr="00DE7F15">
        <w:rPr>
          <w:lang w:val="en-US"/>
        </w:rPr>
        <w:t>upgrades.</w:t>
      </w:r>
      <w:r w:rsidR="000D0E9B" w:rsidRPr="00DE7F15">
        <w:rPr>
          <w:lang w:val="en-US"/>
        </w:rPr>
        <w:t xml:space="preserve"> When equipping two identical weapons, both may be upgraded </w:t>
      </w:r>
      <w:r w:rsidR="005E6E13" w:rsidRPr="00DE7F15">
        <w:rPr>
          <w:lang w:val="en-US"/>
        </w:rPr>
        <w:t xml:space="preserve">together </w:t>
      </w:r>
      <w:r w:rsidR="000D0E9B" w:rsidRPr="00DE7F15">
        <w:rPr>
          <w:lang w:val="en-US"/>
        </w:rPr>
        <w:t>for the price of one.</w:t>
      </w:r>
    </w:p>
    <w:p w:rsidR="003B13E5" w:rsidRPr="00DE7F15" w:rsidRDefault="003B13E5" w:rsidP="003B13E5">
      <w:pPr>
        <w:pStyle w:val="Heading2"/>
        <w:rPr>
          <w:lang w:val="en-US"/>
        </w:rPr>
      </w:pPr>
      <w:r w:rsidRPr="00DE7F15"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Pr="00DE7F15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EA73F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116E7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Pr="00DE7F15" w:rsidRDefault="00801E7B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Pr="00DE7F15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Pr="00DE7F15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355257" w:rsidRPr="00DE7F15">
              <w:rPr>
                <w:lang w:val="en-US"/>
              </w:rPr>
              <w:t xml:space="preserve"> </w:t>
            </w:r>
            <w:r w:rsidR="00801E7B" w:rsidRPr="00DE7F15">
              <w:rPr>
                <w:lang w:val="en-US"/>
              </w:rPr>
              <w:t>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116E7C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8B108A" w:rsidRPr="00DE7F15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Pr="00DE7F15" w:rsidRDefault="00355257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Pr="00DE7F15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EA73F6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Pr="00DE7F15" w:rsidRDefault="00EA73F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Pr="00DE7F15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Pr="00DE7F15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Pr="00DE7F15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E24D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Pr="00DE7F15" w:rsidRDefault="00E24DA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Pr="00DE7F15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Pr="00DE7F15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4E6C18" w:rsidRPr="00DE7F15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4E6C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Pr="00DE7F15" w:rsidRDefault="004E6C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Pr="00DE7F15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</w:tbl>
    <w:p w:rsidR="003B13E5" w:rsidRPr="00DE7F15" w:rsidRDefault="003B13E5" w:rsidP="003B13E5">
      <w:pPr>
        <w:rPr>
          <w:lang w:val="en-US"/>
        </w:rPr>
      </w:pPr>
    </w:p>
    <w:p w:rsidR="006F04DF" w:rsidRPr="00DE7F15" w:rsidRDefault="006F04DF" w:rsidP="006F04DF">
      <w:pPr>
        <w:pStyle w:val="Heading2"/>
        <w:rPr>
          <w:lang w:val="en-US"/>
        </w:rPr>
      </w:pPr>
      <w:r w:rsidRPr="00DE7F15"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235EAA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Pr="00DE7F1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C8211E"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7E4F7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Pr="00DE7F15" w:rsidRDefault="007E4F75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Pr="00DE7F1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Pr="00DE7F1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Pr="00DE7F1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Pr="00DE7F1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7E4F75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Pr="00DE7F15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Pr="00DE7F15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Pr="00DE7F15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  <w:r w:rsidR="00B3682B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Pr="00DE7F15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1A16AB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B3682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Pr="00DE7F15" w:rsidRDefault="00DA3121" w:rsidP="00473CDA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Pr="00DE7F15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Pr="00DE7F15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Pr="00DE7F15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Pr="00DE7F15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9F4D76" w:rsidRPr="00DE7F15">
              <w:rPr>
                <w:lang w:val="en-US"/>
              </w:rPr>
              <w:t xml:space="preserve"> P</w:t>
            </w:r>
          </w:p>
        </w:tc>
      </w:tr>
      <w:tr w:rsidR="004E5D6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Pr="00DE7F15" w:rsidRDefault="004E5D67" w:rsidP="004E5D67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Pr="00DE7F15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4E16D0" w:rsidRPr="00DE7F15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Pr="00DE7F15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4E5D67" w:rsidRPr="00DE7F15">
              <w:rPr>
                <w:lang w:val="en-US"/>
              </w:rPr>
              <w:t xml:space="preserve">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P, </w:t>
            </w:r>
            <w:r w:rsidR="00726ACE" w:rsidRPr="00DE7F15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Pr="00DE7F15" w:rsidRDefault="000B7591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Pr="00DE7F15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726AC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Pr="00DE7F15" w:rsidRDefault="00726ACE" w:rsidP="00726ACE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Pr="00DE7F15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</w:tbl>
    <w:p w:rsidR="00473CDA" w:rsidRPr="00DE7F15" w:rsidRDefault="00473CDA" w:rsidP="00473CDA">
      <w:pPr>
        <w:rPr>
          <w:lang w:val="en-US"/>
        </w:rPr>
      </w:pPr>
    </w:p>
    <w:p w:rsidR="0035486E" w:rsidRPr="00DE7F15" w:rsidRDefault="0035486E" w:rsidP="0035486E">
      <w:pPr>
        <w:rPr>
          <w:lang w:val="en-US"/>
        </w:rPr>
      </w:pPr>
    </w:p>
    <w:p w:rsidR="003D0DE8" w:rsidRPr="00DE7F15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 w:rsidRPr="00DE7F15">
        <w:rPr>
          <w:lang w:val="en-US"/>
        </w:rPr>
        <w:br w:type="page"/>
      </w:r>
    </w:p>
    <w:p w:rsidR="00C04D7C" w:rsidRPr="00DE7F15" w:rsidRDefault="00C04D7C" w:rsidP="00C04D7C">
      <w:pPr>
        <w:pStyle w:val="Heading2"/>
        <w:rPr>
          <w:lang w:val="en-US"/>
        </w:rPr>
      </w:pPr>
      <w:r w:rsidRPr="00DE7F15"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91E6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Pr="00DE7F15" w:rsidRDefault="00391E6D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DE7F15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Spiky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292D99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Bleeding</w:t>
            </w:r>
            <w:r w:rsidRPr="00DE7F15">
              <w:rPr>
                <w:lang w:val="en-US"/>
              </w:rPr>
              <w:t>.</w:t>
            </w:r>
          </w:p>
        </w:tc>
      </w:tr>
      <w:tr w:rsidR="0035525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Pr="00DE7F15" w:rsidRDefault="00886C6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DE7F15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Poisoned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Pr="00DE7F15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 xml:space="preserve">Wide Reach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Unblocking</w:t>
            </w:r>
            <w:r w:rsidRPr="00DE7F15"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Pr="00DE7F15" w:rsidRDefault="003074BF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Pr="00DE7F15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Fire</w:t>
            </w:r>
            <w:r w:rsidR="009368BE" w:rsidRPr="00DE7F15">
              <w:rPr>
                <w:lang w:val="en-US"/>
              </w:rPr>
              <w:t xml:space="preserve"> and +1 Damage</w:t>
            </w:r>
          </w:p>
        </w:tc>
      </w:tr>
      <w:tr w:rsidR="009368BE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  <w:tr w:rsidR="009368BE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Pr="00DE7F15" w:rsidRDefault="009368B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Pr="00DE7F15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</w:t>
            </w:r>
            <w:r w:rsidR="00BF16D3" w:rsidRPr="00DE7F15">
              <w:rPr>
                <w:lang w:val="en-US"/>
              </w:rPr>
              <w:t>’s type</w:t>
            </w:r>
            <w:r w:rsidRPr="00DE7F15">
              <w:rPr>
                <w:lang w:val="en-US"/>
              </w:rPr>
              <w:t xml:space="preserve"> </w:t>
            </w:r>
            <w:r w:rsidR="00BA488D" w:rsidRPr="00DE7F15">
              <w:rPr>
                <w:lang w:val="en-US"/>
              </w:rPr>
              <w:t>becomes</w:t>
            </w:r>
            <w:r w:rsidR="00BF16D3"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and +1 Damage</w:t>
            </w:r>
          </w:p>
        </w:tc>
      </w:tr>
    </w:tbl>
    <w:p w:rsidR="003D0DE8" w:rsidRPr="00DE7F15" w:rsidRDefault="003D0DE8" w:rsidP="003D0DE8">
      <w:pPr>
        <w:rPr>
          <w:lang w:val="en-US"/>
        </w:rPr>
      </w:pPr>
    </w:p>
    <w:p w:rsidR="003D0DE8" w:rsidRPr="00DE7F15" w:rsidRDefault="003D0DE8" w:rsidP="003D0DE8">
      <w:pPr>
        <w:pStyle w:val="Heading2"/>
        <w:rPr>
          <w:lang w:val="en-US"/>
        </w:rPr>
      </w:pPr>
      <w:r w:rsidRPr="00DE7F15"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within 15cm.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Pr="00DE7F15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</w:t>
            </w:r>
            <w:r w:rsidR="000C1199" w:rsidRPr="00DE7F15">
              <w:rPr>
                <w:lang w:val="en-US"/>
              </w:rPr>
              <w:t>attacking</w:t>
            </w:r>
            <w:r w:rsidRPr="00DE7F15">
              <w:rPr>
                <w:lang w:val="en-US"/>
              </w:rPr>
              <w:t xml:space="preserve"> targets between 15cm-30cm away.</w:t>
            </w:r>
          </w:p>
        </w:tc>
      </w:tr>
      <w:tr w:rsidR="006A14EC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Pr="00DE7F15" w:rsidRDefault="006A14EC" w:rsidP="006A14EC">
            <w:pPr>
              <w:rPr>
                <w:lang w:val="en-US"/>
              </w:rPr>
            </w:pPr>
            <w:r w:rsidRPr="00DE7F15"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Pr="00DE7F15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+1 Aim when attacking targets </w:t>
            </w:r>
            <w:r w:rsidR="0066059A" w:rsidRPr="00DE7F15">
              <w:rPr>
                <w:lang w:val="en-US"/>
              </w:rPr>
              <w:t>fu</w:t>
            </w:r>
            <w:r w:rsidRPr="00DE7F15">
              <w:rPr>
                <w:lang w:val="en-US"/>
              </w:rPr>
              <w:t>rther than 30cm away.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Pr="00DE7F15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Aim and +1 to critical</w:t>
            </w:r>
            <w:r w:rsidR="00901218" w:rsidRPr="00DE7F15">
              <w:rPr>
                <w:lang w:val="en-US"/>
              </w:rPr>
              <w:t>.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Shotgun.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Flamer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Pr="00DE7F15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Pr="00DE7F15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wielding this weapon, you don’t count as unarmed in melee</w:t>
            </w:r>
            <w:r w:rsidR="00985432" w:rsidRPr="00DE7F15">
              <w:rPr>
                <w:lang w:val="en-US"/>
              </w:rPr>
              <w:t xml:space="preserve"> combat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Pr="00DE7F15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behind cover, you get +1 Aim.</w:t>
            </w:r>
          </w:p>
        </w:tc>
      </w:tr>
      <w:tr w:rsidR="00D47AD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Pr="00DE7F15" w:rsidRDefault="00D47ADE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Pr="00DE7F15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</w:t>
            </w:r>
            <w:r w:rsidR="00D47ADE" w:rsidRPr="00DE7F15">
              <w:rPr>
                <w:lang w:val="en-US"/>
              </w:rPr>
              <w:t xml:space="preserve"> +1 Aim.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Pr="00DE7F15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Gives you a </w:t>
            </w:r>
            <w:r w:rsidR="00BB5138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+ </w:t>
            </w:r>
            <w:r w:rsidR="00F240B7" w:rsidRPr="00DE7F15">
              <w:rPr>
                <w:i/>
                <w:lang w:val="en-US"/>
              </w:rPr>
              <w:t>Dodge</w:t>
            </w:r>
            <w:r w:rsidRPr="00DE7F15">
              <w:rPr>
                <w:i/>
                <w:lang w:val="en-US"/>
              </w:rPr>
              <w:t xml:space="preserve"> </w:t>
            </w:r>
            <w:r w:rsidR="00F240B7" w:rsidRPr="00DE7F15">
              <w:rPr>
                <w:i/>
                <w:lang w:val="en-US"/>
              </w:rPr>
              <w:t>R</w:t>
            </w:r>
            <w:r w:rsidRPr="00DE7F15">
              <w:rPr>
                <w:i/>
                <w:lang w:val="en-US"/>
              </w:rPr>
              <w:t>oll</w:t>
            </w:r>
            <w:r w:rsidR="00BB5138" w:rsidRPr="00DE7F15">
              <w:rPr>
                <w:lang w:val="en-US"/>
              </w:rPr>
              <w:t xml:space="preserve"> when attacked from the front</w:t>
            </w:r>
            <w:r w:rsidR="00EB39BE" w:rsidRPr="00DE7F15">
              <w:rPr>
                <w:lang w:val="en-US"/>
              </w:rPr>
              <w:t>.</w:t>
            </w:r>
            <w:r w:rsidR="00361C94" w:rsidRPr="00DE7F15">
              <w:rPr>
                <w:lang w:val="en-US"/>
              </w:rPr>
              <w:t xml:space="preserve"> </w:t>
            </w:r>
          </w:p>
        </w:tc>
      </w:tr>
      <w:tr w:rsidR="009453D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Pr="00DE7F15" w:rsidRDefault="009453D7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Pr="00DE7F15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This weapon gets +1 Damage.</w:t>
            </w:r>
          </w:p>
        </w:tc>
      </w:tr>
      <w:tr w:rsidR="003D0DE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DE7F15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 gets </w:t>
            </w:r>
            <w:r w:rsidRPr="00DE7F15">
              <w:rPr>
                <w:i/>
                <w:lang w:val="en-US"/>
              </w:rPr>
              <w:t>Penetration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Fire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Lightning.</w:t>
            </w:r>
          </w:p>
        </w:tc>
      </w:tr>
      <w:tr w:rsidR="003D0DE8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DE7F15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This weapon’s type becomes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>.</w:t>
            </w:r>
          </w:p>
        </w:tc>
      </w:tr>
      <w:tr w:rsidR="003D0DE8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Pr="00DE7F15" w:rsidRDefault="003D0DE8" w:rsidP="003D0DE8">
            <w:pPr>
              <w:rPr>
                <w:lang w:val="en-US"/>
              </w:rPr>
            </w:pPr>
            <w:r w:rsidRPr="00DE7F15"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Pr="00DE7F15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After hitting, every other attacker against the same enemy gets +1 Aim</w:t>
            </w:r>
            <w:r w:rsidR="00BD13D2" w:rsidRPr="00DE7F15">
              <w:rPr>
                <w:lang w:val="en-US"/>
              </w:rPr>
              <w:t xml:space="preserve"> in</w:t>
            </w:r>
            <w:r w:rsidRPr="00DE7F15">
              <w:rPr>
                <w:lang w:val="en-US"/>
              </w:rPr>
              <w:t xml:space="preserve"> this round.</w:t>
            </w:r>
            <w:r w:rsidR="004E0830" w:rsidRPr="00DE7F15">
              <w:rPr>
                <w:lang w:val="en-US"/>
              </w:rPr>
              <w:t xml:space="preserve"> </w:t>
            </w:r>
          </w:p>
        </w:tc>
      </w:tr>
    </w:tbl>
    <w:p w:rsidR="00467C26" w:rsidRPr="00DE7F15" w:rsidRDefault="00467C26" w:rsidP="003D0DE8">
      <w:pPr>
        <w:rPr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4" w:name="_Toc467930305"/>
      <w:r w:rsidRPr="00DE7F15">
        <w:rPr>
          <w:lang w:val="en-US"/>
        </w:rPr>
        <w:t>Armor</w:t>
      </w:r>
      <w:bookmarkEnd w:id="4"/>
    </w:p>
    <w:p w:rsidR="00EF7ACC" w:rsidRPr="00DE7F15" w:rsidRDefault="004D22CD" w:rsidP="00EF7ACC">
      <w:pPr>
        <w:rPr>
          <w:lang w:val="en-US"/>
        </w:rPr>
      </w:pPr>
      <w:r w:rsidRPr="00DE7F15">
        <w:rPr>
          <w:lang w:val="en-US"/>
        </w:rPr>
        <w:t>Each cha</w:t>
      </w:r>
      <w:r w:rsidR="001D0AB9" w:rsidRPr="00DE7F15">
        <w:rPr>
          <w:lang w:val="en-US"/>
        </w:rPr>
        <w:t>racter may carry only one armor</w:t>
      </w:r>
      <w:r w:rsidRPr="00DE7F15"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RPr="00DE7F15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1268D7"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257635">
            <w:pPr>
              <w:rPr>
                <w:lang w:val="en-US"/>
              </w:rPr>
            </w:pPr>
            <w:r w:rsidRPr="00DE7F15"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Pr="00DE7F15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1268D7" w:rsidRPr="00DE7F15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DE7F15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3+ Armor Roll, </w:t>
            </w:r>
            <w:r w:rsidRPr="00DE7F15"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Pr="00DE7F15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Pr="00DE7F15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4+ Armor Roll against </w:t>
            </w:r>
            <w:r w:rsidRPr="00DE7F15">
              <w:rPr>
                <w:i/>
                <w:lang w:val="en-US"/>
              </w:rPr>
              <w:t xml:space="preserve">Fire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Cold</w:t>
            </w:r>
            <w:r w:rsidRPr="00DE7F15"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P</w:t>
            </w:r>
          </w:p>
        </w:tc>
      </w:tr>
      <w:tr w:rsidR="00C76577" w:rsidRPr="00DE7F1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Pr="00DE7F15"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Pr="00DE7F15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8A351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C76577" w:rsidRPr="00DE7F15">
              <w:rPr>
                <w:lang w:val="en-US"/>
              </w:rPr>
              <w:t xml:space="preserve"> P</w:t>
            </w:r>
          </w:p>
        </w:tc>
      </w:tr>
      <w:tr w:rsidR="00C76577" w:rsidRPr="00DE7F1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Pr="00DE7F15" w:rsidRDefault="00C76577" w:rsidP="00EF7ACC">
            <w:pPr>
              <w:rPr>
                <w:lang w:val="en-US"/>
              </w:rPr>
            </w:pPr>
            <w:r w:rsidRPr="00DE7F15"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Pr="00DE7F15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+1 to </w:t>
            </w:r>
            <w:r w:rsidRPr="00DE7F15">
              <w:rPr>
                <w:i/>
                <w:lang w:val="en-US"/>
              </w:rPr>
              <w:t>Quickcasts</w:t>
            </w:r>
            <w:r w:rsidRPr="00DE7F15"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Pr="00DE7F15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Pr="00DE7F15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C76577" w:rsidRPr="00DE7F15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Pr="00DE7F15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4D22CD" w:rsidRPr="00DE7F15" w:rsidRDefault="004D22CD" w:rsidP="00EF7ACC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6D5D5D" w:rsidRPr="00DE7F15" w:rsidRDefault="006D5D5D" w:rsidP="006D5D5D">
      <w:pPr>
        <w:pStyle w:val="Heading1"/>
        <w:rPr>
          <w:lang w:val="en-US"/>
        </w:rPr>
      </w:pPr>
      <w:bookmarkStart w:id="5" w:name="_Toc467930306"/>
      <w:r w:rsidRPr="00DE7F15">
        <w:rPr>
          <w:lang w:val="en-US"/>
        </w:rPr>
        <w:t>Gear</w:t>
      </w:r>
      <w:bookmarkEnd w:id="5"/>
    </w:p>
    <w:p w:rsidR="005F5B33" w:rsidRPr="00DE7F15" w:rsidRDefault="00CF521A" w:rsidP="005F5B33">
      <w:pPr>
        <w:rPr>
          <w:lang w:val="en-US"/>
        </w:rPr>
      </w:pPr>
      <w:r w:rsidRPr="00DE7F15"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Pr="00DE7F1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Pr="00DE7F1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2A44C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Pr="00DE7F1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Reroll one</w:t>
            </w:r>
            <w:r w:rsidR="00670B80" w:rsidRPr="00DE7F15">
              <w:rPr>
                <w:lang w:val="en-US"/>
              </w:rPr>
              <w:t xml:space="preserve"> 1 during ranged </w:t>
            </w:r>
            <w:r w:rsidR="00670B80" w:rsidRPr="00DE7F15">
              <w:rPr>
                <w:i/>
                <w:lang w:val="en-US"/>
              </w:rPr>
              <w:t>Hit Rolls</w:t>
            </w:r>
            <w:r w:rsidR="00670B80" w:rsidRPr="00DE7F15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Pr="00DE7F1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Pr="00DE7F1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8C7A60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D7619B" w:rsidRPr="00DE7F15">
              <w:rPr>
                <w:lang w:val="en-US"/>
              </w:rPr>
              <w:t xml:space="preserve"> P</w:t>
            </w:r>
          </w:p>
        </w:tc>
      </w:tr>
      <w:tr w:rsidR="0081519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Pr="00DE7F15" w:rsidRDefault="00815195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Pr="00DE7F1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</w:t>
            </w:r>
            <w:r w:rsidR="0047473F" w:rsidRPr="00DE7F15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Pr="00DE7F1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Pr="00DE7F1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815195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Pr="00DE7F1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815195" w:rsidRPr="00DE7F15">
              <w:rPr>
                <w:lang w:val="en-US"/>
              </w:rPr>
              <w:t xml:space="preserve"> P</w:t>
            </w:r>
          </w:p>
        </w:tc>
      </w:tr>
      <w:tr w:rsidR="002E38C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Pr="00DE7F15" w:rsidRDefault="002E38C7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Pr="00DE7F15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Pr="00DE7F15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Pr="00DE7F15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8000F1" w:rsidRPr="00DE7F15">
              <w:rPr>
                <w:lang w:val="en-US"/>
              </w:rPr>
              <w:t xml:space="preserve"> </w:t>
            </w:r>
            <w:r w:rsidR="002E38C7" w:rsidRPr="00DE7F15">
              <w:rPr>
                <w:lang w:val="en-US"/>
              </w:rPr>
              <w:t>P</w:t>
            </w:r>
          </w:p>
        </w:tc>
      </w:tr>
      <w:tr w:rsidR="002A44C5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Pr="00DE7F1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Pr="00DE7F1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Pr="00DE7F15" w:rsidRDefault="004350A0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Pr="00DE7F1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4+ Armor Roll when attacked in the front (120°)</w:t>
            </w:r>
            <w:r w:rsidR="005019E8" w:rsidRPr="00DE7F15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Pr="00DE7F1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Pr="00DE7F1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8C7A60" w:rsidRPr="00DE7F1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Pr="00DE7F1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506DB0" w:rsidRPr="00DE7F15">
              <w:rPr>
                <w:lang w:val="en-US"/>
              </w:rPr>
              <w:t xml:space="preserve"> P</w:t>
            </w:r>
          </w:p>
        </w:tc>
      </w:tr>
      <w:tr w:rsidR="00403D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Pr="00DE7F15" w:rsidRDefault="00403DA0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DE7F15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Character gets </w:t>
            </w:r>
            <w:r w:rsidRPr="00DE7F15"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Pr="00DE7F15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Pr="00DE7F15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Pr="00DE7F1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761560" w:rsidRPr="00DE7F15">
              <w:rPr>
                <w:lang w:val="en-US"/>
              </w:rPr>
              <w:t xml:space="preserve"> P</w:t>
            </w:r>
          </w:p>
        </w:tc>
      </w:tr>
      <w:tr w:rsidR="00403D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Pr="00DE7F15" w:rsidRDefault="00092F6A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DE7F15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</w:t>
            </w:r>
            <w:r w:rsidR="00DE421F" w:rsidRPr="00DE7F15">
              <w:rPr>
                <w:lang w:val="en-US"/>
              </w:rPr>
              <w:t>ll characters within 5cm get a 5</w:t>
            </w:r>
            <w:r w:rsidRPr="00DE7F15">
              <w:rPr>
                <w:lang w:val="en-US"/>
              </w:rPr>
              <w:t xml:space="preserve">+ Dodge Roll against </w:t>
            </w:r>
            <w:r w:rsidRPr="00DE7F15">
              <w:rPr>
                <w:i/>
                <w:lang w:val="en-US"/>
              </w:rPr>
              <w:t xml:space="preserve">Projectile </w:t>
            </w:r>
            <w:r w:rsidRPr="00DE7F15"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Pr="00DE7F15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Pr="00DE7F15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Pr="00DE7F15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10</w:t>
            </w:r>
            <w:r w:rsidR="00092F6A" w:rsidRPr="00DE7F15">
              <w:rPr>
                <w:lang w:val="en-US"/>
              </w:rPr>
              <w:t xml:space="preserve"> P</w:t>
            </w:r>
          </w:p>
        </w:tc>
      </w:tr>
      <w:tr w:rsidR="00BB008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Pr="00DE7F15" w:rsidRDefault="00BB008B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DE7F15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Pr="00DE7F15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  <w:r w:rsidR="002F396C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Pr="00DE7F15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Pr="00DE7F1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</w:t>
            </w:r>
            <w:r w:rsidR="00D578C8" w:rsidRPr="00DE7F15">
              <w:rPr>
                <w:lang w:val="en-US"/>
              </w:rPr>
              <w:t xml:space="preserve"> P</w:t>
            </w:r>
          </w:p>
        </w:tc>
      </w:tr>
      <w:tr w:rsidR="008E4B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E4BFA" w:rsidRPr="00DE7F15" w:rsidRDefault="008E4BFA" w:rsidP="005F5B33">
            <w:pPr>
              <w:rPr>
                <w:lang w:val="en-US"/>
              </w:rPr>
            </w:pPr>
            <w:r w:rsidRPr="00DE7F15">
              <w:rPr>
                <w:lang w:val="en-US"/>
              </w:rPr>
              <w:t>Arcane Headgear</w:t>
            </w:r>
          </w:p>
        </w:tc>
        <w:tc>
          <w:tcPr>
            <w:tcW w:w="4819" w:type="dxa"/>
          </w:tcPr>
          <w:p w:rsidR="008E4BFA" w:rsidRPr="00DE7F15" w:rsidRDefault="008E4BF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reroll one 1 during spellcasting per round</w:t>
            </w:r>
          </w:p>
        </w:tc>
        <w:tc>
          <w:tcPr>
            <w:tcW w:w="709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III</w:t>
            </w:r>
          </w:p>
        </w:tc>
        <w:tc>
          <w:tcPr>
            <w:tcW w:w="709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GP</w:t>
            </w:r>
          </w:p>
        </w:tc>
        <w:tc>
          <w:tcPr>
            <w:tcW w:w="698" w:type="dxa"/>
          </w:tcPr>
          <w:p w:rsidR="008E4BFA" w:rsidRPr="00DE7F15" w:rsidRDefault="008E4BF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 P</w:t>
            </w:r>
          </w:p>
        </w:tc>
      </w:tr>
    </w:tbl>
    <w:p w:rsidR="002A44C5" w:rsidRPr="00DE7F15" w:rsidRDefault="002A44C5" w:rsidP="005F5B33">
      <w:pPr>
        <w:rPr>
          <w:lang w:val="en-US"/>
        </w:rPr>
      </w:pPr>
    </w:p>
    <w:p w:rsidR="00347020" w:rsidRPr="00DE7F15" w:rsidRDefault="00347020" w:rsidP="00347020">
      <w:pPr>
        <w:rPr>
          <w:lang w:val="en-US"/>
        </w:rPr>
      </w:pPr>
    </w:p>
    <w:p w:rsidR="009A55BC" w:rsidRPr="00DE7F15" w:rsidRDefault="009A55BC" w:rsidP="009A55BC">
      <w:pPr>
        <w:pStyle w:val="Heading1"/>
        <w:rPr>
          <w:lang w:val="en-US"/>
        </w:rPr>
      </w:pPr>
      <w:bookmarkStart w:id="6" w:name="_Toc467930307"/>
      <w:r w:rsidRPr="00DE7F15">
        <w:rPr>
          <w:lang w:val="en-US"/>
        </w:rPr>
        <w:t>Consumables</w:t>
      </w:r>
      <w:bookmarkEnd w:id="6"/>
    </w:p>
    <w:p w:rsidR="00F558C4" w:rsidRPr="00DE7F15" w:rsidRDefault="009A55BC" w:rsidP="009A55BC">
      <w:pPr>
        <w:rPr>
          <w:lang w:val="en-US"/>
        </w:rPr>
      </w:pPr>
      <w:r w:rsidRPr="00DE7F15">
        <w:rPr>
          <w:lang w:val="en-US"/>
        </w:rPr>
        <w:t>Consumables can only be used once per piece, but can be bought multiple times.</w:t>
      </w:r>
      <w:r w:rsidR="003E44E9" w:rsidRPr="00DE7F15">
        <w:rPr>
          <w:lang w:val="en-US"/>
        </w:rPr>
        <w:t xml:space="preserve"> You may use equipment during the action phase, but only one per round.</w:t>
      </w:r>
      <w:r w:rsidR="0086605E" w:rsidRPr="00DE7F15">
        <w:rPr>
          <w:lang w:val="en-US"/>
        </w:rPr>
        <w:t xml:space="preserve"> G</w:t>
      </w:r>
      <w:r w:rsidR="00B4152D" w:rsidRPr="00DE7F15">
        <w:rPr>
          <w:lang w:val="en-US"/>
        </w:rPr>
        <w:t>renades have a throw range of 1</w:t>
      </w:r>
      <w:r w:rsidR="00706BDF" w:rsidRPr="00DE7F15">
        <w:rPr>
          <w:lang w:val="en-US"/>
        </w:rPr>
        <w:t>0</w:t>
      </w:r>
      <w:r w:rsidR="0086605E" w:rsidRPr="00DE7F15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Pr="00DE7F15" w:rsidRDefault="00F558C4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Pr="00DE7F15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Pr="00DE7F15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F558C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Pr="00DE7F15" w:rsidRDefault="008C494B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DE7F15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Blast,</w:t>
            </w:r>
            <w:r w:rsidR="00CE5E08" w:rsidRPr="00DE7F15">
              <w:rPr>
                <w:i/>
                <w:lang w:val="en-US"/>
              </w:rPr>
              <w:t xml:space="preserve"> </w:t>
            </w:r>
            <w:r w:rsidR="006D23C2" w:rsidRPr="00DE7F15">
              <w:rPr>
                <w:i/>
                <w:lang w:val="en-US"/>
              </w:rPr>
              <w:t>1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Pr="00DE7F15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 X,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i/>
                <w:lang w:val="en-US"/>
              </w:rPr>
              <w:t xml:space="preserve">Blast, </w:t>
            </w:r>
            <w:r w:rsidRPr="00DE7F15">
              <w:rPr>
                <w:lang w:val="en-US"/>
              </w:rPr>
              <w:t xml:space="preserve">all enemies hit are </w:t>
            </w:r>
            <w:r w:rsidRPr="00DE7F15"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DE7F15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</w:t>
            </w:r>
            <w:r w:rsidR="004A7E35" w:rsidRPr="00DE7F1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P</w:t>
            </w:r>
          </w:p>
        </w:tc>
      </w:tr>
      <w:tr w:rsidR="0093766B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EB7361" w:rsidP="0093766B">
            <w:pPr>
              <w:rPr>
                <w:lang w:val="en-US"/>
              </w:rPr>
            </w:pPr>
            <w:r w:rsidRPr="00DE7F15"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DE7F15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second action during the </w:t>
            </w:r>
            <w:r w:rsidRPr="00DE7F15"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Pr="00DE7F15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 P</w:t>
            </w:r>
          </w:p>
        </w:tc>
      </w:tr>
      <w:tr w:rsidR="0093766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Pr="00DE7F15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DE7F15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Pr="00DE7F15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Pr="00DE7F15" w:rsidRDefault="004D5C61" w:rsidP="006D5D5D">
      <w:pPr>
        <w:pStyle w:val="Heading1"/>
        <w:rPr>
          <w:lang w:val="en-US"/>
        </w:rPr>
      </w:pPr>
      <w:bookmarkStart w:id="7" w:name="_Toc467930308"/>
      <w:r w:rsidRPr="00DE7F15">
        <w:rPr>
          <w:lang w:val="en-US"/>
        </w:rPr>
        <w:t>Artifacts</w:t>
      </w:r>
      <w:bookmarkEnd w:id="7"/>
    </w:p>
    <w:p w:rsidR="00304F0E" w:rsidRPr="00DE7F15" w:rsidRDefault="00304F0E" w:rsidP="00304F0E">
      <w:pPr>
        <w:rPr>
          <w:lang w:val="en-US"/>
        </w:rPr>
      </w:pPr>
      <w:r w:rsidRPr="00DE7F15">
        <w:rPr>
          <w:lang w:val="en-US"/>
        </w:rPr>
        <w:t xml:space="preserve">These unique weapons may only be bought by characters with a rank of at least officer. </w:t>
      </w:r>
      <w:r w:rsidR="0053609B" w:rsidRPr="00DE7F15">
        <w:rPr>
          <w:lang w:val="en-US"/>
        </w:rPr>
        <w:t>No artifact may be bought twice for one player.</w:t>
      </w:r>
      <w:r w:rsidR="00B0782B" w:rsidRPr="00DE7F15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Pr="00DE7F15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304F0E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Pr="00DE7F15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304F0E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20660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Pr="00DE7F15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120660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D62BF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Pr="00DE7F15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0C0285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D5054A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Pr="00DE7F15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</w:t>
            </w:r>
            <w:r w:rsidR="00D5054A" w:rsidRPr="00DE7F15">
              <w:rPr>
                <w:lang w:val="en-US"/>
              </w:rPr>
              <w:t xml:space="preserve"> P</w:t>
            </w:r>
          </w:p>
        </w:tc>
      </w:tr>
      <w:tr w:rsidR="00304F0E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Pr="00DE7F15" w:rsidRDefault="00196991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Pr="00DE7F15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Pr="00DE7F15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  <w:r w:rsidR="00BC5090" w:rsidRPr="00DE7F15">
              <w:rPr>
                <w:lang w:val="en-US"/>
              </w:rPr>
              <w:t>2</w:t>
            </w:r>
            <w:r w:rsidR="00196991" w:rsidRPr="00DE7F15">
              <w:rPr>
                <w:lang w:val="en-US"/>
              </w:rPr>
              <w:t xml:space="preserve"> P</w:t>
            </w:r>
          </w:p>
        </w:tc>
      </w:tr>
      <w:tr w:rsidR="002D4A3E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2D4A3E" w:rsidRPr="00DE7F15" w:rsidRDefault="002D4A3E" w:rsidP="00304F0E">
            <w:pPr>
              <w:rPr>
                <w:lang w:val="en-US"/>
              </w:rPr>
            </w:pPr>
            <w:r>
              <w:rPr>
                <w:lang w:val="en-US"/>
              </w:rPr>
              <w:t>Gladiator’s Kiss</w:t>
            </w:r>
          </w:p>
        </w:tc>
        <w:tc>
          <w:tcPr>
            <w:tcW w:w="4110" w:type="dxa"/>
          </w:tcPr>
          <w:p w:rsidR="002D4A3E" w:rsidRPr="00DE7F15" w:rsidRDefault="002D4A3E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2D4A3E" w:rsidRPr="00DE7F15" w:rsidRDefault="00EB17A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2D4A3E">
              <w:rPr>
                <w:lang w:val="en-US"/>
              </w:rPr>
              <w:t xml:space="preserve"> P 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F1FC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Pr="00DE7F15" w:rsidRDefault="008F1FC8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Pr="00DE7F15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</w:t>
            </w:r>
            <w:r w:rsidR="008F1FC8" w:rsidRPr="00DE7F15">
              <w:rPr>
                <w:lang w:val="en-US"/>
              </w:rPr>
              <w:t xml:space="preserve"> P</w:t>
            </w:r>
          </w:p>
        </w:tc>
      </w:tr>
      <w:tr w:rsidR="00945A0C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945A0C" w:rsidRPr="00DE7F15" w:rsidRDefault="002440A4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Void-Hardened Armor</w:t>
            </w:r>
          </w:p>
        </w:tc>
        <w:tc>
          <w:tcPr>
            <w:tcW w:w="4110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945A0C" w:rsidRPr="00DE7F15" w:rsidRDefault="002440A4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12 P</w:t>
            </w:r>
          </w:p>
        </w:tc>
      </w:tr>
      <w:tr w:rsidR="00830C2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Pr="00DE7F15" w:rsidRDefault="00830C27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Pr="00DE7F15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Pr="00DE7F15" w:rsidRDefault="009D701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8</w:t>
            </w:r>
            <w:r w:rsidR="00830C27" w:rsidRPr="00DE7F15">
              <w:rPr>
                <w:lang w:val="en-US"/>
              </w:rPr>
              <w:t xml:space="preserve"> P</w:t>
            </w:r>
          </w:p>
        </w:tc>
      </w:tr>
      <w:tr w:rsidR="00574868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574868" w:rsidRPr="00DE7F15" w:rsidRDefault="00574868" w:rsidP="00304F0E">
            <w:pPr>
              <w:rPr>
                <w:lang w:val="en-US"/>
              </w:rPr>
            </w:pPr>
            <w:r w:rsidRPr="00DE7F15">
              <w:rPr>
                <w:lang w:val="en-US"/>
              </w:rPr>
              <w:t>Primordial Call</w:t>
            </w:r>
          </w:p>
        </w:tc>
        <w:tc>
          <w:tcPr>
            <w:tcW w:w="4110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574868" w:rsidRPr="00DE7F15" w:rsidRDefault="0057486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6 P</w:t>
            </w:r>
          </w:p>
        </w:tc>
      </w:tr>
      <w:tr w:rsidR="0007545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75454" w:rsidRPr="00DE7F15" w:rsidRDefault="00075454" w:rsidP="00304F0E">
            <w:pPr>
              <w:rPr>
                <w:lang w:val="en-US"/>
              </w:rPr>
            </w:pPr>
            <w:r>
              <w:rPr>
                <w:lang w:val="en-US"/>
              </w:rPr>
              <w:t>Firebird’s Plume</w:t>
            </w:r>
          </w:p>
        </w:tc>
        <w:tc>
          <w:tcPr>
            <w:tcW w:w="4110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75454" w:rsidRPr="00DE7F15" w:rsidRDefault="00075454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0A33B7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0A33B7" w:rsidRDefault="000A33B7" w:rsidP="00304F0E">
            <w:pPr>
              <w:rPr>
                <w:lang w:val="en-US"/>
              </w:rPr>
            </w:pPr>
            <w:r>
              <w:rPr>
                <w:lang w:val="en-US"/>
              </w:rPr>
              <w:t>Saint’s Touch</w:t>
            </w:r>
          </w:p>
        </w:tc>
        <w:tc>
          <w:tcPr>
            <w:tcW w:w="4110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0A33B7" w:rsidRDefault="000A33B7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  <w:tr w:rsidR="00B036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B036BB" w:rsidRDefault="001F5401" w:rsidP="00304F0E">
            <w:pPr>
              <w:rPr>
                <w:lang w:val="en-US"/>
              </w:rPr>
            </w:pPr>
            <w:r>
              <w:rPr>
                <w:lang w:val="en-US"/>
              </w:rPr>
              <w:t>Eye of Kul’Rogg</w:t>
            </w:r>
          </w:p>
        </w:tc>
        <w:tc>
          <w:tcPr>
            <w:tcW w:w="4110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B036BB" w:rsidRDefault="001F540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 P</w:t>
            </w:r>
          </w:p>
        </w:tc>
      </w:tr>
    </w:tbl>
    <w:p w:rsidR="00304F0E" w:rsidRPr="00DE7F15" w:rsidRDefault="00304F0E" w:rsidP="00304F0E">
      <w:pPr>
        <w:rPr>
          <w:lang w:val="en-US"/>
        </w:rPr>
      </w:pPr>
    </w:p>
    <w:p w:rsidR="004D5C61" w:rsidRPr="00DE7F15" w:rsidRDefault="00580268" w:rsidP="00E948D3">
      <w:pPr>
        <w:pStyle w:val="MyHeading1"/>
      </w:pPr>
      <w:r w:rsidRPr="00DE7F15">
        <w:t>Volki</w:t>
      </w:r>
      <w:r w:rsidRPr="00DE7F15">
        <w:rPr>
          <w:rStyle w:val="MyHeading1Char"/>
          <w:b/>
        </w:rPr>
        <w:t>te Blaster</w:t>
      </w:r>
    </w:p>
    <w:p w:rsidR="00580268" w:rsidRPr="00DE7F15" w:rsidRDefault="00580268" w:rsidP="00E948D3">
      <w:pPr>
        <w:jc w:val="left"/>
        <w:rPr>
          <w:i/>
          <w:lang w:val="en-US"/>
        </w:rPr>
      </w:pPr>
      <w:r w:rsidRPr="00DE7F15">
        <w:rPr>
          <w:i/>
          <w:lang w:val="en-US"/>
        </w:rPr>
        <w:t>A prototype weapon of tremendous destructive capabilities.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30cm range, 2 Attacks, 5 Damage, </w:t>
      </w:r>
      <w:r w:rsidRPr="00DE7F15">
        <w:rPr>
          <w:i/>
          <w:lang w:val="en-US"/>
        </w:rPr>
        <w:t xml:space="preserve">Fire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Penetration</w:t>
      </w:r>
      <w:r w:rsidRPr="00DE7F15">
        <w:rPr>
          <w:lang w:val="en-US"/>
        </w:rPr>
        <w:t>.</w:t>
      </w:r>
      <w:r w:rsidR="00200EEF" w:rsidRPr="00DE7F15">
        <w:rPr>
          <w:lang w:val="en-US"/>
        </w:rPr>
        <w:t xml:space="preserve"> When rolling a 1 during </w:t>
      </w:r>
      <w:r w:rsidR="00200EEF" w:rsidRPr="00DE7F15">
        <w:rPr>
          <w:i/>
          <w:lang w:val="en-US"/>
        </w:rPr>
        <w:t xml:space="preserve">Hit Rolls, </w:t>
      </w:r>
      <w:r w:rsidR="00200EEF" w:rsidRPr="00DE7F15">
        <w:rPr>
          <w:lang w:val="en-US"/>
        </w:rPr>
        <w:t xml:space="preserve">the weapon overheats and the attack fails. </w:t>
      </w:r>
      <w:r w:rsidR="000B21E8" w:rsidRPr="00DE7F15">
        <w:rPr>
          <w:lang w:val="en-US"/>
        </w:rPr>
        <w:t>No rerolls of ones.</w:t>
      </w:r>
    </w:p>
    <w:p w:rsidR="000B21E8" w:rsidRPr="00DE7F15" w:rsidRDefault="006A5445" w:rsidP="00FE2F4C">
      <w:pPr>
        <w:pStyle w:val="MyHeading1"/>
      </w:pPr>
      <w:r w:rsidRPr="00DE7F15">
        <w:t>Shatterstick</w:t>
      </w:r>
    </w:p>
    <w:p w:rsidR="006A5445" w:rsidRPr="00DE7F15" w:rsidRDefault="006A5445" w:rsidP="00E948D3">
      <w:pPr>
        <w:jc w:val="left"/>
        <w:rPr>
          <w:lang w:val="en-US"/>
        </w:rPr>
      </w:pPr>
      <w:r w:rsidRPr="00DE7F15">
        <w:rPr>
          <w:i/>
          <w:lang w:val="en-US"/>
        </w:rPr>
        <w:t>A custom grenade launcher firing cluster explosives.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 2H Rifle with 20cm, 1 Attack, 3 Damage, </w:t>
      </w:r>
      <w:r w:rsidRPr="00DE7F15">
        <w:rPr>
          <w:i/>
          <w:lang w:val="en-US"/>
        </w:rPr>
        <w:t xml:space="preserve">Phys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Blast</w:t>
      </w:r>
      <w:r w:rsidR="00ED6BB2" w:rsidRPr="00DE7F15">
        <w:rPr>
          <w:lang w:val="en-US"/>
        </w:rPr>
        <w:t>. However, you may fire two</w:t>
      </w:r>
      <w:r w:rsidRPr="00DE7F15">
        <w:rPr>
          <w:lang w:val="en-US"/>
        </w:rPr>
        <w:t xml:space="preserve"> </w:t>
      </w:r>
      <w:r w:rsidR="00DB1B56" w:rsidRPr="00DE7F15">
        <w:rPr>
          <w:lang w:val="en-US"/>
        </w:rPr>
        <w:t>attacks</w:t>
      </w:r>
      <w:r w:rsidR="00ED6BB2" w:rsidRPr="00DE7F15">
        <w:rPr>
          <w:lang w:val="en-US"/>
        </w:rPr>
        <w:t xml:space="preserve">, </w:t>
      </w:r>
      <w:r w:rsidRPr="00DE7F15">
        <w:rPr>
          <w:lang w:val="en-US"/>
        </w:rPr>
        <w:t>no more than 10cm from another, but more than 5cm.</w:t>
      </w:r>
    </w:p>
    <w:p w:rsidR="00786DC4" w:rsidRPr="00DE7F15" w:rsidRDefault="00786DC4" w:rsidP="00FE2F4C">
      <w:pPr>
        <w:pStyle w:val="MyHeading1"/>
      </w:pPr>
      <w:r w:rsidRPr="00DE7F15">
        <w:t>Gorefather &amp; Gorechild</w:t>
      </w:r>
    </w:p>
    <w:p w:rsidR="00196991" w:rsidRPr="00DE7F15" w:rsidRDefault="00786DC4" w:rsidP="00E948D3">
      <w:pPr>
        <w:jc w:val="left"/>
        <w:rPr>
          <w:lang w:val="en-US"/>
        </w:rPr>
      </w:pPr>
      <w:r w:rsidRPr="00DE7F15">
        <w:rPr>
          <w:i/>
          <w:lang w:val="en-US"/>
        </w:rPr>
        <w:t>Two chainaxes, leaving nothing but a trail of gore in their wake. As massive as they are dangerous.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Both a 1H chainaxe with 1 Attack, 6 Damage, </w:t>
      </w:r>
      <w:r w:rsidRPr="00DE7F15">
        <w:rPr>
          <w:i/>
          <w:lang w:val="en-US"/>
        </w:rPr>
        <w:t>Phys</w:t>
      </w:r>
      <w:r w:rsidR="00DB6670" w:rsidRPr="00DE7F15">
        <w:rPr>
          <w:i/>
          <w:lang w:val="en-US"/>
        </w:rPr>
        <w:t>, Blade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and </w:t>
      </w:r>
      <w:r w:rsidRPr="00DE7F15">
        <w:rPr>
          <w:i/>
          <w:lang w:val="en-US"/>
        </w:rPr>
        <w:t>Rending</w:t>
      </w:r>
      <w:r w:rsidR="005D71DF" w:rsidRPr="00DE7F15">
        <w:rPr>
          <w:lang w:val="en-US"/>
        </w:rPr>
        <w:t>. You need at least 5</w:t>
      </w:r>
      <w:r w:rsidRPr="00DE7F15">
        <w:rPr>
          <w:lang w:val="en-US"/>
        </w:rPr>
        <w:t xml:space="preserve"> Strength to wield these mighty axes.</w:t>
      </w:r>
      <w:r w:rsidR="002F5AF7" w:rsidRPr="00DE7F15">
        <w:rPr>
          <w:lang w:val="en-US"/>
        </w:rPr>
        <w:t xml:space="preserve"> When you wield both at the same time, you </w:t>
      </w:r>
      <w:r w:rsidR="00572B2D">
        <w:rPr>
          <w:lang w:val="en-US"/>
        </w:rPr>
        <w:t>get one additional attack</w:t>
      </w:r>
      <w:r w:rsidR="008766B9">
        <w:rPr>
          <w:lang w:val="en-US"/>
        </w:rPr>
        <w:t xml:space="preserve">, however, attackers get a +1 bonus to hit rolls. </w:t>
      </w:r>
    </w:p>
    <w:p w:rsidR="00EB4A84" w:rsidRPr="00DE7F15" w:rsidRDefault="00EB4A84" w:rsidP="00FE2F4C">
      <w:pPr>
        <w:pStyle w:val="MyHeading1"/>
      </w:pPr>
      <w:r w:rsidRPr="00DE7F15">
        <w:t>Custodian Spear</w:t>
      </w:r>
    </w:p>
    <w:p w:rsidR="00B27983" w:rsidRDefault="00827724" w:rsidP="00E948D3">
      <w:pPr>
        <w:jc w:val="left"/>
        <w:rPr>
          <w:lang w:val="en-US"/>
        </w:rPr>
      </w:pPr>
      <w:r w:rsidRPr="00DE7F15">
        <w:rPr>
          <w:i/>
          <w:lang w:val="en-US"/>
        </w:rPr>
        <w:t>The legendary guards of the Imperial Palace, rarely allow anyone to wield one of their spears.</w:t>
      </w:r>
      <w:r w:rsidR="00E948D3" w:rsidRPr="00DE7F15">
        <w:rPr>
          <w:i/>
          <w:lang w:val="en-US"/>
        </w:rPr>
        <w:br/>
      </w:r>
      <w:r w:rsidR="006D3AD0" w:rsidRPr="00DE7F15">
        <w:rPr>
          <w:lang w:val="en-US"/>
        </w:rPr>
        <w:t>A 2H spear with 2 Attacks, 6</w:t>
      </w:r>
      <w:r w:rsidR="00D055D4" w:rsidRPr="00DE7F15">
        <w:rPr>
          <w:lang w:val="en-US"/>
        </w:rPr>
        <w:t xml:space="preserve"> Damage, </w:t>
      </w:r>
      <w:r w:rsidR="00D055D4" w:rsidRPr="00DE7F15">
        <w:rPr>
          <w:i/>
          <w:lang w:val="en-US"/>
        </w:rPr>
        <w:t>Phys, Blade</w:t>
      </w:r>
      <w:r w:rsidR="00D055D4" w:rsidRPr="00DE7F15">
        <w:rPr>
          <w:lang w:val="en-US"/>
        </w:rPr>
        <w:t xml:space="preserve"> and </w:t>
      </w:r>
      <w:r w:rsidR="004840A9">
        <w:rPr>
          <w:i/>
          <w:lang w:val="en-US"/>
        </w:rPr>
        <w:t>Multistrike</w:t>
      </w:r>
      <w:r w:rsidR="00D055D4" w:rsidRPr="00DE7F15">
        <w:rPr>
          <w:lang w:val="en-US"/>
        </w:rPr>
        <w:t>. When attacked in</w:t>
      </w:r>
      <w:r w:rsidR="003B7FB5" w:rsidRPr="00DE7F15">
        <w:rPr>
          <w:lang w:val="en-US"/>
        </w:rPr>
        <w:t xml:space="preserve"> melee, the attacker gets a -1 malus to </w:t>
      </w:r>
      <w:r w:rsidR="003B7FB5" w:rsidRPr="00DE7F15">
        <w:rPr>
          <w:i/>
          <w:lang w:val="en-US"/>
        </w:rPr>
        <w:t>Hit Rolls</w:t>
      </w:r>
      <w:r w:rsidR="003B7FB5" w:rsidRPr="00DE7F15">
        <w:rPr>
          <w:lang w:val="en-US"/>
        </w:rPr>
        <w:t>.</w:t>
      </w:r>
    </w:p>
    <w:p w:rsidR="00B27983" w:rsidRDefault="00B27983" w:rsidP="00B27983">
      <w:pPr>
        <w:pStyle w:val="MyHeading1"/>
      </w:pPr>
      <w:r>
        <w:t>Gladiator’s Kiss</w:t>
      </w:r>
    </w:p>
    <w:p w:rsidR="00B27983" w:rsidRPr="00B27983" w:rsidRDefault="00B27983" w:rsidP="00B27983">
      <w:pPr>
        <w:jc w:val="left"/>
        <w:rPr>
          <w:lang w:val="en-US"/>
        </w:rPr>
      </w:pPr>
      <w:r w:rsidRPr="00B27983">
        <w:rPr>
          <w:i/>
          <w:lang w:val="en-US"/>
        </w:rPr>
        <w:t>A special fistweapon worn only by the most fearsome fighters of the pit.</w:t>
      </w:r>
      <w:r>
        <w:rPr>
          <w:i/>
          <w:lang w:val="en-US"/>
        </w:rPr>
        <w:br/>
      </w:r>
      <w:r>
        <w:rPr>
          <w:lang w:val="en-US"/>
        </w:rPr>
        <w:t xml:space="preserve">Two 1H </w:t>
      </w:r>
      <w:r w:rsidR="009B6EDC">
        <w:rPr>
          <w:lang w:val="en-US"/>
        </w:rPr>
        <w:t xml:space="preserve">melee </w:t>
      </w:r>
      <w:r w:rsidR="00946A03">
        <w:rPr>
          <w:lang w:val="en-US"/>
        </w:rPr>
        <w:t>weapons with 1</w:t>
      </w:r>
      <w:r>
        <w:rPr>
          <w:lang w:val="en-US"/>
        </w:rPr>
        <w:t xml:space="preserve"> attacks</w:t>
      </w:r>
      <w:r w:rsidR="00852FAD">
        <w:rPr>
          <w:lang w:val="en-US"/>
        </w:rPr>
        <w:t xml:space="preserve"> and 3 Damage</w:t>
      </w:r>
      <w:r w:rsidR="00FA404A">
        <w:rPr>
          <w:lang w:val="en-US"/>
        </w:rPr>
        <w:t xml:space="preserve"> each</w:t>
      </w:r>
      <w:r>
        <w:rPr>
          <w:lang w:val="en-US"/>
        </w:rPr>
        <w:t xml:space="preserve">. </w:t>
      </w:r>
      <w:r w:rsidR="00AB3FBE">
        <w:rPr>
          <w:lang w:val="en-US"/>
        </w:rPr>
        <w:t xml:space="preserve">You get +1 attacks for each point of Strength above 4. </w:t>
      </w:r>
      <w:r w:rsidR="00761355">
        <w:rPr>
          <w:lang w:val="en-US"/>
        </w:rPr>
        <w:t>You get +1 to Damage when you have</w:t>
      </w:r>
      <w:r w:rsidR="00E31F4B">
        <w:rPr>
          <w:lang w:val="en-US"/>
        </w:rPr>
        <w:t xml:space="preserve"> no Armor roll. </w:t>
      </w:r>
    </w:p>
    <w:p w:rsidR="006379F8" w:rsidRPr="00DE7F15" w:rsidRDefault="006379F8" w:rsidP="00FE2F4C">
      <w:pPr>
        <w:pStyle w:val="MyHeading1"/>
      </w:pPr>
      <w:r w:rsidRPr="00DE7F15">
        <w:t>Blessed Plate</w:t>
      </w:r>
    </w:p>
    <w:p w:rsidR="006379F8" w:rsidRPr="00DE7F15" w:rsidRDefault="006379F8" w:rsidP="00E948D3">
      <w:pPr>
        <w:jc w:val="left"/>
        <w:rPr>
          <w:lang w:val="en-US"/>
        </w:rPr>
      </w:pPr>
      <w:r w:rsidRPr="00DE7F15">
        <w:rPr>
          <w:i/>
          <w:lang w:val="en-US"/>
        </w:rPr>
        <w:t>It is said, that this marvelous</w:t>
      </w:r>
      <w:r w:rsidR="00EA1BB3" w:rsidRPr="00DE7F15">
        <w:rPr>
          <w:i/>
          <w:lang w:val="en-US"/>
        </w:rPr>
        <w:t xml:space="preserve"> piece of armor was blessed by</w:t>
      </w:r>
      <w:r w:rsidRPr="00DE7F15">
        <w:rPr>
          <w:i/>
          <w:lang w:val="en-US"/>
        </w:rPr>
        <w:t xml:space="preserve"> Himself.</w:t>
      </w:r>
      <w:r w:rsidR="00E948D3" w:rsidRPr="00DE7F15">
        <w:rPr>
          <w:i/>
          <w:lang w:val="en-US"/>
        </w:rPr>
        <w:br/>
      </w:r>
      <w:r w:rsidR="00E948D3" w:rsidRPr="00DE7F15">
        <w:rPr>
          <w:lang w:val="en-US"/>
        </w:rPr>
        <w:t xml:space="preserve">Counts as Armor, you </w:t>
      </w:r>
      <w:r w:rsidR="00692875" w:rsidRPr="00DE7F15">
        <w:rPr>
          <w:lang w:val="en-US"/>
        </w:rPr>
        <w:t>may not equip any other Armor. You get</w:t>
      </w:r>
      <w:r w:rsidR="00E948D3" w:rsidRPr="00DE7F15">
        <w:rPr>
          <w:lang w:val="en-US"/>
        </w:rPr>
        <w:t xml:space="preserve"> a </w:t>
      </w:r>
      <w:r w:rsidR="00D00340" w:rsidRPr="00DE7F15">
        <w:rPr>
          <w:lang w:val="en-US"/>
        </w:rPr>
        <w:t>3</w:t>
      </w:r>
      <w:r w:rsidR="00E948D3" w:rsidRPr="00DE7F15">
        <w:rPr>
          <w:lang w:val="en-US"/>
        </w:rPr>
        <w:t>+ Armor roll and a 5+ Save roll.</w:t>
      </w:r>
    </w:p>
    <w:p w:rsidR="00692875" w:rsidRPr="00DE7F15" w:rsidRDefault="00692875" w:rsidP="00692875">
      <w:pPr>
        <w:pStyle w:val="ClassStyle"/>
      </w:pPr>
      <w:r w:rsidRPr="00DE7F15">
        <w:t>Void-Hardened Armor</w:t>
      </w:r>
    </w:p>
    <w:p w:rsidR="00692875" w:rsidRPr="00DE7F15" w:rsidRDefault="00692875" w:rsidP="00692875">
      <w:pPr>
        <w:rPr>
          <w:i/>
          <w:lang w:val="en-US"/>
        </w:rPr>
      </w:pPr>
      <w:r w:rsidRPr="00DE7F15">
        <w:rPr>
          <w:i/>
          <w:lang w:val="en-US"/>
        </w:rPr>
        <w:t>Forged in the ever-burning forges of Mars, this armor can withstand any blow.</w:t>
      </w:r>
    </w:p>
    <w:p w:rsidR="00692875" w:rsidRPr="00DE7F15" w:rsidRDefault="00692875" w:rsidP="00692875">
      <w:pPr>
        <w:rPr>
          <w:lang w:val="en-US"/>
        </w:rPr>
      </w:pPr>
      <w:r w:rsidRPr="00DE7F15">
        <w:rPr>
          <w:lang w:val="en-US"/>
        </w:rPr>
        <w:t>Counts as Armor, you may not equip any other Armor. You get a 4+ Armor roll and all attacks made against you have -1 Damage.</w:t>
      </w:r>
    </w:p>
    <w:p w:rsidR="0075052D" w:rsidRPr="00DE7F15" w:rsidRDefault="0075052D" w:rsidP="00FE2F4C">
      <w:pPr>
        <w:pStyle w:val="MyHeading1"/>
      </w:pPr>
      <w:r w:rsidRPr="00DE7F15">
        <w:t>Infernal Cloak</w:t>
      </w:r>
    </w:p>
    <w:p w:rsidR="008F1FC8" w:rsidRPr="00DE7F15" w:rsidRDefault="0075052D" w:rsidP="00E948D3">
      <w:pPr>
        <w:jc w:val="left"/>
        <w:rPr>
          <w:lang w:val="en-US"/>
        </w:rPr>
      </w:pPr>
      <w:r w:rsidRPr="00DE7F15">
        <w:rPr>
          <w:i/>
          <w:lang w:val="en-US"/>
        </w:rPr>
        <w:t>A magic cloak that burns all who dare to come to close to its bearer.</w:t>
      </w:r>
      <w:r w:rsidR="00E948D3" w:rsidRPr="00DE7F15">
        <w:rPr>
          <w:i/>
          <w:lang w:val="en-US"/>
        </w:rPr>
        <w:br/>
      </w:r>
      <w:r w:rsidRPr="00DE7F15">
        <w:rPr>
          <w:lang w:val="en-US"/>
        </w:rPr>
        <w:t xml:space="preserve">At the beginning of your turn, every </w:t>
      </w:r>
      <w:r w:rsidR="000D0923" w:rsidRPr="00DE7F15">
        <w:rPr>
          <w:lang w:val="en-US"/>
        </w:rPr>
        <w:t>enemy within 10cm takes a 2</w:t>
      </w:r>
      <w:r w:rsidRPr="00DE7F15">
        <w:rPr>
          <w:lang w:val="en-US"/>
        </w:rPr>
        <w:t>D hit.</w:t>
      </w:r>
      <w:r w:rsidR="00150B37" w:rsidRPr="00DE7F15">
        <w:rPr>
          <w:lang w:val="en-US"/>
        </w:rPr>
        <w:t xml:space="preserve"> Ignores </w:t>
      </w:r>
      <w:r w:rsidR="00150B37" w:rsidRPr="00DE7F15">
        <w:rPr>
          <w:i/>
          <w:lang w:val="en-US"/>
        </w:rPr>
        <w:t xml:space="preserve">Dodge </w:t>
      </w:r>
      <w:r w:rsidR="00150B37" w:rsidRPr="00DE7F15">
        <w:rPr>
          <w:lang w:val="en-US"/>
        </w:rPr>
        <w:t>rolls.</w:t>
      </w:r>
    </w:p>
    <w:p w:rsidR="00DE7F15" w:rsidRPr="00DE7F15" w:rsidRDefault="00DE7F15" w:rsidP="00DE7F15">
      <w:pPr>
        <w:pStyle w:val="MyHeading1"/>
      </w:pPr>
      <w:r w:rsidRPr="00DE7F15">
        <w:t>Primordial Call</w:t>
      </w:r>
    </w:p>
    <w:p w:rsidR="00DE7F15" w:rsidRPr="00DE7F15" w:rsidRDefault="00DE7F15" w:rsidP="00DE7F15">
      <w:pPr>
        <w:rPr>
          <w:i/>
          <w:lang w:val="en-US"/>
        </w:rPr>
      </w:pPr>
      <w:r w:rsidRPr="00DE7F15">
        <w:rPr>
          <w:i/>
          <w:lang w:val="en-US"/>
        </w:rPr>
        <w:t>A ring, imbued with the blessings of the elements.</w:t>
      </w:r>
    </w:p>
    <w:p w:rsidR="00BF7899" w:rsidRDefault="00DE7F15" w:rsidP="00DE7F15">
      <w:pPr>
        <w:rPr>
          <w:lang w:val="en-US"/>
        </w:rPr>
      </w:pPr>
      <w:r>
        <w:rPr>
          <w:lang w:val="en-US"/>
        </w:rPr>
        <w:t>All your physical damage is reduced to zero. Damage with e</w:t>
      </w:r>
      <w:r w:rsidR="00536535">
        <w:rPr>
          <w:lang w:val="en-US"/>
        </w:rPr>
        <w:t>lemental attacks is reduced by 2</w:t>
      </w:r>
      <w:r>
        <w:rPr>
          <w:lang w:val="en-US"/>
        </w:rPr>
        <w:t>.</w:t>
      </w:r>
      <w:r w:rsidR="00AC372D">
        <w:rPr>
          <w:lang w:val="en-US"/>
        </w:rPr>
        <w:t xml:space="preserve"> </w:t>
      </w:r>
      <w:r w:rsidR="00DC1C2D">
        <w:rPr>
          <w:lang w:val="en-US"/>
        </w:rPr>
        <w:t xml:space="preserve">You get a +1 bonus to critical hits. </w:t>
      </w:r>
      <w:r>
        <w:rPr>
          <w:lang w:val="en-US"/>
        </w:rPr>
        <w:t xml:space="preserve">All </w:t>
      </w:r>
      <w:r>
        <w:rPr>
          <w:i/>
          <w:lang w:val="en-US"/>
        </w:rPr>
        <w:t xml:space="preserve">Burning </w:t>
      </w:r>
      <w:r>
        <w:rPr>
          <w:lang w:val="en-US"/>
        </w:rPr>
        <w:t xml:space="preserve">inflicted by you now deals a 5D hit and stacks. All </w:t>
      </w:r>
      <w:r w:rsidRPr="00DE7F15">
        <w:rPr>
          <w:i/>
          <w:lang w:val="en-US"/>
        </w:rPr>
        <w:t>Shocked</w:t>
      </w:r>
      <w:r>
        <w:rPr>
          <w:lang w:val="en-US"/>
        </w:rPr>
        <w:t xml:space="preserve"> units loose both their movement- and action phase. </w:t>
      </w:r>
      <w:r w:rsidR="00867F85">
        <w:rPr>
          <w:lang w:val="en-US"/>
        </w:rPr>
        <w:t xml:space="preserve">All </w:t>
      </w:r>
      <w:r w:rsidR="00867F85">
        <w:rPr>
          <w:i/>
          <w:lang w:val="en-US"/>
        </w:rPr>
        <w:t xml:space="preserve">Chilled </w:t>
      </w:r>
      <w:r w:rsidR="00867F85">
        <w:rPr>
          <w:lang w:val="en-US"/>
        </w:rPr>
        <w:t>enemies can’t move at all and the bonus for attackers stacks.</w:t>
      </w:r>
      <w:r>
        <w:rPr>
          <w:lang w:val="en-US"/>
        </w:rPr>
        <w:t xml:space="preserve"> </w:t>
      </w:r>
    </w:p>
    <w:p w:rsidR="00BF7899" w:rsidRDefault="00BF7899" w:rsidP="00BF7899">
      <w:pPr>
        <w:pStyle w:val="MyHeading1"/>
      </w:pPr>
      <w:r>
        <w:t>Firebird’s Plume</w:t>
      </w:r>
    </w:p>
    <w:p w:rsidR="000F7541" w:rsidRDefault="00BF7899" w:rsidP="00BF7899">
      <w:pPr>
        <w:jc w:val="left"/>
        <w:rPr>
          <w:lang w:val="en-US"/>
        </w:rPr>
      </w:pPr>
      <w:r>
        <w:rPr>
          <w:i/>
          <w:lang w:val="en-US"/>
        </w:rPr>
        <w:t>A cloak made from a phoenix’s feathers, engulfing the wearer in searing flames.</w:t>
      </w:r>
      <w:r>
        <w:rPr>
          <w:i/>
          <w:lang w:val="en-US"/>
        </w:rPr>
        <w:br/>
      </w:r>
      <w:r>
        <w:rPr>
          <w:lang w:val="en-US"/>
        </w:rPr>
        <w:t>All your Fire-based attacks</w:t>
      </w:r>
      <w:r w:rsidR="0038311A">
        <w:rPr>
          <w:lang w:val="en-US"/>
        </w:rPr>
        <w:t xml:space="preserve"> and spells</w:t>
      </w:r>
      <w:r>
        <w:rPr>
          <w:lang w:val="en-US"/>
        </w:rPr>
        <w:t xml:space="preserve"> get +1 damage</w:t>
      </w:r>
      <w:r w:rsidR="005A31F3">
        <w:rPr>
          <w:lang w:val="en-US"/>
        </w:rPr>
        <w:t>/wound rolls</w:t>
      </w:r>
      <w:r>
        <w:rPr>
          <w:lang w:val="en-US"/>
        </w:rPr>
        <w:t xml:space="preserve">, including hits from </w:t>
      </w:r>
      <w:r>
        <w:rPr>
          <w:i/>
          <w:lang w:val="en-US"/>
        </w:rPr>
        <w:t>Burning</w:t>
      </w:r>
      <w:r>
        <w:rPr>
          <w:lang w:val="en-US"/>
        </w:rPr>
        <w:t xml:space="preserve">. </w:t>
      </w:r>
      <w:r w:rsidR="00C67A1F">
        <w:rPr>
          <w:lang w:val="en-US"/>
        </w:rPr>
        <w:t>All other damage types get -1 damage.</w:t>
      </w:r>
    </w:p>
    <w:p w:rsidR="000F7541" w:rsidRDefault="000F7541" w:rsidP="000F7541">
      <w:pPr>
        <w:pStyle w:val="MyHeading1"/>
      </w:pPr>
      <w:r>
        <w:t>Saint’s Touch</w:t>
      </w:r>
    </w:p>
    <w:p w:rsidR="000F7541" w:rsidRPr="000F7541" w:rsidRDefault="000F7541" w:rsidP="000F7541">
      <w:pPr>
        <w:jc w:val="left"/>
        <w:rPr>
          <w:lang w:val="en-US"/>
        </w:rPr>
      </w:pPr>
      <w:r w:rsidRPr="000F7541">
        <w:rPr>
          <w:i/>
          <w:lang w:val="en-US"/>
        </w:rPr>
        <w:t>A ring, passed onwards by the Blessed Lady herself to spread hope and faith.</w:t>
      </w:r>
      <w:r>
        <w:rPr>
          <w:i/>
          <w:lang w:val="en-US"/>
        </w:rPr>
        <w:br/>
      </w:r>
      <w:r>
        <w:rPr>
          <w:lang w:val="en-US"/>
        </w:rPr>
        <w:t xml:space="preserve">Your </w:t>
      </w:r>
      <w:r>
        <w:rPr>
          <w:i/>
          <w:lang w:val="en-US"/>
        </w:rPr>
        <w:t>Healing Touch</w:t>
      </w:r>
      <w:r w:rsidR="00861111">
        <w:rPr>
          <w:i/>
          <w:lang w:val="en-US"/>
        </w:rPr>
        <w:t xml:space="preserve"> </w:t>
      </w:r>
      <w:r w:rsidR="00861111">
        <w:rPr>
          <w:lang w:val="en-US"/>
        </w:rPr>
        <w:t xml:space="preserve">and </w:t>
      </w:r>
      <w:r w:rsidR="00861111">
        <w:rPr>
          <w:i/>
          <w:lang w:val="en-US"/>
        </w:rPr>
        <w:t>Protection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may now target two units, roll separate rolls. </w:t>
      </w:r>
      <w:r w:rsidR="002921D2">
        <w:rPr>
          <w:lang w:val="en-US"/>
        </w:rPr>
        <w:t>You get a 6+ Save Roll.</w:t>
      </w:r>
    </w:p>
    <w:p w:rsidR="00285048" w:rsidRDefault="00285048" w:rsidP="00285048">
      <w:pPr>
        <w:pStyle w:val="MyHeading1"/>
      </w:pPr>
      <w:r>
        <w:t>Eye of Kul’Rogg</w:t>
      </w:r>
    </w:p>
    <w:p w:rsidR="00FB4BBC" w:rsidRPr="00285048" w:rsidRDefault="00285048" w:rsidP="00285048">
      <w:pPr>
        <w:jc w:val="left"/>
        <w:rPr>
          <w:lang w:val="en-US"/>
        </w:rPr>
      </w:pPr>
      <w:r w:rsidRPr="00285048">
        <w:rPr>
          <w:i/>
          <w:lang w:val="en-US"/>
        </w:rPr>
        <w:t xml:space="preserve">A demonic eye, said </w:t>
      </w:r>
      <w:r>
        <w:rPr>
          <w:i/>
          <w:lang w:val="en-US"/>
        </w:rPr>
        <w:t>to be taken from a great demon.</w:t>
      </w:r>
      <w:r>
        <w:rPr>
          <w:i/>
          <w:lang w:val="en-US"/>
        </w:rPr>
        <w:br/>
      </w:r>
      <w:r>
        <w:rPr>
          <w:lang w:val="en-US"/>
        </w:rPr>
        <w:t xml:space="preserve">All units </w:t>
      </w:r>
      <w:r w:rsidR="00B2556E">
        <w:rPr>
          <w:lang w:val="en-US"/>
        </w:rPr>
        <w:t>summoned by you have +1 Damage and you may have one additional Familiar summoned.</w:t>
      </w:r>
      <w:r w:rsidR="00C16B4A" w:rsidRPr="00285048">
        <w:rPr>
          <w:lang w:val="en-US"/>
        </w:rPr>
        <w:br w:type="page"/>
      </w:r>
    </w:p>
    <w:p w:rsidR="00BA487D" w:rsidRPr="00DE7F15" w:rsidRDefault="00C16B4A" w:rsidP="00C16B4A">
      <w:pPr>
        <w:pStyle w:val="Heading1"/>
        <w:rPr>
          <w:lang w:val="en-US"/>
        </w:rPr>
      </w:pPr>
      <w:bookmarkStart w:id="8" w:name="_Toc467930309"/>
      <w:r w:rsidRPr="00DE7F15"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D07308" w:rsidTr="0048215E">
        <w:tc>
          <w:tcPr>
            <w:tcW w:w="3020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Melee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Whirlwind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75D5D" w:rsidRPr="00DE7F15">
              <w:rPr>
                <w:lang w:val="en-US"/>
              </w:rPr>
              <w:t>Your next a</w:t>
            </w:r>
            <w:r w:rsidRPr="00DE7F15">
              <w:rPr>
                <w:lang w:val="en-US"/>
              </w:rPr>
              <w:t>ttack</w:t>
            </w:r>
            <w:r w:rsidR="00081646" w:rsidRPr="00DE7F15">
              <w:rPr>
                <w:lang w:val="en-US"/>
              </w:rPr>
              <w:t xml:space="preserve"> attacks</w:t>
            </w:r>
            <w:r w:rsidRPr="00DE7F15">
              <w:rPr>
                <w:lang w:val="en-US"/>
              </w:rPr>
              <w:t xml:space="preserve"> all enemies in melee range with a malus of -1 to your Strength.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Lunge</w:t>
            </w:r>
          </w:p>
          <w:p w:rsidR="00FB4BBC" w:rsidRPr="00DE7F15" w:rsidRDefault="00C13BD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FB4BBC" w:rsidRPr="00DE7F15">
              <w:rPr>
                <w:lang w:val="en-US"/>
              </w:rPr>
              <w:t xml:space="preserve">Your </w:t>
            </w:r>
            <w:r w:rsidRPr="00DE7F15">
              <w:rPr>
                <w:lang w:val="en-US"/>
              </w:rPr>
              <w:t xml:space="preserve">next </w:t>
            </w:r>
            <w:r w:rsidR="00FB4BBC" w:rsidRPr="00DE7F15">
              <w:rPr>
                <w:i/>
                <w:lang w:val="en-US"/>
              </w:rPr>
              <w:t>charge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in this round</w:t>
            </w:r>
            <w:r w:rsidR="00FB4BBC" w:rsidRPr="00DE7F15">
              <w:rPr>
                <w:i/>
                <w:lang w:val="en-US"/>
              </w:rPr>
              <w:t xml:space="preserve"> </w:t>
            </w:r>
            <w:r w:rsidR="00FB4BBC" w:rsidRPr="00DE7F15">
              <w:rPr>
                <w:lang w:val="en-US"/>
              </w:rPr>
              <w:t>is increased to 10cm.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Execute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6D3384" w:rsidRPr="00DE7F15">
              <w:rPr>
                <w:lang w:val="en-US"/>
              </w:rPr>
              <w:t xml:space="preserve">Your next attack executes: </w:t>
            </w:r>
            <w:r w:rsidRPr="00DE7F15">
              <w:rPr>
                <w:lang w:val="en-US"/>
              </w:rPr>
              <w:t xml:space="preserve">a deadly attack with a malus of -2 to your </w:t>
            </w:r>
            <w:r w:rsidRPr="00DE7F15">
              <w:rPr>
                <w:i/>
                <w:lang w:val="en-US"/>
              </w:rPr>
              <w:t xml:space="preserve">Hit </w:t>
            </w:r>
            <w:r w:rsidRPr="00DE7F15">
              <w:rPr>
                <w:lang w:val="en-US"/>
              </w:rPr>
              <w:t>roll. If it wounds, it deals two extra wounds.</w:t>
            </w:r>
          </w:p>
          <w:p w:rsidR="00CB077B" w:rsidRPr="00DE7F15" w:rsidRDefault="001F57D9" w:rsidP="001F57D9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Fighting Stance</w:t>
            </w:r>
          </w:p>
          <w:p w:rsidR="001F57D9" w:rsidRPr="00DE7F15" w:rsidRDefault="001F57D9" w:rsidP="001F57D9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C50C9E" w:rsidRPr="00DE7F15">
              <w:rPr>
                <w:lang w:val="en-US"/>
              </w:rPr>
              <w:t>Until next round, you gain a +1 bonus to Strength when attacked in melee.</w:t>
            </w:r>
          </w:p>
          <w:p w:rsidR="0020604D" w:rsidRPr="00DE7F15" w:rsidRDefault="0020604D" w:rsidP="0020604D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Flurry</w:t>
            </w:r>
          </w:p>
          <w:p w:rsidR="00E1762E" w:rsidRPr="00DE7F15" w:rsidRDefault="0020604D" w:rsidP="0020604D">
            <w:pPr>
              <w:rPr>
                <w:lang w:val="en-US"/>
              </w:rPr>
            </w:pPr>
            <w:r w:rsidRPr="00DE7F15">
              <w:rPr>
                <w:lang w:val="en-US"/>
              </w:rPr>
              <w:t>Skill: Roll a dice for e</w:t>
            </w:r>
            <w:r w:rsidR="00490735" w:rsidRPr="00DE7F15">
              <w:rPr>
                <w:lang w:val="en-US"/>
              </w:rPr>
              <w:t>very attack you have. For each 3</w:t>
            </w:r>
            <w:r w:rsidRPr="00DE7F15"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Pr="00DE7F15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Ranged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Burstfire</w:t>
            </w:r>
          </w:p>
          <w:p w:rsidR="00FB4BBC" w:rsidRPr="00DE7F15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</w:t>
            </w:r>
            <w:r w:rsidR="00976D62" w:rsidRPr="00DE7F15">
              <w:rPr>
                <w:lang w:val="en-US"/>
              </w:rPr>
              <w:t>With y</w:t>
            </w:r>
            <w:r w:rsidR="00036BAA" w:rsidRPr="00DE7F15">
              <w:rPr>
                <w:lang w:val="en-US"/>
              </w:rPr>
              <w:t>our next attack</w:t>
            </w:r>
            <w:r w:rsidR="00976D62" w:rsidRPr="00DE7F15">
              <w:rPr>
                <w:lang w:val="en-US"/>
              </w:rPr>
              <w:t>, you</w:t>
            </w:r>
            <w:r w:rsidR="00036BAA" w:rsidRPr="00DE7F15">
              <w:rPr>
                <w:lang w:val="en-US"/>
              </w:rPr>
              <w:t xml:space="preserve"> a</w:t>
            </w:r>
            <w:r w:rsidRPr="00DE7F15"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Pr="00DE7F15" w:rsidRDefault="00505BAC" w:rsidP="00505BAC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Aimed Shot</w:t>
            </w:r>
          </w:p>
          <w:p w:rsidR="00344BBB" w:rsidRPr="00DE7F15" w:rsidRDefault="00505BAC" w:rsidP="00344BB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Forfeit your movement action to get +1 to your </w:t>
            </w:r>
            <w:r w:rsidR="002E1C47" w:rsidRPr="00DE7F15">
              <w:rPr>
                <w:lang w:val="en-US"/>
              </w:rPr>
              <w:t xml:space="preserve">aim and </w:t>
            </w:r>
            <w:r w:rsidRPr="00DE7F15">
              <w:rPr>
                <w:lang w:val="en-US"/>
              </w:rPr>
              <w:t xml:space="preserve">critical. </w:t>
            </w:r>
          </w:p>
          <w:p w:rsidR="00E82962" w:rsidRPr="00DE7F15" w:rsidRDefault="00E82962" w:rsidP="00E82962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Rapid Advance</w:t>
            </w:r>
          </w:p>
          <w:p w:rsidR="00E82962" w:rsidRPr="00DE7F15" w:rsidRDefault="00E82962" w:rsidP="00E82962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Pr="00DE7F15" w:rsidRDefault="00273C65" w:rsidP="00273C65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Spray and Pray</w:t>
            </w:r>
          </w:p>
          <w:p w:rsidR="00273C65" w:rsidRPr="00DE7F15" w:rsidRDefault="00273C65" w:rsidP="00273C65">
            <w:pPr>
              <w:rPr>
                <w:lang w:val="en-US"/>
              </w:rPr>
            </w:pPr>
            <w:r w:rsidRPr="00DE7F15"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Pr="00DE7F15" w:rsidRDefault="00FB4BBC" w:rsidP="0048215E">
            <w:pPr>
              <w:pStyle w:val="Heading3"/>
              <w:outlineLvl w:val="2"/>
              <w:rPr>
                <w:lang w:val="en-US"/>
              </w:rPr>
            </w:pPr>
            <w:r w:rsidRPr="00DE7F15">
              <w:rPr>
                <w:lang w:val="en-US"/>
              </w:rPr>
              <w:t>Combat Skills</w:t>
            </w:r>
          </w:p>
          <w:p w:rsidR="00FB4BBC" w:rsidRPr="00DE7F15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one.</w:t>
            </w:r>
          </w:p>
          <w:p w:rsidR="00D07308" w:rsidRDefault="00D07308" w:rsidP="00D07308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Battlecasting</w:t>
            </w:r>
          </w:p>
          <w:p w:rsidR="00D07308" w:rsidRPr="00D07308" w:rsidRDefault="00D07308" w:rsidP="00D07308">
            <w:pPr>
              <w:rPr>
                <w:lang w:val="en-US"/>
              </w:rPr>
            </w:pPr>
            <w:r>
              <w:rPr>
                <w:lang w:val="en-US"/>
              </w:rPr>
              <w:t>Pick one of your level 1 spells – it now counts as skill when cast.</w:t>
            </w:r>
            <w:r w:rsidR="000F06B7">
              <w:rPr>
                <w:lang w:val="en-US"/>
              </w:rPr>
              <w:t xml:space="preserve"> You may not cast another spell after casting this one</w:t>
            </w:r>
            <w:r w:rsidR="00EB3DE5">
              <w:rPr>
                <w:lang w:val="en-US"/>
              </w:rPr>
              <w:t xml:space="preserve"> in this round</w:t>
            </w:r>
            <w:bookmarkStart w:id="9" w:name="_GoBack"/>
            <w:bookmarkEnd w:id="9"/>
            <w:r w:rsidR="000F06B7">
              <w:rPr>
                <w:lang w:val="en-US"/>
              </w:rPr>
              <w:t>.</w:t>
            </w:r>
          </w:p>
          <w:p w:rsidR="003A24FF" w:rsidRPr="00DE7F15" w:rsidRDefault="003A24FF" w:rsidP="003A24FF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</w:p>
          <w:p w:rsidR="003A24FF" w:rsidRPr="00DE7F15" w:rsidRDefault="000F7D75" w:rsidP="003A24FF">
            <w:pPr>
              <w:rPr>
                <w:lang w:val="en-US"/>
              </w:rPr>
            </w:pPr>
            <w:r w:rsidRPr="00DE7F15">
              <w:rPr>
                <w:lang w:val="en-US"/>
              </w:rPr>
              <w:t>Learn to handle a wild animal (companion).</w:t>
            </w:r>
          </w:p>
          <w:p w:rsidR="00CB077B" w:rsidRPr="00DE7F15" w:rsidRDefault="00CB077B" w:rsidP="00CB077B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>Heads Down</w:t>
            </w:r>
          </w:p>
          <w:p w:rsidR="00CB077B" w:rsidRPr="00DE7F15" w:rsidRDefault="00CB077B" w:rsidP="00CB077B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When you have </w:t>
            </w:r>
            <w:r w:rsidR="00F619B8" w:rsidRPr="00DE7F15">
              <w:rPr>
                <w:lang w:val="en-US"/>
              </w:rPr>
              <w:t xml:space="preserve">not </w:t>
            </w:r>
            <w:r w:rsidRPr="00DE7F15">
              <w:rPr>
                <w:lang w:val="en-US"/>
              </w:rPr>
              <w:t>moved this round, you gain a 6+ Save against ranged attacks.</w:t>
            </w:r>
          </w:p>
          <w:p w:rsidR="00E1762E" w:rsidRDefault="00E1762E" w:rsidP="00B76B88">
            <w:pPr>
              <w:pStyle w:val="Heading5"/>
              <w:outlineLvl w:val="4"/>
              <w:rPr>
                <w:lang w:val="en-US"/>
              </w:rPr>
            </w:pPr>
            <w:r w:rsidRPr="00DE7F15">
              <w:rPr>
                <w:lang w:val="en-US"/>
              </w:rPr>
              <w:t xml:space="preserve"> </w:t>
            </w:r>
            <w:r w:rsidR="00B76B88">
              <w:rPr>
                <w:lang w:val="en-US"/>
              </w:rPr>
              <w:t>Extensive Training</w:t>
            </w:r>
          </w:p>
          <w:p w:rsidR="00B76B88" w:rsidRPr="00B76B88" w:rsidRDefault="00B76B88" w:rsidP="00B76B88">
            <w:pPr>
              <w:rPr>
                <w:lang w:val="en-US"/>
              </w:rPr>
            </w:pPr>
            <w:r>
              <w:rPr>
                <w:lang w:val="en-US"/>
              </w:rPr>
              <w:t>Choose from: +1 Strength, +1 Aim, +1 HP.</w:t>
            </w:r>
          </w:p>
        </w:tc>
      </w:tr>
    </w:tbl>
    <w:p w:rsidR="0048215E" w:rsidRPr="00DE7F15" w:rsidRDefault="00BA487D" w:rsidP="00BA487D">
      <w:pPr>
        <w:rPr>
          <w:lang w:val="en-US"/>
        </w:rPr>
      </w:pPr>
      <w:r w:rsidRPr="00DE7F15">
        <w:rPr>
          <w:lang w:val="en-US"/>
        </w:rPr>
        <w:t>Every character may lea</w:t>
      </w:r>
      <w:r w:rsidR="00E9342D" w:rsidRPr="00DE7F15">
        <w:rPr>
          <w:lang w:val="en-US"/>
        </w:rPr>
        <w:t>rn skills from the Academy for one</w:t>
      </w:r>
      <w:r w:rsidRPr="00DE7F15">
        <w:rPr>
          <w:lang w:val="en-US"/>
        </w:rPr>
        <w:t xml:space="preserve"> Trait Point per skill.</w:t>
      </w:r>
    </w:p>
    <w:p w:rsidR="0048215E" w:rsidRPr="00DE7F15" w:rsidRDefault="0048215E" w:rsidP="00BA487D">
      <w:pPr>
        <w:rPr>
          <w:lang w:val="en-US"/>
        </w:rPr>
      </w:pPr>
    </w:p>
    <w:p w:rsidR="0048215E" w:rsidRPr="00DE7F15" w:rsidRDefault="0048215E" w:rsidP="00BA487D">
      <w:pPr>
        <w:rPr>
          <w:lang w:val="en-US"/>
        </w:rPr>
      </w:pPr>
    </w:p>
    <w:p w:rsidR="001A4AD4" w:rsidRPr="00DE7F15" w:rsidRDefault="001A4AD4" w:rsidP="004126A8">
      <w:pPr>
        <w:rPr>
          <w:lang w:val="en-US"/>
        </w:rPr>
      </w:pPr>
    </w:p>
    <w:p w:rsidR="00225881" w:rsidRPr="00DE7F15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10" w:name="_Toc467930310"/>
      <w:r w:rsidRPr="00DE7F15">
        <w:rPr>
          <w:lang w:val="en-US"/>
        </w:rPr>
        <w:br w:type="page"/>
      </w:r>
    </w:p>
    <w:p w:rsidR="001A4AD4" w:rsidRPr="00DE7F15" w:rsidRDefault="001A4AD4" w:rsidP="001A4AD4">
      <w:pPr>
        <w:pStyle w:val="Heading1"/>
        <w:rPr>
          <w:lang w:val="en-US"/>
        </w:rPr>
      </w:pPr>
      <w:r w:rsidRPr="00DE7F15">
        <w:rPr>
          <w:lang w:val="en-US"/>
        </w:rPr>
        <w:t>Companions</w:t>
      </w:r>
      <w:bookmarkEnd w:id="10"/>
    </w:p>
    <w:p w:rsidR="00413D7E" w:rsidRPr="00DE7F15" w:rsidRDefault="00413D7E" w:rsidP="00413D7E">
      <w:pPr>
        <w:rPr>
          <w:lang w:val="en-US"/>
        </w:rPr>
      </w:pPr>
      <w:r w:rsidRPr="00DE7F15">
        <w:rPr>
          <w:lang w:val="en-US"/>
        </w:rPr>
        <w:t xml:space="preserve">A character may choose to buy a companion if they meet the requirements. </w:t>
      </w:r>
      <w:r w:rsidR="00EA16EF" w:rsidRPr="00DE7F15">
        <w:rPr>
          <w:lang w:val="en-US"/>
        </w:rPr>
        <w:t>A character may only have one companion by default</w:t>
      </w:r>
      <w:r w:rsidR="00416554" w:rsidRPr="00DE7F15">
        <w:rPr>
          <w:lang w:val="en-US"/>
        </w:rPr>
        <w:t>, but may learn to have more than one</w:t>
      </w:r>
      <w:r w:rsidR="00B8342E" w:rsidRPr="00DE7F15">
        <w:rPr>
          <w:lang w:val="en-US"/>
        </w:rPr>
        <w:t>.</w:t>
      </w:r>
      <w:r w:rsidR="00EA16EF" w:rsidRPr="00DE7F15">
        <w:rPr>
          <w:lang w:val="en-US"/>
        </w:rPr>
        <w:t xml:space="preserve"> </w:t>
      </w:r>
      <w:r w:rsidR="00416554" w:rsidRPr="00DE7F15">
        <w:rPr>
          <w:lang w:val="en-US"/>
        </w:rPr>
        <w:t>A companion may be bought multiple times if the character can do that, except c</w:t>
      </w:r>
      <w:r w:rsidR="00EA16EF" w:rsidRPr="00DE7F15">
        <w:rPr>
          <w:lang w:val="en-US"/>
        </w:rPr>
        <w:t xml:space="preserve">ompanions </w:t>
      </w:r>
      <w:r w:rsidR="00416554" w:rsidRPr="00DE7F15">
        <w:rPr>
          <w:lang w:val="en-US"/>
        </w:rPr>
        <w:t xml:space="preserve">marked </w:t>
      </w:r>
      <w:r w:rsidR="00EA16EF" w:rsidRPr="00DE7F15">
        <w:rPr>
          <w:lang w:val="en-US"/>
        </w:rPr>
        <w:t>wi</w:t>
      </w:r>
      <w:r w:rsidR="00EC425E" w:rsidRPr="00DE7F15">
        <w:rPr>
          <w:lang w:val="en-US"/>
        </w:rPr>
        <w:t>th an * can only be bought once</w:t>
      </w:r>
      <w:r w:rsidR="00EA16EF" w:rsidRPr="00DE7F15">
        <w:rPr>
          <w:lang w:val="en-US"/>
        </w:rPr>
        <w:t xml:space="preserve">. </w:t>
      </w:r>
      <w:r w:rsidR="00B8342E" w:rsidRPr="00DE7F15">
        <w:rPr>
          <w:lang w:val="en-US"/>
        </w:rPr>
        <w:t xml:space="preserve"> </w:t>
      </w:r>
      <w:r w:rsidR="00587930" w:rsidRPr="00DE7F15">
        <w:rPr>
          <w:lang w:val="en-US"/>
        </w:rPr>
        <w:t>The requirements for Classes are the number of points spent, for Schools of Magic the mastery level.</w:t>
      </w:r>
    </w:p>
    <w:p w:rsidR="007E2C4F" w:rsidRPr="00DE7F15" w:rsidRDefault="007E2C4F" w:rsidP="00413D7E">
      <w:pPr>
        <w:rPr>
          <w:lang w:val="en-US"/>
        </w:rPr>
      </w:pPr>
      <w:r w:rsidRPr="00DE7F15">
        <w:rPr>
          <w:lang w:val="en-US"/>
        </w:rPr>
        <w:t>Companions are under direct control of the player and w</w:t>
      </w:r>
      <w:r w:rsidR="009E4142" w:rsidRPr="00DE7F15">
        <w:rPr>
          <w:lang w:val="en-US"/>
        </w:rPr>
        <w:t>ork just like characters, but</w:t>
      </w:r>
      <w:r w:rsidRPr="00DE7F15">
        <w:rPr>
          <w:lang w:val="en-US"/>
        </w:rPr>
        <w:t xml:space="preserve"> count as units.</w:t>
      </w:r>
      <w:r w:rsidR="00445D68" w:rsidRPr="00DE7F15">
        <w:rPr>
          <w:lang w:val="en-US"/>
        </w:rPr>
        <w:t xml:space="preserve"> Companions must stay within 10cm of their master</w:t>
      </w:r>
      <w:r w:rsidR="000B7B75" w:rsidRPr="00DE7F15">
        <w:rPr>
          <w:lang w:val="en-US"/>
        </w:rPr>
        <w:t>, but may attack and move independ</w:t>
      </w:r>
      <w:r w:rsidR="00AD4CED" w:rsidRPr="00DE7F15">
        <w:rPr>
          <w:lang w:val="en-US"/>
        </w:rPr>
        <w:t>e</w:t>
      </w:r>
      <w:r w:rsidR="000B7B75" w:rsidRPr="00DE7F15">
        <w:rPr>
          <w:lang w:val="en-US"/>
        </w:rPr>
        <w:t>ntly</w:t>
      </w:r>
      <w:r w:rsidR="00445D68" w:rsidRPr="00DE7F15">
        <w:rPr>
          <w:lang w:val="en-US"/>
        </w:rPr>
        <w:t>.</w:t>
      </w:r>
      <w:r w:rsidR="00AD4CED" w:rsidRPr="00DE7F15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RPr="00DE7F15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Pr="00DE7F15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Cost</w:t>
            </w:r>
          </w:p>
        </w:tc>
      </w:tr>
      <w:tr w:rsidR="000D2974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Pr="00DE7F15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Animal Handling</w:t>
            </w:r>
            <w:r w:rsidR="004C0471" w:rsidRPr="00DE7F15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0D2974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Pr="00DE7F15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</w:t>
            </w:r>
            <w:r w:rsidR="00481A1E" w:rsidRPr="00DE7F15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Pr="00DE7F15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  <w:r w:rsidR="000D2974" w:rsidRPr="00DE7F15">
              <w:rPr>
                <w:lang w:val="en-US"/>
              </w:rPr>
              <w:t xml:space="preserve"> P</w:t>
            </w:r>
          </w:p>
        </w:tc>
      </w:tr>
      <w:tr w:rsidR="00A67E83" w:rsidRPr="00DE7F15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Pr="00DE7F15" w:rsidRDefault="00A67E83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Pr="00DE7F15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5P</w:t>
            </w:r>
          </w:p>
        </w:tc>
      </w:tr>
      <w:tr w:rsidR="000D2974" w:rsidRPr="00DE7F15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Pr="00DE7F15" w:rsidRDefault="00F20BB2" w:rsidP="00413D7E">
            <w:pPr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  <w:r w:rsidR="00713247" w:rsidRPr="00DE7F15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Pr="00DE7F15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Pr="00DE7F15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Pr="00DE7F15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  <w:r w:rsidR="00F20BB2" w:rsidRPr="00DE7F15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RPr="00DE7F15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0659A9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Pr="00DE7F15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</w:t>
            </w:r>
            <w:r w:rsidR="00AF2A27" w:rsidRPr="00DE7F15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Rules</w:t>
            </w:r>
          </w:p>
        </w:tc>
      </w:tr>
      <w:tr w:rsidR="00AF2A27" w:rsidRPr="00DE7F15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Pr="00DE7F15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Pr="00DE7F15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AF2A27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Pr="00DE7F15" w:rsidRDefault="00AF2A27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Pr="00DE7F15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Pr="00DE7F15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  <w:tr w:rsidR="001242C0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Pr="00DE7F15" w:rsidRDefault="001242C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Pr="00DE7F15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Pr="00DE7F15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Pr="00DE7F15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Pr="00DE7F15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Armor 5+</w:t>
            </w:r>
          </w:p>
        </w:tc>
      </w:tr>
      <w:tr w:rsidR="00E44000" w:rsidRPr="00DE7F15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Pr="00DE7F15" w:rsidRDefault="00E44000" w:rsidP="00410980">
            <w:pPr>
              <w:jc w:val="left"/>
              <w:rPr>
                <w:lang w:val="en-US"/>
              </w:rPr>
            </w:pPr>
            <w:r w:rsidRPr="00DE7F15"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Pr="00DE7F15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Pr="00DE7F15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-</w:t>
            </w:r>
          </w:p>
        </w:tc>
      </w:tr>
    </w:tbl>
    <w:p w:rsidR="003C13A9" w:rsidRPr="00DE7F15" w:rsidRDefault="003C13A9" w:rsidP="00413D7E">
      <w:pPr>
        <w:rPr>
          <w:lang w:val="en-US"/>
        </w:rPr>
      </w:pPr>
    </w:p>
    <w:p w:rsidR="000659A9" w:rsidRPr="00DE7F15" w:rsidRDefault="000659A9" w:rsidP="00413D7E">
      <w:pPr>
        <w:rPr>
          <w:lang w:val="en-US"/>
        </w:rPr>
      </w:pPr>
    </w:p>
    <w:p w:rsidR="00DA548F" w:rsidRPr="00DE7F15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 w:rsidRPr="00DE7F15">
        <w:rPr>
          <w:lang w:val="en-US"/>
        </w:rPr>
        <w:br w:type="page"/>
      </w:r>
    </w:p>
    <w:p w:rsidR="006D5D5D" w:rsidRPr="00DE7F15" w:rsidRDefault="006D5D5D" w:rsidP="006D5D5D">
      <w:pPr>
        <w:pStyle w:val="Heading1"/>
        <w:rPr>
          <w:lang w:val="en-US"/>
        </w:rPr>
      </w:pPr>
      <w:bookmarkStart w:id="11" w:name="_Toc467930311"/>
      <w:r w:rsidRPr="00DE7F15">
        <w:rPr>
          <w:lang w:val="en-US"/>
        </w:rPr>
        <w:t>Class Trees</w:t>
      </w:r>
      <w:bookmarkEnd w:id="11"/>
    </w:p>
    <w:p w:rsidR="00D000FB" w:rsidRPr="00DE7F15" w:rsidRDefault="00D000FB" w:rsidP="00B07EDF">
      <w:pPr>
        <w:rPr>
          <w:lang w:val="en-US"/>
        </w:rPr>
      </w:pPr>
      <w:r w:rsidRPr="00DE7F15">
        <w:rPr>
          <w:lang w:val="en-US"/>
        </w:rPr>
        <w:t>You may choose up to two classes</w:t>
      </w:r>
      <w:r w:rsidR="00B07EDF" w:rsidRPr="00DE7F15">
        <w:rPr>
          <w:lang w:val="en-US"/>
        </w:rPr>
        <w:t>, but getting a second costs</w:t>
      </w:r>
      <w:r w:rsidR="009B2896" w:rsidRPr="00DE7F15">
        <w:rPr>
          <w:lang w:val="en-US"/>
        </w:rPr>
        <w:t xml:space="preserve"> 1</w:t>
      </w:r>
      <w:r w:rsidRPr="00DE7F15">
        <w:rPr>
          <w:lang w:val="en-US"/>
        </w:rPr>
        <w:t xml:space="preserve"> Point. You can split your points between those classes at will.</w:t>
      </w:r>
      <w:r w:rsidR="0045372E" w:rsidRPr="00DE7F15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 w:rsidRPr="00DE7F15">
        <w:rPr>
          <w:lang w:val="en-US"/>
        </w:rPr>
        <w:t>You may only get one level 3 trait.</w:t>
      </w:r>
    </w:p>
    <w:p w:rsidR="00E6382B" w:rsidRPr="00DE7F15" w:rsidRDefault="00E6382B" w:rsidP="00B430D8">
      <w:pPr>
        <w:pStyle w:val="Heading2"/>
        <w:rPr>
          <w:lang w:val="en-US"/>
        </w:rPr>
      </w:pPr>
      <w:r w:rsidRPr="00DE7F15">
        <w:rPr>
          <w:lang w:val="en-US"/>
        </w:rP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Pr="00DE7F15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Pr="00DE7F15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F1E8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Pr="00DE7F15" w:rsidRDefault="00FF1E87" w:rsidP="00FF1E87">
            <w:pPr>
              <w:rPr>
                <w:lang w:val="en-US"/>
              </w:rPr>
            </w:pPr>
            <w:r w:rsidRPr="00DE7F15"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Pr="00DE7F15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Pr="00DE7F15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85E65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Pr="00DE7F15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all 1s </w:t>
            </w:r>
            <w:r w:rsidR="00D35D2C" w:rsidRPr="00DE7F15">
              <w:rPr>
                <w:lang w:val="en-US"/>
              </w:rPr>
              <w:t xml:space="preserve">during Hit rolls </w:t>
            </w:r>
            <w:r w:rsidRPr="00DE7F15"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Pr="00DE7F15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D4FFA" w:rsidRPr="00D0730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Pr="00DE7F15" w:rsidRDefault="00BD4FF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Pr="00DE7F15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Pr="00DE7F15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434323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Pr="00DE7F15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If you don’t move</w:t>
            </w:r>
            <w:r w:rsidR="00AD7091" w:rsidRPr="00DE7F15">
              <w:rPr>
                <w:lang w:val="en-US"/>
              </w:rPr>
              <w:t xml:space="preserve"> in a round</w:t>
            </w:r>
            <w:r w:rsidRPr="00DE7F15"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Pr="00DE7F15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823B0E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Pr="00DE7F15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within 5cm of another Soldier, yo</w:t>
            </w:r>
            <w:r w:rsidR="00FA3B07" w:rsidRPr="00DE7F15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E17B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A8460F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DE7F15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+1 bonus to </w:t>
            </w:r>
            <w:r w:rsidRPr="00DE7F15"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333A7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Pr="00DE7F15" w:rsidRDefault="00D333A7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Pr="00DE7F15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Pr="00DE7F15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0730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Pr="00DE7F15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Pr="00DE7F15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Pr="00DE7F15" w:rsidRDefault="00C7529A" w:rsidP="00681A77">
            <w:pPr>
              <w:rPr>
                <w:lang w:val="en-US"/>
              </w:rPr>
            </w:pPr>
            <w:r w:rsidRPr="00DE7F15"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Pr="00DE7F15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at 1 HP, you get a 4+ </w:t>
            </w:r>
            <w:r w:rsidRPr="00DE7F15">
              <w:rPr>
                <w:i/>
                <w:lang w:val="en-US"/>
              </w:rPr>
              <w:t>Save Roll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Pr="00DE7F15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681A77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510350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Pr="00DE7F15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B2E9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Pr="00DE7F15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Pr="00DE7F15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3D27C5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Pr="00DE7F15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Pr="00DE7F15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7130C2" w:rsidP="006C7E39">
            <w:pPr>
              <w:rPr>
                <w:lang w:val="en-US"/>
              </w:rPr>
            </w:pPr>
            <w:r w:rsidRPr="00DE7F15"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Pr="00DE7F15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6C7E39" w:rsidRPr="00DE7F15">
              <w:rPr>
                <w:lang w:val="en-US"/>
              </w:rPr>
              <w:t xml:space="preserve">ritical </w:t>
            </w:r>
            <w:r w:rsidR="00A27FA2" w:rsidRPr="00DE7F15">
              <w:rPr>
                <w:lang w:val="en-US"/>
              </w:rPr>
              <w:t xml:space="preserve">hits have +1 </w:t>
            </w:r>
            <w:r w:rsidR="00CF470C" w:rsidRPr="00DE7F15">
              <w:rPr>
                <w:lang w:val="en-US"/>
              </w:rPr>
              <w:t xml:space="preserve">extra </w:t>
            </w:r>
            <w:r w:rsidR="00A27FA2"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Pr="00DE7F15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4C4E95" w:rsidP="001A3149">
            <w:pPr>
              <w:rPr>
                <w:lang w:val="en-US"/>
              </w:rPr>
            </w:pPr>
            <w:r w:rsidRPr="00DE7F15">
              <w:rPr>
                <w:lang w:val="en-US"/>
              </w:rPr>
              <w:t>C</w:t>
            </w:r>
            <w:r w:rsidR="001A3149" w:rsidRPr="00DE7F15">
              <w:rPr>
                <w:lang w:val="en-US"/>
              </w:rPr>
              <w:t>enter</w:t>
            </w:r>
            <w:r w:rsidRPr="00DE7F15"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DE7F1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Wounding an enemy with a 5 or 6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applies </w:t>
            </w:r>
            <w:r w:rsidRPr="00DE7F15">
              <w:rPr>
                <w:i/>
                <w:lang w:val="en-US"/>
              </w:rPr>
              <w:t xml:space="preserve">Shocked </w:t>
            </w:r>
            <w:r w:rsidR="00472255" w:rsidRPr="00DE7F1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Pr="00DE7F15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841F51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DE7F15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deal a critical wound</w:t>
            </w:r>
            <w:r w:rsidR="00F412E0" w:rsidRPr="00DE7F15">
              <w:rPr>
                <w:lang w:val="en-US"/>
              </w:rPr>
              <w:t xml:space="preserve"> with a Rifle</w:t>
            </w:r>
            <w:r w:rsidRPr="00DE7F15">
              <w:rPr>
                <w:lang w:val="en-US"/>
              </w:rPr>
              <w:t xml:space="preserve">, you may attack </w:t>
            </w:r>
            <w:r w:rsidR="001B38C7" w:rsidRPr="00DE7F15">
              <w:rPr>
                <w:lang w:val="en-US"/>
              </w:rPr>
              <w:t xml:space="preserve">the same target </w:t>
            </w:r>
            <w:r w:rsidRPr="00DE7F15">
              <w:rPr>
                <w:lang w:val="en-US"/>
              </w:rPr>
              <w:t>again</w:t>
            </w:r>
            <w:r w:rsidR="00CB0D1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Pr="00DE7F15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F7E18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Pr="00DE7F15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Pr="00DE7F15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Pr="00DE7F15" w:rsidRDefault="009875A6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Pr="00DE7F15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Pr="00DE7F15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97892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Pr="00DE7F15" w:rsidRDefault="00797892" w:rsidP="003D27C5">
            <w:pPr>
              <w:rPr>
                <w:lang w:val="en-US"/>
              </w:rPr>
            </w:pPr>
            <w:r w:rsidRPr="00DE7F15"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Pr="00DE7F15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Pr="00DE7F15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F7E18" w:rsidRPr="00DE7F15" w:rsidRDefault="009F7E18" w:rsidP="009F7E18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458A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Pr="00DE7F15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Shooting at targets within 10cm gives +1 to critical</w:t>
            </w:r>
            <w:r w:rsidR="007D6D79" w:rsidRPr="00DE7F15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E8312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Pr="00DE7F15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50FE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Pr="00DE7F15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7763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Pr="00DE7F15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44341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DE7F1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="00443411" w:rsidRPr="00DE7F15">
              <w:rPr>
                <w:lang w:val="en-US"/>
              </w:rPr>
              <w:t>You may move 3cm in any direc</w:t>
            </w:r>
            <w:r w:rsidR="004076A1" w:rsidRPr="00DE7F15">
              <w:rPr>
                <w:lang w:val="en-US"/>
              </w:rPr>
              <w:t xml:space="preserve">tion after </w:t>
            </w:r>
            <w:r w:rsidR="00682E9F" w:rsidRPr="00DE7F15">
              <w:rPr>
                <w:lang w:val="en-US"/>
              </w:rPr>
              <w:t>a ranged attack</w:t>
            </w:r>
            <w:r w:rsidR="004076A1" w:rsidRPr="00DE7F15">
              <w:rPr>
                <w:lang w:val="en-US"/>
              </w:rPr>
              <w:t xml:space="preserve"> with a pistol</w:t>
            </w:r>
            <w:r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950E82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DE7F15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have +1 </w:t>
            </w:r>
            <w:r w:rsidR="00CF470C" w:rsidRPr="00DE7F15">
              <w:rPr>
                <w:lang w:val="en-US"/>
              </w:rPr>
              <w:t xml:space="preserve">extra </w:t>
            </w:r>
            <w:r w:rsidRPr="00DE7F15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326C36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Pr="00DE7F15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Pr="00DE7F15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Pr="00DE7F15" w:rsidRDefault="002D00A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Pr="00DE7F15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Pr="00DE7F15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26C36" w:rsidRPr="00DE7F15" w:rsidRDefault="00326C36" w:rsidP="00326C36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E74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Pr="00DE7F15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buying two grenades, you </w:t>
            </w:r>
            <w:r w:rsidR="00270A8C" w:rsidRPr="00DE7F15">
              <w:rPr>
                <w:lang w:val="en-US"/>
              </w:rPr>
              <w:t>get</w:t>
            </w:r>
            <w:r w:rsidRPr="00DE7F15"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D7B58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DE7F15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the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3B52A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Pr="00DE7F15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F266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DE7F15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Enemies hit by </w:t>
            </w:r>
            <w:r w:rsidRPr="00DE7F15">
              <w:rPr>
                <w:i/>
                <w:lang w:val="en-US"/>
              </w:rPr>
              <w:t xml:space="preserve">Blast </w:t>
            </w:r>
            <w:r w:rsidRPr="00DE7F15">
              <w:rPr>
                <w:lang w:val="en-US"/>
              </w:rPr>
              <w:t xml:space="preserve">hits are </w:t>
            </w:r>
            <w:r w:rsidRPr="00DE7F15"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2F6F2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DE7F1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The Grenade</w:t>
            </w:r>
            <w:r w:rsidR="0041324F" w:rsidRPr="00DE7F15">
              <w:rPr>
                <w:lang w:val="en-US"/>
              </w:rPr>
              <w:t>- and Missile</w:t>
            </w:r>
            <w:r w:rsidRPr="00DE7F15">
              <w:rPr>
                <w:lang w:val="en-US"/>
              </w:rPr>
              <w:t xml:space="preserve"> Launcher’s </w:t>
            </w:r>
            <w:r w:rsidRPr="00DE7F15">
              <w:rPr>
                <w:i/>
                <w:lang w:val="en-US"/>
              </w:rPr>
              <w:t>Blast</w:t>
            </w:r>
            <w:r w:rsidRPr="00DE7F15">
              <w:rPr>
                <w:lang w:val="en-US"/>
              </w:rPr>
              <w:t xml:space="preserve"> radius is increased by 2.5cm</w:t>
            </w:r>
            <w:r w:rsidR="005B078B" w:rsidRPr="00DE7F15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A30056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DE7F15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Template-based Fire weapons inflict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B257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Pr="00DE7F15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Pr="00DE7F15" w:rsidRDefault="00677CF1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DE7F15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Rerolled all failed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 once when using </w:t>
            </w:r>
            <w:r w:rsidR="00A30056" w:rsidRPr="00DE7F15">
              <w:rPr>
                <w:lang w:val="en-US"/>
              </w:rPr>
              <w:t>template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Pr="00DE7F15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BB2571" w:rsidRPr="00DE7F15" w:rsidRDefault="00BB2571" w:rsidP="00BB2571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C574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DE7F15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When you don’t move,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gets a +1 bonus to its </w:t>
            </w:r>
            <w:r w:rsidRPr="00DE7F15"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031E4A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DE7F15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>Blunt</w:t>
            </w:r>
            <w:r w:rsidRPr="00DE7F15"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5834D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DE7F15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use </w:t>
            </w:r>
            <w:r w:rsidRPr="00DE7F15">
              <w:rPr>
                <w:i/>
                <w:lang w:val="en-US"/>
              </w:rPr>
              <w:t xml:space="preserve">Storm Shield </w:t>
            </w:r>
            <w:r w:rsidRPr="00DE7F15">
              <w:rPr>
                <w:lang w:val="en-US"/>
              </w:rPr>
              <w:t xml:space="preserve">as weapon in melee (1A, 3D, </w:t>
            </w:r>
            <w:r w:rsidRPr="00DE7F15">
              <w:rPr>
                <w:i/>
                <w:lang w:val="en-US"/>
              </w:rPr>
              <w:t>Phys, Blunt)</w:t>
            </w:r>
            <w:r w:rsidR="00754C45" w:rsidRPr="00DE7F15">
              <w:rPr>
                <w:i/>
                <w:lang w:val="en-US"/>
              </w:rPr>
              <w:t>.</w:t>
            </w:r>
            <w:r w:rsidR="009B6F0E" w:rsidRPr="00DE7F15">
              <w:rPr>
                <w:i/>
                <w:lang w:val="en-US"/>
              </w:rPr>
              <w:t xml:space="preserve"> </w:t>
            </w:r>
            <w:r w:rsidR="009B6F0E" w:rsidRPr="00DE7F15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37B7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DE7F15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18619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DE7F15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Armor Rolls </w:t>
            </w:r>
            <w:r w:rsidRPr="00DE7F15"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241C9F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DE7F15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Not moving gives you a +1 bonus to Aim</w:t>
            </w:r>
            <w:r w:rsidR="00601796" w:rsidRPr="00DE7F15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974D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Pr="00DE7F15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Pr="00DE7F15" w:rsidRDefault="00A4791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DE7F15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Terminator Armor </w:t>
            </w:r>
            <w:r w:rsidRPr="00DE7F15">
              <w:rPr>
                <w:lang w:val="en-US"/>
              </w:rPr>
              <w:t xml:space="preserve">does not </w:t>
            </w:r>
            <w:r w:rsidR="00E65CE8" w:rsidRPr="00DE7F15">
              <w:rPr>
                <w:lang w:val="en-US"/>
              </w:rPr>
              <w:t>have</w:t>
            </w:r>
            <w:r w:rsidRPr="00DE7F15">
              <w:rPr>
                <w:lang w:val="en-US"/>
              </w:rPr>
              <w:t xml:space="preserve"> </w:t>
            </w:r>
            <w:r w:rsidRPr="00DE7F15">
              <w:rPr>
                <w:i/>
                <w:lang w:val="en-US"/>
              </w:rPr>
              <w:t xml:space="preserve">Heavy Armor </w:t>
            </w:r>
            <w:r w:rsidRPr="00DE7F15"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Pr="00DE7F15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974DDD" w:rsidRPr="00DE7F15" w:rsidRDefault="00974DDD" w:rsidP="00974DDD">
      <w:pPr>
        <w:rPr>
          <w:lang w:val="en-US"/>
        </w:rPr>
      </w:pPr>
    </w:p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7359D8" w:rsidP="009525B5">
            <w:pPr>
              <w:rPr>
                <w:lang w:val="en-US"/>
              </w:rPr>
            </w:pPr>
            <w:r>
              <w:rPr>
                <w:lang w:val="en-US"/>
              </w:rPr>
              <w:t>Dual W</w:t>
            </w:r>
            <w:r w:rsidR="001E6FF5" w:rsidRPr="00DE7F15">
              <w:rPr>
                <w:lang w:val="en-US"/>
              </w:rPr>
              <w:t>ield</w:t>
            </w:r>
          </w:p>
        </w:tc>
        <w:tc>
          <w:tcPr>
            <w:tcW w:w="6091" w:type="dxa"/>
          </w:tcPr>
          <w:p w:rsidR="004E3745" w:rsidRPr="00DE7F15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</w:t>
            </w:r>
            <w:r w:rsidR="00A5669A" w:rsidRPr="00DE7F15">
              <w:rPr>
                <w:lang w:val="en-US"/>
              </w:rPr>
              <w:t xml:space="preserve">+1 </w:t>
            </w:r>
            <w:r w:rsidR="00567B15">
              <w:rPr>
                <w:lang w:val="en-US"/>
              </w:rPr>
              <w:t>Attack</w:t>
            </w:r>
            <w:r w:rsidR="00A5669A" w:rsidRPr="00DE7F15">
              <w:rPr>
                <w:lang w:val="en-US"/>
              </w:rPr>
              <w:t xml:space="preserve"> while wielding two </w:t>
            </w:r>
            <w:r w:rsidR="00B55C74" w:rsidRPr="00DE7F15">
              <w:rPr>
                <w:lang w:val="en-US"/>
              </w:rPr>
              <w:t>m</w:t>
            </w:r>
            <w:r w:rsidR="00A5669A" w:rsidRPr="00DE7F15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2740E" w:rsidRPr="00224DA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2740E" w:rsidRPr="0082740E" w:rsidRDefault="00224DAA" w:rsidP="009525B5">
            <w:pPr>
              <w:rPr>
                <w:lang w:val="en-US"/>
              </w:rPr>
            </w:pPr>
            <w:r>
              <w:rPr>
                <w:lang w:val="en-US"/>
              </w:rPr>
              <w:t>Full Force</w:t>
            </w:r>
          </w:p>
        </w:tc>
        <w:tc>
          <w:tcPr>
            <w:tcW w:w="6091" w:type="dxa"/>
          </w:tcPr>
          <w:p w:rsidR="0082740E" w:rsidRPr="00224DAA" w:rsidRDefault="00224DA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4DAA">
              <w:rPr>
                <w:lang w:val="en-US"/>
              </w:rPr>
              <w:t xml:space="preserve">You get </w:t>
            </w:r>
            <w:r>
              <w:rPr>
                <w:lang w:val="en-US"/>
              </w:rPr>
              <w:t>+1 Strength while wielding a 2H melee weapon</w:t>
            </w:r>
          </w:p>
        </w:tc>
        <w:tc>
          <w:tcPr>
            <w:tcW w:w="743" w:type="dxa"/>
          </w:tcPr>
          <w:p w:rsidR="0082740E" w:rsidRPr="00D65D03" w:rsidRDefault="00D65D03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65D03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C642C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DE7F15" w:rsidRDefault="00B55C74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wielding a melee weapon and a pistol, you may fire your pistol while </w:t>
            </w:r>
            <w:r w:rsidRPr="00DE7F15">
              <w:rPr>
                <w:i/>
                <w:lang w:val="en-US"/>
              </w:rPr>
              <w:t xml:space="preserve">charging </w:t>
            </w:r>
            <w:r w:rsidRPr="00DE7F15"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8208F7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DE7F15" w:rsidRDefault="008208F7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</w:t>
            </w:r>
            <w:r w:rsidR="00C60584">
              <w:rPr>
                <w:lang w:val="en-US"/>
              </w:rPr>
              <w:t>Hits</w:t>
            </w:r>
            <w:r w:rsidR="00C91C72" w:rsidRPr="00DE7F15">
              <w:rPr>
                <w:lang w:val="en-US"/>
              </w:rPr>
              <w:t xml:space="preserve"> with 2H melee weapons have +1 extra Damage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525B5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DE7F15" w:rsidRDefault="00BF284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moving </w:t>
            </w:r>
            <w:r w:rsidR="00E10FB4" w:rsidRPr="00DE7F15">
              <w:rPr>
                <w:lang w:val="en-US"/>
              </w:rPr>
              <w:t>at lea</w:t>
            </w:r>
            <w:r w:rsidR="006305E3" w:rsidRPr="00DE7F15">
              <w:rPr>
                <w:lang w:val="en-US"/>
              </w:rPr>
              <w:t>s</w:t>
            </w:r>
            <w:r w:rsidR="00E10FB4" w:rsidRPr="00DE7F15">
              <w:rPr>
                <w:lang w:val="en-US"/>
              </w:rPr>
              <w:t xml:space="preserve">t 75% of </w:t>
            </w:r>
            <w:r w:rsidRPr="00DE7F15"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8251E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DE7F15" w:rsidRDefault="00317CC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When equipped with a </w:t>
            </w:r>
            <w:r w:rsidRPr="00DE7F15">
              <w:rPr>
                <w:i/>
                <w:lang w:val="en-US"/>
              </w:rPr>
              <w:t>Jump Pack</w:t>
            </w:r>
            <w:r w:rsidRPr="00DE7F15">
              <w:rPr>
                <w:lang w:val="en-US"/>
              </w:rPr>
              <w:t>, you get +1 Strength for the first a</w:t>
            </w:r>
            <w:r w:rsidR="00166828" w:rsidRPr="00DE7F15">
              <w:rPr>
                <w:lang w:val="en-US"/>
              </w:rPr>
              <w:t>ssault</w:t>
            </w:r>
            <w:r w:rsidRPr="00DE7F15"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99001D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DE7F15" w:rsidRDefault="00F52C63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With an </w:t>
            </w:r>
            <w:r w:rsidRPr="00DE7F15">
              <w:rPr>
                <w:i/>
                <w:lang w:val="en-US"/>
              </w:rPr>
              <w:t xml:space="preserve">Armor Roll </w:t>
            </w:r>
            <w:r w:rsidRPr="00DE7F15">
              <w:rPr>
                <w:lang w:val="en-US"/>
              </w:rPr>
              <w:t xml:space="preserve">of no better than 5+, you get a 6+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4460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Pr="00DE7F15" w:rsidRDefault="0024460C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Pr="00DE7F15" w:rsidRDefault="0024460C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Pr="00DE7F15" w:rsidRDefault="0024460C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E3745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Pr="00DE7F1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Pr="00DE7F15" w:rsidRDefault="00F52C63" w:rsidP="009525B5">
            <w:pPr>
              <w:rPr>
                <w:lang w:val="en-US"/>
              </w:rPr>
            </w:pPr>
            <w:r w:rsidRPr="00DE7F15"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DE7F15" w:rsidRDefault="00FC31B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Pr="00DE7F1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E3745" w:rsidRPr="00DE7F15" w:rsidRDefault="004E3745" w:rsidP="004E3745">
      <w:pPr>
        <w:rPr>
          <w:lang w:val="en-US"/>
        </w:rPr>
      </w:pPr>
    </w:p>
    <w:p w:rsidR="00BE61BD" w:rsidRPr="00DE7F15" w:rsidRDefault="00BE61BD" w:rsidP="00B430D8">
      <w:pPr>
        <w:pStyle w:val="Heading2"/>
        <w:rPr>
          <w:lang w:val="en-US"/>
        </w:rPr>
      </w:pPr>
      <w:r w:rsidRPr="00DE7F15"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D32CB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Pr="00DE7F15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32CB6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Pr="00DE7F15" w:rsidRDefault="00F333A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DE7F15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Attacking from Stealth gives </w:t>
            </w:r>
            <w:r w:rsidR="0009391B" w:rsidRPr="00DE7F15">
              <w:rPr>
                <w:lang w:val="en-US"/>
              </w:rPr>
              <w:t xml:space="preserve">a </w:t>
            </w:r>
            <w:r w:rsidRPr="00DE7F15">
              <w:rPr>
                <w:lang w:val="en-US"/>
              </w:rPr>
              <w:t xml:space="preserve">+1 </w:t>
            </w:r>
            <w:r w:rsidR="0009391B" w:rsidRPr="00DE7F15">
              <w:rPr>
                <w:lang w:val="en-US"/>
              </w:rPr>
              <w:t xml:space="preserve">bonus </w:t>
            </w:r>
            <w:r w:rsidRPr="00DE7F15">
              <w:rPr>
                <w:lang w:val="en-US"/>
              </w:rPr>
              <w:t>to critical</w:t>
            </w:r>
            <w:r w:rsidR="00134B58" w:rsidRPr="00DE7F15">
              <w:rPr>
                <w:lang w:val="en-US"/>
              </w:rPr>
              <w:t xml:space="preserve"> hits</w:t>
            </w:r>
            <w:r w:rsidR="00043289" w:rsidRPr="00DE7F15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Pr="00DE7F15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A6E99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Pr="00DE7F15" w:rsidRDefault="005A6E99" w:rsidP="005A6E99">
            <w:pPr>
              <w:rPr>
                <w:lang w:val="en-US"/>
              </w:rPr>
            </w:pPr>
            <w:r w:rsidRPr="00DE7F15"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DE7F15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Throw a knife at a nearby enemy (15cm, 1A, 3D, Phys, Blade, use a ranged </w:t>
            </w:r>
            <w:r w:rsidRPr="00DE7F15">
              <w:rPr>
                <w:i/>
                <w:lang w:val="en-US"/>
              </w:rPr>
              <w:t>Hit Roll</w:t>
            </w:r>
            <w:r w:rsidRPr="00DE7F15"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Pr="00DE7F15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+1 to </w:t>
            </w:r>
            <w:r w:rsidRPr="00DE7F15">
              <w:rPr>
                <w:i/>
                <w:lang w:val="en-US"/>
              </w:rPr>
              <w:t xml:space="preserve">Hit Rolls </w:t>
            </w:r>
            <w:r w:rsidRPr="00DE7F15">
              <w:rPr>
                <w:lang w:val="en-US"/>
              </w:rPr>
              <w:t xml:space="preserve">when fighting with </w:t>
            </w:r>
            <w:r w:rsidRPr="00DE7F15">
              <w:rPr>
                <w:i/>
                <w:lang w:val="en-US"/>
              </w:rPr>
              <w:t xml:space="preserve">Blade </w:t>
            </w:r>
            <w:r w:rsidRPr="00DE7F15"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When there is no enemy within 10cm, you may activate </w:t>
            </w:r>
            <w:r w:rsidRPr="00DE7F15">
              <w:rPr>
                <w:i/>
                <w:lang w:val="en-US"/>
              </w:rPr>
              <w:t xml:space="preserve">Stealth </w:t>
            </w:r>
            <w:r w:rsidRPr="00DE7F15"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-2 malus to direct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</w:t>
            </w:r>
            <w:r w:rsidRPr="00DE7F15">
              <w:rPr>
                <w:i/>
                <w:lang w:val="en-US"/>
              </w:rPr>
              <w:t xml:space="preserve">Bleeding </w:t>
            </w:r>
            <w:r w:rsidRPr="00DE7F15"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Poison </w:t>
            </w:r>
            <w:r w:rsidRPr="00DE7F15"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2038BB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DE7F15" w:rsidRDefault="002038BB" w:rsidP="002038BB">
            <w:pPr>
              <w:rPr>
                <w:lang w:val="en-US"/>
              </w:rPr>
            </w:pPr>
            <w:r w:rsidRPr="00DE7F15"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DE7F1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Pr="00DE7F15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134D9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Pr="00DE7F15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134D92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Pr="00DE7F15" w:rsidRDefault="00F00B8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DE7F15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On a 3+, you heal </w:t>
            </w:r>
            <w:r w:rsidR="00202F1E" w:rsidRPr="00DE7F15">
              <w:rPr>
                <w:lang w:val="en-US"/>
              </w:rPr>
              <w:t xml:space="preserve">yourself or </w:t>
            </w:r>
            <w:r w:rsidRPr="00DE7F15"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Pr="00DE7F15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can hunker down, forfeiting their turn for a 4+ </w:t>
            </w:r>
            <w:r w:rsidRPr="00DE7F15">
              <w:rPr>
                <w:i/>
                <w:lang w:val="en-US"/>
              </w:rPr>
              <w:t xml:space="preserve">Save Roll </w:t>
            </w:r>
            <w:r w:rsidRPr="00DE7F15"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10cm of the Apothecary get a 6+ </w:t>
            </w:r>
            <w:r w:rsidRPr="00DE7F15">
              <w:rPr>
                <w:i/>
                <w:lang w:val="en-US"/>
              </w:rPr>
              <w:t>Save Roll</w:t>
            </w:r>
            <w:r w:rsidR="008725CE" w:rsidRPr="00DE7F15">
              <w:rPr>
                <w:i/>
                <w:lang w:val="en-US"/>
              </w:rPr>
              <w:t xml:space="preserve"> </w:t>
            </w:r>
            <w:r w:rsidR="008725CE" w:rsidRPr="00DE7F15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5+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Pr="00DE7F15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447BC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Pr="00DE7F15" w:rsidRDefault="00A447BC" w:rsidP="00A447BC">
            <w:pPr>
              <w:rPr>
                <w:lang w:val="en-US"/>
              </w:rPr>
            </w:pPr>
            <w:r w:rsidRPr="00DE7F15"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DE7F15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Pr="00DE7F15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B84547" w:rsidRPr="00D07308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B8454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Pr="00DE7F15" w:rsidRDefault="00B84547" w:rsidP="00B84547">
            <w:pPr>
              <w:rPr>
                <w:lang w:val="en-US"/>
              </w:rPr>
            </w:pPr>
            <w:r w:rsidRPr="00DE7F15"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DE7F15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Learn </w:t>
            </w:r>
            <w:r w:rsidRPr="00DE7F15">
              <w:rPr>
                <w:i/>
                <w:lang w:val="en-US"/>
              </w:rPr>
              <w:t xml:space="preserve">Divine </w:t>
            </w:r>
            <w:r w:rsidRPr="00DE7F15">
              <w:rPr>
                <w:lang w:val="en-US"/>
              </w:rPr>
              <w:t>magic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Pr="00DE7F15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92721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Battle </w:t>
            </w:r>
            <w:r w:rsidR="00C31F3D" w:rsidRPr="00DE7F15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DE7F15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C3324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DE7F15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4A3D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DE7F15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AE2D6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Always </w:t>
            </w:r>
            <w:r w:rsidR="00DE0741" w:rsidRPr="00DE7F15">
              <w:rPr>
                <w:lang w:val="en-US"/>
              </w:rPr>
              <w:t>Advanc</w:t>
            </w:r>
            <w:r w:rsidRPr="00DE7F15"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DE7F15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moving directly towards you may </w:t>
            </w:r>
            <w:r w:rsidRPr="00DE7F15">
              <w:rPr>
                <w:i/>
                <w:lang w:val="en-US"/>
              </w:rPr>
              <w:t xml:space="preserve">move </w:t>
            </w:r>
            <w:r w:rsidRPr="00DE7F15"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536145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DE7F15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Pr="00DE7F15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61185B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DE7F15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An ally within 15cm regenerates 1 HP on a </w:t>
            </w:r>
            <w:r w:rsidR="00B552AB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>+</w:t>
            </w:r>
            <w:r w:rsidR="00B552AB"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DB6A64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Pr="00DE7F15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Pr="00DE7F15" w:rsidRDefault="00D808EF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Never-ending</w:t>
            </w:r>
            <w:r w:rsidR="00E7496F" w:rsidRPr="00DE7F15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DE7F15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Allies within 5cm get a </w:t>
            </w:r>
            <w:r w:rsidR="00341CD3" w:rsidRPr="00DE7F15">
              <w:rPr>
                <w:lang w:val="en-US"/>
              </w:rPr>
              <w:t>6</w:t>
            </w:r>
            <w:r w:rsidRPr="00DE7F15">
              <w:rPr>
                <w:lang w:val="en-US"/>
              </w:rPr>
              <w:t xml:space="preserve">+ </w:t>
            </w:r>
            <w:r w:rsidRPr="00DE7F15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Pr="00DE7F15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40713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Pr="00DE7F15" w:rsidRDefault="0040713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Pr="00DE7F15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Pr="00DE7F15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681A77" w:rsidRPr="00DE7F15" w:rsidRDefault="00507056" w:rsidP="00B430D8">
      <w:pPr>
        <w:pStyle w:val="Heading2"/>
        <w:rPr>
          <w:lang w:val="en-US"/>
        </w:rPr>
      </w:pPr>
      <w:r w:rsidRPr="00DE7F15">
        <w:rPr>
          <w:lang w:val="en-US"/>
        </w:rPr>
        <w:t>Sorcerer</w:t>
      </w:r>
    </w:p>
    <w:p w:rsidR="007A3D3C" w:rsidRPr="00DE7F15" w:rsidRDefault="00862EF0" w:rsidP="007A3D3C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Pr="00DE7F15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7A3D3C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DE7F15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C843A7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DE7F15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05981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Pr="00DE7F15" w:rsidRDefault="00235B22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DE7F15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Reroll one 1 during </w:t>
            </w:r>
            <w:r w:rsidRPr="00DE7F15">
              <w:rPr>
                <w:i/>
                <w:lang w:val="en-US"/>
              </w:rPr>
              <w:t xml:space="preserve">Wound Rolls </w:t>
            </w:r>
            <w:r w:rsidRPr="00DE7F15">
              <w:rPr>
                <w:lang w:val="en-US"/>
              </w:rPr>
              <w:t>for spells</w:t>
            </w:r>
            <w:r w:rsidR="00051FF3" w:rsidRPr="00DE7F15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Pr="00DE7F15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2B764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Pr="00DE7F15" w:rsidRDefault="002B764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Pr="00DE7F15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Pr="00DE7F15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2200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Pr="00DE7F15" w:rsidRDefault="00C22003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DE7F15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Fire spells cause </w:t>
            </w: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on a 6 during </w:t>
            </w:r>
            <w:r w:rsidRPr="00DE7F15"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F328A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DE7F15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="004D3FBF" w:rsidRPr="00DE7F15">
              <w:rPr>
                <w:lang w:val="en-US"/>
              </w:rPr>
              <w:t>through spells</w:t>
            </w:r>
            <w:r w:rsidR="004D3FBF"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can’</w:t>
            </w:r>
            <w:r w:rsidR="0022580B" w:rsidRPr="00DE7F15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328A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Pr="00DE7F15" w:rsidRDefault="00EA06A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DE7F15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="004D3FBF" w:rsidRPr="00DE7F15">
              <w:rPr>
                <w:lang w:val="en-US"/>
              </w:rPr>
              <w:t xml:space="preserve">through spells </w:t>
            </w:r>
            <w:r w:rsidR="004572FC" w:rsidRPr="00DE7F15">
              <w:rPr>
                <w:lang w:val="en-US"/>
              </w:rPr>
              <w:t>lose both actions</w:t>
            </w:r>
            <w:r w:rsidR="00E10994" w:rsidRPr="00DE7F15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Pr="00DE7F15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1C53D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Pr="00DE7F15" w:rsidRDefault="001C53DA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DE7F15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+2 bonus to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Pr="00DE7F15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Get a +1 bonus to </w:t>
            </w:r>
            <w:r w:rsidRPr="00DE7F15">
              <w:rPr>
                <w:i/>
                <w:lang w:val="en-US"/>
              </w:rPr>
              <w:t>Wound</w:t>
            </w:r>
            <w:r w:rsidRPr="00DE7F15">
              <w:rPr>
                <w:lang w:val="en-US"/>
              </w:rPr>
              <w:t xml:space="preserve"> rolls on all Spells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spells now count as skills, but you can’t </w:t>
            </w:r>
            <w:r w:rsidRPr="00DE7F15">
              <w:rPr>
                <w:i/>
                <w:lang w:val="en-US"/>
              </w:rPr>
              <w:t xml:space="preserve">Quickcast </w:t>
            </w:r>
            <w:r w:rsidRPr="00DE7F15"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405981" w:rsidRPr="00DE7F15" w:rsidRDefault="00405981" w:rsidP="00405981">
      <w:pPr>
        <w:rPr>
          <w:lang w:val="en-US"/>
        </w:rPr>
      </w:pPr>
    </w:p>
    <w:p w:rsidR="00573DD0" w:rsidRPr="00DE7F15" w:rsidRDefault="00681A77" w:rsidP="00B430D8">
      <w:pPr>
        <w:pStyle w:val="Heading2"/>
        <w:rPr>
          <w:lang w:val="en-US"/>
        </w:rPr>
      </w:pPr>
      <w:r w:rsidRPr="00DE7F15">
        <w:rPr>
          <w:lang w:val="en-US"/>
        </w:rPr>
        <w:t>Warlock</w:t>
      </w:r>
    </w:p>
    <w:p w:rsidR="00862EF0" w:rsidRPr="00DE7F15" w:rsidRDefault="00862EF0" w:rsidP="00862EF0">
      <w:pPr>
        <w:rPr>
          <w:lang w:val="en-US"/>
        </w:rPr>
      </w:pPr>
      <w:r w:rsidRPr="00DE7F15">
        <w:rPr>
          <w:lang w:val="en-US"/>
        </w:rPr>
        <w:t xml:space="preserve">You may learn the </w:t>
      </w:r>
      <w:r w:rsidRPr="00DE7F15">
        <w:rPr>
          <w:i/>
          <w:lang w:val="en-US"/>
        </w:rPr>
        <w:t xml:space="preserve">Arcane Study </w:t>
      </w:r>
      <w:r w:rsidRPr="00DE7F15"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862EF0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DE7F15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6252C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DE7F15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Familiars get a +1 bonus to Hit</w:t>
            </w:r>
            <w:r w:rsidR="00EF6ECC" w:rsidRPr="00DE7F15">
              <w:rPr>
                <w:lang w:val="en-US"/>
              </w:rPr>
              <w:t xml:space="preserve"> r</w:t>
            </w:r>
            <w:r w:rsidRPr="00DE7F15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862EF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Pr="00DE7F15" w:rsidRDefault="00112F46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DE7F15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Pr="00DE7F15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5DFA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5DFA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75DFA" w:rsidRPr="00DE7F15" w:rsidRDefault="00075DFA" w:rsidP="00075DFA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75DFA" w:rsidRPr="00DE7F15" w:rsidRDefault="00075DFA" w:rsidP="0007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DE7F15">
              <w:rPr>
                <w:lang w:val="en-US"/>
              </w:rPr>
              <w:t xml:space="preserve">You may have one additional </w:t>
            </w:r>
            <w:r w:rsidRPr="00DE7F15">
              <w:rPr>
                <w:i/>
                <w:lang w:val="en-US"/>
              </w:rPr>
              <w:t xml:space="preserve">Familiar </w:t>
            </w:r>
            <w:r w:rsidRPr="00DE7F15">
              <w:rPr>
                <w:lang w:val="en-US"/>
              </w:rPr>
              <w:t xml:space="preserve">(not </w:t>
            </w:r>
            <w:r w:rsidRPr="00DE7F15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75DFA" w:rsidRPr="00DE7F15" w:rsidRDefault="00075DFA" w:rsidP="00075D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862EF0" w:rsidRPr="00DE7F15" w:rsidRDefault="00862EF0" w:rsidP="00862EF0">
      <w:pPr>
        <w:rPr>
          <w:lang w:val="en-US"/>
        </w:rPr>
      </w:pPr>
    </w:p>
    <w:p w:rsidR="00B430D8" w:rsidRPr="00DE7F15" w:rsidRDefault="003F6BC4" w:rsidP="00B430D8">
      <w:pPr>
        <w:pStyle w:val="Heading2"/>
        <w:rPr>
          <w:lang w:val="en-US"/>
        </w:rPr>
      </w:pPr>
      <w:r w:rsidRPr="00DE7F15">
        <w:rPr>
          <w:lang w:val="en-US"/>
        </w:rPr>
        <w:t>Elementa</w:t>
      </w:r>
      <w:r w:rsidR="00FE5E1B">
        <w:rPr>
          <w:lang w:val="en-US"/>
        </w:rPr>
        <w:t>l</w:t>
      </w:r>
      <w:r w:rsidRPr="00DE7F15">
        <w:rPr>
          <w:lang w:val="en-US"/>
        </w:rPr>
        <w:t>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3F6BC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8B6B1E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DE7F15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a +1 bonus to critical hits, but a -1 malus to 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rolls</w:t>
            </w:r>
            <w:r w:rsidR="00D426EE" w:rsidRPr="00DE7F15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Pr="00DE7F15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185044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Pr="00DE7F15" w:rsidRDefault="00185044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DE7F15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</w:t>
            </w:r>
            <w:r w:rsidR="00AA2192" w:rsidRPr="00DE7F15">
              <w:rPr>
                <w:lang w:val="en-US"/>
              </w:rPr>
              <w:t>your</w:t>
            </w:r>
            <w:r w:rsidR="00C51758" w:rsidRPr="00DE7F15">
              <w:rPr>
                <w:lang w:val="en-US"/>
              </w:rPr>
              <w:t xml:space="preserve"> </w:t>
            </w:r>
            <w:r w:rsidRPr="00DE7F15">
              <w:rPr>
                <w:lang w:val="en-US"/>
              </w:rPr>
              <w:t xml:space="preserve">weapons with </w:t>
            </w:r>
            <w:r w:rsidR="00113B50" w:rsidRPr="00DE7F15">
              <w:rPr>
                <w:lang w:val="en-US"/>
              </w:rPr>
              <w:t xml:space="preserve">type </w:t>
            </w:r>
            <w:r w:rsidRPr="00DE7F15">
              <w:rPr>
                <w:i/>
                <w:lang w:val="en-US"/>
              </w:rPr>
              <w:t xml:space="preserve">Fire, Cold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Lightning</w:t>
            </w:r>
            <w:r w:rsidRPr="00DE7F15">
              <w:rPr>
                <w:lang w:val="en-US"/>
              </w:rPr>
              <w:t xml:space="preserve"> </w:t>
            </w:r>
            <w:r w:rsidR="00113B50" w:rsidRPr="00DE7F15">
              <w:rPr>
                <w:lang w:val="en-US"/>
              </w:rPr>
              <w:t>g</w:t>
            </w:r>
            <w:r w:rsidRPr="00DE7F15"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Pr="00DE7F15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3F6BC4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Pr="00DE7F15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DE7F15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Pr="00DE7F15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5C4E9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5C4E92" w:rsidRPr="00DE7F15" w:rsidRDefault="004045E1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130">
              <w:rPr>
                <w:i/>
                <w:lang w:val="en-US"/>
              </w:rPr>
              <w:t>Burning</w:t>
            </w:r>
            <w:r>
              <w:rPr>
                <w:lang w:val="en-US"/>
              </w:rPr>
              <w:t xml:space="preserve"> </w:t>
            </w:r>
            <w:r w:rsidR="00F332E2">
              <w:rPr>
                <w:lang w:val="en-US"/>
              </w:rPr>
              <w:t>gets</w:t>
            </w:r>
            <w:r w:rsidR="002A3130">
              <w:rPr>
                <w:lang w:val="en-US"/>
              </w:rPr>
              <w:t xml:space="preserve"> +1 Damage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Shocked </w:t>
            </w:r>
            <w:r w:rsidRPr="00DE7F15">
              <w:rPr>
                <w:lang w:val="en-US"/>
              </w:rPr>
              <w:t>lose both actions on a 4+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affected by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Burning </w:t>
            </w:r>
            <w:r w:rsidRPr="00DE7F15"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that are </w:t>
            </w:r>
            <w:r w:rsidRPr="00DE7F15">
              <w:rPr>
                <w:i/>
                <w:lang w:val="en-US"/>
              </w:rPr>
              <w:t xml:space="preserve">Chilled </w:t>
            </w:r>
            <w:r w:rsidRPr="00DE7F15">
              <w:rPr>
                <w:lang w:val="en-US"/>
              </w:rPr>
              <w:t>by you take one extra wound when wounded by you and your allies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4E92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4E92" w:rsidRPr="00DE7F15" w:rsidRDefault="005C4E92" w:rsidP="005C4E92">
            <w:pPr>
              <w:rPr>
                <w:lang w:val="en-US"/>
              </w:rPr>
            </w:pPr>
            <w:r w:rsidRPr="00DE7F15"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5C4E92" w:rsidRPr="00DE7F15" w:rsidRDefault="005C4E92" w:rsidP="005C4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Enemies you </w:t>
            </w:r>
            <w:r w:rsidRPr="00DE7F15">
              <w:rPr>
                <w:i/>
                <w:lang w:val="en-US"/>
              </w:rPr>
              <w:t xml:space="preserve">Shock </w:t>
            </w:r>
            <w:r w:rsidRPr="00DE7F15">
              <w:rPr>
                <w:lang w:val="en-US"/>
              </w:rPr>
              <w:t xml:space="preserve">lose both actions. Enemies with more than 1 HP can resist (and only lose one action) on a [8-current HP]+ </w:t>
            </w:r>
          </w:p>
        </w:tc>
        <w:tc>
          <w:tcPr>
            <w:tcW w:w="743" w:type="dxa"/>
          </w:tcPr>
          <w:p w:rsidR="005C4E92" w:rsidRPr="00DE7F15" w:rsidRDefault="005C4E92" w:rsidP="005C4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3F6BC4" w:rsidRPr="00DE7F15" w:rsidRDefault="003F6BC4" w:rsidP="003F6BC4">
      <w:pPr>
        <w:rPr>
          <w:lang w:val="en-US"/>
        </w:rPr>
      </w:pPr>
    </w:p>
    <w:p w:rsidR="005A76D2" w:rsidRPr="00DE7F15" w:rsidRDefault="005A76D2" w:rsidP="00B430D8">
      <w:pPr>
        <w:pStyle w:val="Heading2"/>
        <w:rPr>
          <w:lang w:val="en-US"/>
        </w:rPr>
      </w:pPr>
      <w:r w:rsidRPr="00DE7F15"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DE7F1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Pr="00DE7F15" w:rsidRDefault="002C255D" w:rsidP="00771CD5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Pr="00DE7F15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Pr="00DE7F15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ranged projectile attacks against a </w:t>
            </w:r>
            <w:r w:rsidRPr="00DE7F15">
              <w:rPr>
                <w:i/>
                <w:lang w:val="en-US"/>
              </w:rPr>
              <w:t>Demon</w:t>
            </w:r>
            <w:r w:rsidR="006D48FC" w:rsidRPr="00DE7F15">
              <w:rPr>
                <w:i/>
                <w:lang w:val="en-US"/>
              </w:rPr>
              <w:t xml:space="preserve"> </w:t>
            </w:r>
            <w:r w:rsidR="006D48FC" w:rsidRPr="00DE7F15">
              <w:rPr>
                <w:lang w:val="en-US"/>
              </w:rPr>
              <w:t xml:space="preserve">or </w:t>
            </w:r>
            <w:r w:rsidR="006D48FC"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F565F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Pr="00DE7F15" w:rsidRDefault="00F565F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DE7F15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melee attacks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  <w:r w:rsidRPr="00DE7F15">
              <w:rPr>
                <w:lang w:val="en-US"/>
              </w:rPr>
              <w:t xml:space="preserve"> get a +1 to </w:t>
            </w:r>
            <w:r w:rsidRPr="00DE7F15"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Pr="00DE7F15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wounds against a </w:t>
            </w:r>
            <w:r w:rsidRPr="00DE7F15">
              <w:rPr>
                <w:i/>
                <w:lang w:val="en-US"/>
              </w:rPr>
              <w:t xml:space="preserve">Psyker </w:t>
            </w:r>
            <w:r w:rsidRPr="00DE7F15"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086BC9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DE7F15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move 5cm further when moving towards a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F63EFF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Pr="00DE7F15" w:rsidRDefault="00EE42FF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DE7F15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Critical hits </w:t>
            </w:r>
            <w:r w:rsidRPr="00DE7F15">
              <w:rPr>
                <w:i/>
                <w:lang w:val="en-US"/>
              </w:rPr>
              <w:t xml:space="preserve">Daze Demons </w:t>
            </w:r>
            <w:r w:rsidRPr="00DE7F15">
              <w:rPr>
                <w:lang w:val="en-US"/>
              </w:rPr>
              <w:t xml:space="preserve">and </w:t>
            </w:r>
            <w:r w:rsidRPr="00DE7F15"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Pr="00DE7F15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433BDD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Pr="00DE7F15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DE7F1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Pr="00DE7F15" w:rsidRDefault="009B6BC7" w:rsidP="00433BDD">
            <w:pPr>
              <w:rPr>
                <w:lang w:val="en-US"/>
              </w:rPr>
            </w:pPr>
            <w:r w:rsidRPr="00DE7F15"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DE7F15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 xml:space="preserve">Mark an enemy </w:t>
            </w:r>
            <w:r w:rsidRPr="00DE7F15">
              <w:rPr>
                <w:i/>
                <w:lang w:val="en-US"/>
              </w:rPr>
              <w:t xml:space="preserve">Demon </w:t>
            </w:r>
            <w:r w:rsidRPr="00DE7F15">
              <w:rPr>
                <w:lang w:val="en-US"/>
              </w:rPr>
              <w:t xml:space="preserve">or </w:t>
            </w:r>
            <w:r w:rsidRPr="00DE7F15">
              <w:rPr>
                <w:i/>
                <w:lang w:val="en-US"/>
              </w:rPr>
              <w:t xml:space="preserve">Psyker. </w:t>
            </w:r>
            <w:r w:rsidRPr="00DE7F15">
              <w:rPr>
                <w:lang w:val="en-US"/>
              </w:rPr>
              <w:t>You may not attack anothe</w:t>
            </w:r>
            <w:r w:rsidR="0007594F" w:rsidRPr="00DE7F15">
              <w:rPr>
                <w:lang w:val="en-US"/>
              </w:rPr>
              <w:t>r enemy until it is dead.</w:t>
            </w:r>
            <w:r w:rsidRPr="00DE7F15">
              <w:rPr>
                <w:lang w:val="en-US"/>
              </w:rPr>
              <w:t xml:space="preserve"> You may not move away from it. </w:t>
            </w:r>
            <w:r w:rsidR="00F63EFF" w:rsidRPr="00DE7F15">
              <w:rPr>
                <w:lang w:val="en-US"/>
              </w:rPr>
              <w:t>You get +1 to critical hits and critical wounds and get +1 Strength</w:t>
            </w:r>
            <w:r w:rsidR="00C82798" w:rsidRPr="00DE7F15">
              <w:rPr>
                <w:lang w:val="en-US"/>
              </w:rPr>
              <w:t xml:space="preserve"> while your target is still alive</w:t>
            </w:r>
            <w:r w:rsidR="00F63EFF" w:rsidRPr="00DE7F15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Pr="00DE7F15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2C255D" w:rsidRPr="00DE7F15" w:rsidRDefault="002C255D" w:rsidP="002C255D">
      <w:pPr>
        <w:rPr>
          <w:lang w:val="en-US"/>
        </w:rPr>
      </w:pPr>
    </w:p>
    <w:p w:rsidR="005F4D16" w:rsidRPr="00DE7F15" w:rsidRDefault="005F4D16" w:rsidP="00B430D8">
      <w:pPr>
        <w:pStyle w:val="Heading2"/>
        <w:rPr>
          <w:lang w:val="en-US"/>
        </w:rPr>
      </w:pPr>
      <w:r w:rsidRPr="00DE7F15"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RPr="00DE7F15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09B9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DE7F15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1 on a ranged </w:t>
            </w:r>
            <w:r w:rsidR="00FB1210" w:rsidRPr="00DE7F15">
              <w:rPr>
                <w:i/>
                <w:lang w:val="en-US"/>
              </w:rPr>
              <w:t>Wound</w:t>
            </w:r>
            <w:r w:rsidRPr="00DE7F15">
              <w:rPr>
                <w:i/>
                <w:lang w:val="en-US"/>
              </w:rPr>
              <w:t xml:space="preserve"> </w:t>
            </w:r>
            <w:r w:rsidRPr="00DE7F15"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B87C6B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DE7F15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1363C6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DE7F15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>Skill:</w:t>
            </w:r>
            <w:r w:rsidRPr="00DE7F15"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F4D16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Pr="00DE7F15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Pr="00DE7F15" w:rsidRDefault="003A2FDD" w:rsidP="007A14ED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DE7F15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may purchase and use</w:t>
            </w:r>
            <w:r w:rsidR="00F960B3" w:rsidRPr="00DE7F15">
              <w:rPr>
                <w:lang w:val="en-US"/>
              </w:rPr>
              <w:t xml:space="preserve"> </w:t>
            </w:r>
            <w:r w:rsidR="00713728" w:rsidRPr="00DE7F15">
              <w:rPr>
                <w:lang w:val="en-US"/>
              </w:rPr>
              <w:t>one additional Drone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Pr="00DE7F15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All allied characters within 5cm may reroll one </w:t>
            </w:r>
            <w:r w:rsidRPr="00DE7F15">
              <w:rPr>
                <w:i/>
                <w:lang w:val="en-US"/>
              </w:rPr>
              <w:t>Armor</w:t>
            </w:r>
            <w:r w:rsidRPr="00DE7F15"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Pr="00DE7F15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DE7F15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713728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DE7F15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All your drones get +1 Ai</w:t>
            </w:r>
            <w:r w:rsidR="00C00DD0" w:rsidRPr="00DE7F15">
              <w:rPr>
                <w:lang w:val="en-US"/>
              </w:rPr>
              <w:t>m</w:t>
            </w:r>
            <w:r w:rsidR="00713728" w:rsidRPr="00DE7F15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Pr="00DE7F15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713728" w:rsidRPr="00DE7F1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Pr="00DE7F15" w:rsidRDefault="00691289" w:rsidP="00713728">
            <w:pPr>
              <w:rPr>
                <w:lang w:val="en-US"/>
              </w:rPr>
            </w:pPr>
            <w:r w:rsidRPr="00DE7F15"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DE7F15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b/>
                <w:lang w:val="en-US"/>
              </w:rPr>
              <w:t xml:space="preserve">Skill: </w:t>
            </w:r>
            <w:r w:rsidRPr="00DE7F15">
              <w:rPr>
                <w:lang w:val="en-US"/>
              </w:rPr>
              <w:t>All allies within 10cm may reroll any two dice during a r</w:t>
            </w:r>
            <w:r w:rsidR="005C4873" w:rsidRPr="00DE7F15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Pr="00DE7F15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F4D16" w:rsidRPr="00DE7F15" w:rsidRDefault="005F4D1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F5055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DE7F15" w:rsidRDefault="00F5055D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Pr="00DE7F15" w:rsidRDefault="00F5055D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C5673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DE7F15" w:rsidRDefault="00C5673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Pr="00DE7F15" w:rsidRDefault="00C5673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5498E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DE7F15" w:rsidRDefault="003F7E9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i/>
                <w:lang w:val="en-US"/>
              </w:rPr>
              <w:t xml:space="preserve">Blood Sacrifice </w:t>
            </w:r>
            <w:r w:rsidRPr="00DE7F15">
              <w:rPr>
                <w:lang w:val="en-US"/>
              </w:rPr>
              <w:t xml:space="preserve">also gives +1 attack per HP sacrificed if you have </w:t>
            </w:r>
            <w:r w:rsidRPr="00DE7F15"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Pr="00DE7F15" w:rsidRDefault="003F7E9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D1F1B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DE7F15" w:rsidRDefault="00AD1F1B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You get a -1 malus to </w:t>
            </w:r>
            <w:r w:rsidRPr="00DE7F15">
              <w:rPr>
                <w:i/>
                <w:lang w:val="en-US"/>
              </w:rPr>
              <w:t xml:space="preserve">Wound </w:t>
            </w:r>
            <w:r w:rsidRPr="00DE7F15">
              <w:rPr>
                <w:lang w:val="en-US"/>
              </w:rPr>
              <w:t xml:space="preserve">rolls, but you heal 1 HP </w:t>
            </w:r>
            <w:r w:rsidR="00023C50" w:rsidRPr="00DE7F15">
              <w:rPr>
                <w:lang w:val="en-US"/>
              </w:rPr>
              <w:t xml:space="preserve">on a 4+ </w:t>
            </w:r>
            <w:r w:rsidRPr="00DE7F15">
              <w:rPr>
                <w:lang w:val="en-US"/>
              </w:rPr>
              <w:t>for e</w:t>
            </w:r>
            <w:r w:rsidR="007C6145" w:rsidRPr="00DE7F15">
              <w:rPr>
                <w:lang w:val="en-US"/>
              </w:rPr>
              <w:t xml:space="preserve">very successful wound </w:t>
            </w:r>
            <w:r w:rsidR="001913C0" w:rsidRPr="00DE7F15">
              <w:rPr>
                <w:lang w:val="en-US"/>
              </w:rPr>
              <w:t xml:space="preserve">inflicted </w:t>
            </w:r>
            <w:r w:rsidR="007C6145" w:rsidRPr="00DE7F15">
              <w:rPr>
                <w:lang w:val="en-US"/>
              </w:rPr>
              <w:t>in melee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Pr="00DE7F15" w:rsidRDefault="00BE32FE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72CAF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DE7F15" w:rsidRDefault="00172CAF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 get +</w:t>
            </w:r>
            <w:r w:rsidR="002E7483" w:rsidRPr="00DE7F15">
              <w:rPr>
                <w:lang w:val="en-US"/>
              </w:rPr>
              <w:t>5</w:t>
            </w:r>
            <w:r w:rsidRPr="00DE7F15">
              <w:rPr>
                <w:lang w:val="en-US"/>
              </w:rPr>
              <w:t xml:space="preserve">cm </w:t>
            </w:r>
            <w:r w:rsidRPr="00DE7F15"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Pr="00DE7F15" w:rsidRDefault="00172CAF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C076FD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Pr="00DE7F15" w:rsidRDefault="00C076FD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Pr="00DE7F15" w:rsidRDefault="00396FB2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</w:t>
            </w:r>
            <w:r w:rsidR="00C076FD" w:rsidRPr="00DE7F15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Pr="00DE7F15" w:rsidRDefault="00A166C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15498E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DE7F15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If you kill an enemy in melee, you may attack another enemy immediately that is within </w:t>
            </w:r>
            <w:r w:rsidRPr="00DE7F15">
              <w:rPr>
                <w:i/>
                <w:lang w:val="en-US"/>
              </w:rPr>
              <w:t xml:space="preserve">charge </w:t>
            </w:r>
            <w:r w:rsidRPr="00DE7F15">
              <w:rPr>
                <w:lang w:val="en-US"/>
              </w:rPr>
              <w:t>range</w:t>
            </w:r>
            <w:r w:rsidR="00177BA8" w:rsidRPr="00DE7F15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Pr="00DE7F15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15498E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Pr="00DE7F15" w:rsidRDefault="007971B3" w:rsidP="0015498E">
            <w:pPr>
              <w:rPr>
                <w:lang w:val="en-US"/>
              </w:rPr>
            </w:pPr>
            <w:r w:rsidRPr="00DE7F15"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DE7F15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Pr="00DE7F15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5959B6" w:rsidRPr="00DE7F15" w:rsidRDefault="005959B6" w:rsidP="005959B6">
      <w:pPr>
        <w:pStyle w:val="Heading2"/>
        <w:rPr>
          <w:lang w:val="en-US"/>
        </w:rPr>
      </w:pPr>
      <w:r w:rsidRPr="00DE7F15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DE7F15" w:rsidTr="00827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Level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1F73DC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DE7F15" w:rsidRDefault="001F73DC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Pr="00DE7F15" w:rsidRDefault="001F73DC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451797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DE7F15" w:rsidRDefault="00451797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Pr="00DE7F15" w:rsidRDefault="00451797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AA32A6" w:rsidP="0082740E">
            <w:pPr>
              <w:rPr>
                <w:lang w:val="en-US"/>
              </w:rPr>
            </w:pPr>
            <w:r w:rsidRPr="00DE7F15"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DE7F15" w:rsidRDefault="00AA32A6" w:rsidP="0082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Pr="00DE7F15" w:rsidRDefault="00AA32A6" w:rsidP="0082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1</w:t>
            </w:r>
          </w:p>
        </w:tc>
      </w:tr>
      <w:tr w:rsidR="005959B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Pr="00DE7F15" w:rsidRDefault="005959B6" w:rsidP="0082740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DE7F15" w:rsidRDefault="005959B6" w:rsidP="00827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Pr="00DE7F15" w:rsidRDefault="005959B6" w:rsidP="00827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B67AB1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DE7F15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Pr="00DE7F15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396FB2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DE7F15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CF649D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Pr="00DE7F15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Pr="00DE7F15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2</w:t>
            </w:r>
          </w:p>
        </w:tc>
      </w:tr>
      <w:tr w:rsidR="00AA32A6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DE7F15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Pr="00DE7F15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DE7F15" w:rsidTr="0082740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Pr="00DE7F15" w:rsidRDefault="005C0AA5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DE7F15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Every time you take a wound before </w:t>
            </w:r>
            <w:r w:rsidR="00030C42" w:rsidRPr="00DE7F15">
              <w:rPr>
                <w:lang w:val="en-US"/>
              </w:rPr>
              <w:t xml:space="preserve">your </w:t>
            </w:r>
            <w:r w:rsidRPr="00DE7F15">
              <w:rPr>
                <w:i/>
                <w:lang w:val="en-US"/>
              </w:rPr>
              <w:t xml:space="preserve">Armor </w:t>
            </w:r>
            <w:r w:rsidRPr="00DE7F15">
              <w:rPr>
                <w:lang w:val="en-US"/>
              </w:rPr>
              <w:t>roll, you may attack back</w:t>
            </w:r>
            <w:r w:rsidR="00E6009C" w:rsidRPr="00DE7F15">
              <w:rPr>
                <w:lang w:val="en-US"/>
              </w:rPr>
              <w:t xml:space="preserve"> with one attack of your weapon</w:t>
            </w:r>
            <w:r w:rsidRPr="00DE7F1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Pr="00DE7F15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  <w:tr w:rsidR="005C0AA5" w:rsidRPr="00DE7F15" w:rsidTr="0082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Pr="00DE7F15" w:rsidRDefault="00C20F7F" w:rsidP="00AA32A6">
            <w:pPr>
              <w:rPr>
                <w:lang w:val="en-US"/>
              </w:rPr>
            </w:pPr>
            <w:r w:rsidRPr="00DE7F15"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DE7F15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While there is an ally within 15cm, you may reroll one armor roll per </w:t>
            </w:r>
            <w:r w:rsidR="00E1159E" w:rsidRPr="00DE7F15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Pr="00DE7F1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3</w:t>
            </w:r>
          </w:p>
        </w:tc>
      </w:tr>
    </w:tbl>
    <w:p w:rsidR="005959B6" w:rsidRPr="00DE7F15" w:rsidRDefault="005959B6" w:rsidP="005959B6">
      <w:pPr>
        <w:rPr>
          <w:lang w:val="en-US"/>
        </w:rPr>
      </w:pPr>
    </w:p>
    <w:p w:rsidR="005959B6" w:rsidRPr="00DE7F15" w:rsidRDefault="005959B6" w:rsidP="005F4D16">
      <w:pPr>
        <w:rPr>
          <w:lang w:val="en-US"/>
        </w:rPr>
      </w:pPr>
    </w:p>
    <w:p w:rsidR="00320616" w:rsidRPr="00DE7F15" w:rsidRDefault="00320616" w:rsidP="00320616">
      <w:pPr>
        <w:rPr>
          <w:lang w:val="en-US"/>
        </w:rPr>
      </w:pPr>
    </w:p>
    <w:p w:rsidR="005F4D16" w:rsidRPr="00DE7F15" w:rsidRDefault="005F4D16" w:rsidP="00320616">
      <w:pPr>
        <w:rPr>
          <w:lang w:val="en-US"/>
        </w:rPr>
      </w:pPr>
    </w:p>
    <w:p w:rsidR="00320616" w:rsidRPr="00DE7F15" w:rsidRDefault="0046601D" w:rsidP="008B2E20">
      <w:pPr>
        <w:pStyle w:val="Heading1"/>
        <w:rPr>
          <w:lang w:val="en-US"/>
        </w:rPr>
      </w:pPr>
      <w:bookmarkStart w:id="12" w:name="_Toc467930312"/>
      <w:r w:rsidRPr="00DE7F15">
        <w:rPr>
          <w:lang w:val="en-US"/>
        </w:rPr>
        <w:t>Origins</w:t>
      </w:r>
      <w:bookmarkEnd w:id="12"/>
    </w:p>
    <w:p w:rsidR="00AC1793" w:rsidRPr="00DE7F15" w:rsidRDefault="00AC1793" w:rsidP="00AC1793">
      <w:pPr>
        <w:rPr>
          <w:lang w:val="en-US"/>
        </w:rPr>
      </w:pPr>
      <w:r w:rsidRPr="00DE7F15">
        <w:rPr>
          <w:lang w:val="en-US"/>
        </w:rPr>
        <w:t>Origins are special, unique traits that defines a character’s playstyle.</w:t>
      </w:r>
    </w:p>
    <w:p w:rsidR="00AC1793" w:rsidRPr="00DE7F15" w:rsidRDefault="00AC1793" w:rsidP="00AC1793">
      <w:pPr>
        <w:pStyle w:val="Heading3"/>
        <w:rPr>
          <w:lang w:val="en-US"/>
        </w:rPr>
      </w:pPr>
      <w:r w:rsidRPr="00DE7F15"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D0730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Pr="00DE7F15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Slaughtering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elee </w:t>
            </w:r>
            <w:r w:rsidR="0029601A" w:rsidRPr="00DE7F15">
              <w:rPr>
                <w:lang w:val="en-US"/>
              </w:rPr>
              <w:t>m</w:t>
            </w:r>
            <w:r w:rsidRPr="00DE7F15">
              <w:rPr>
                <w:lang w:val="en-US"/>
              </w:rPr>
              <w:t xml:space="preserve">adman without </w:t>
            </w:r>
            <w:r w:rsidR="0029601A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efense</w:t>
            </w:r>
          </w:p>
        </w:tc>
      </w:tr>
      <w:tr w:rsidR="00AC1793" w:rsidRPr="00D0730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Stealth and f</w:t>
            </w:r>
            <w:r w:rsidR="00AC1793" w:rsidRPr="00DE7F15">
              <w:rPr>
                <w:lang w:val="en-US"/>
              </w:rPr>
              <w:t>ear to perfection</w:t>
            </w:r>
          </w:p>
        </w:tc>
      </w:tr>
      <w:tr w:rsidR="00B733D7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Pr="00DE7F15" w:rsidRDefault="00B733D7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Pr="00DE7F15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Ranged elimination specialist</w:t>
            </w:r>
          </w:p>
        </w:tc>
      </w:tr>
      <w:tr w:rsidR="00AC1793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AC1793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Anti-psyker a</w:t>
            </w:r>
            <w:r w:rsidR="00AC1793" w:rsidRPr="00DE7F15">
              <w:rPr>
                <w:lang w:val="en-US"/>
              </w:rPr>
              <w:t>ssassin</w:t>
            </w:r>
          </w:p>
        </w:tc>
      </w:tr>
      <w:tr w:rsidR="00AC1793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Pr="00DE7F15" w:rsidRDefault="00171F12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Talented s</w:t>
            </w:r>
            <w:r w:rsidR="00171F12" w:rsidRPr="00DE7F15">
              <w:rPr>
                <w:lang w:val="en-US"/>
              </w:rPr>
              <w:t>pell</w:t>
            </w:r>
            <w:r w:rsidR="005078A0" w:rsidRPr="00DE7F15">
              <w:rPr>
                <w:lang w:val="en-US"/>
              </w:rPr>
              <w:t xml:space="preserve"> </w:t>
            </w:r>
            <w:r w:rsidR="00171F12" w:rsidRPr="00DE7F15">
              <w:rPr>
                <w:lang w:val="en-US"/>
              </w:rPr>
              <w:t>caster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Defensive s</w:t>
            </w:r>
            <w:r w:rsidR="001248F5" w:rsidRPr="00DE7F15">
              <w:rPr>
                <w:lang w:val="en-US"/>
              </w:rPr>
              <w:t>pecialist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1248F5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Siegemaster &amp; d</w:t>
            </w:r>
            <w:r w:rsidR="001248F5" w:rsidRPr="00DE7F15">
              <w:rPr>
                <w:lang w:val="en-US"/>
              </w:rPr>
              <w:t xml:space="preserve">efense </w:t>
            </w:r>
            <w:r w:rsidRPr="00DE7F15">
              <w:rPr>
                <w:lang w:val="en-US"/>
              </w:rPr>
              <w:t>b</w:t>
            </w:r>
            <w:r w:rsidR="001248F5" w:rsidRPr="00DE7F15">
              <w:rPr>
                <w:lang w:val="en-US"/>
              </w:rPr>
              <w:t>reaker</w:t>
            </w:r>
          </w:p>
        </w:tc>
      </w:tr>
      <w:tr w:rsidR="005078A0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Pr="00DE7F15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Fragile master of spellcraft</w:t>
            </w:r>
          </w:p>
        </w:tc>
      </w:tr>
      <w:tr w:rsidR="005078A0" w:rsidRPr="00DE7F1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Pr="00DE7F15" w:rsidRDefault="0029601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Pr="00DE7F15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>Master of lethal weapon</w:t>
            </w:r>
            <w:r w:rsidR="002C79C4" w:rsidRPr="00DE7F15">
              <w:rPr>
                <w:lang w:val="en-US"/>
              </w:rPr>
              <w:t>s</w:t>
            </w:r>
          </w:p>
        </w:tc>
      </w:tr>
      <w:tr w:rsidR="004019EA" w:rsidRPr="00DE7F1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Pr="00DE7F15" w:rsidRDefault="004019EA" w:rsidP="00AC1793">
            <w:pPr>
              <w:rPr>
                <w:lang w:val="en-US"/>
              </w:rPr>
            </w:pPr>
            <w:r w:rsidRPr="00DE7F15"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Pr="00DE7F15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7F15">
              <w:rPr>
                <w:lang w:val="en-US"/>
              </w:rPr>
              <w:t xml:space="preserve">Slayer of </w:t>
            </w:r>
            <w:r w:rsidR="00FC1BA4" w:rsidRPr="00DE7F15">
              <w:rPr>
                <w:lang w:val="en-US"/>
              </w:rPr>
              <w:t>d</w:t>
            </w:r>
            <w:r w:rsidRPr="00DE7F15">
              <w:rPr>
                <w:lang w:val="en-US"/>
              </w:rPr>
              <w:t>aemons</w:t>
            </w:r>
          </w:p>
        </w:tc>
      </w:tr>
    </w:tbl>
    <w:p w:rsidR="00AC1793" w:rsidRPr="00DE7F15" w:rsidRDefault="00AC1793" w:rsidP="00AC1793">
      <w:pPr>
        <w:rPr>
          <w:lang w:val="en-US"/>
        </w:rPr>
      </w:pPr>
    </w:p>
    <w:p w:rsidR="009B40C0" w:rsidRPr="00DE7F15" w:rsidRDefault="009B40C0" w:rsidP="009B40C0">
      <w:pPr>
        <w:pStyle w:val="Heading3"/>
        <w:rPr>
          <w:lang w:val="en-US"/>
        </w:rPr>
      </w:pPr>
      <w:r w:rsidRPr="00DE7F15">
        <w:rPr>
          <w:lang w:val="en-US"/>
        </w:rPr>
        <w:t>War Hound</w:t>
      </w:r>
    </w:p>
    <w:p w:rsidR="009B40C0" w:rsidRPr="00DE7F15" w:rsidRDefault="009B40C0" w:rsidP="009B40C0">
      <w:pPr>
        <w:rPr>
          <w:i/>
          <w:lang w:val="en-US"/>
        </w:rPr>
      </w:pPr>
      <w:r w:rsidRPr="00DE7F15">
        <w:rPr>
          <w:i/>
          <w:lang w:val="en-US"/>
        </w:rPr>
        <w:t>A War Hound constantly charges into battle. Their only joy is the slaughter of anything in range.</w:t>
      </w:r>
    </w:p>
    <w:p w:rsidR="009B40C0" w:rsidRPr="00DE7F15" w:rsidRDefault="009B40C0" w:rsidP="002D77E7">
      <w:pPr>
        <w:rPr>
          <w:lang w:val="en-US"/>
        </w:rPr>
      </w:pPr>
      <w:r w:rsidRPr="00DE7F15">
        <w:rPr>
          <w:lang w:val="en-US"/>
        </w:rPr>
        <w:t xml:space="preserve">War Hounds get a bonus of +5cm to </w:t>
      </w:r>
      <w:r w:rsidRPr="00DE7F15">
        <w:rPr>
          <w:i/>
          <w:lang w:val="en-US"/>
        </w:rPr>
        <w:t xml:space="preserve">charge </w:t>
      </w:r>
      <w:r w:rsidRPr="00DE7F15">
        <w:rPr>
          <w:lang w:val="en-US"/>
        </w:rPr>
        <w:t>and a +2 bonus to Strength for one assault after charging</w:t>
      </w:r>
      <w:r w:rsidR="009A4770" w:rsidRPr="00DE7F15">
        <w:rPr>
          <w:lang w:val="en-US"/>
        </w:rPr>
        <w:t>.</w:t>
      </w:r>
      <w:r w:rsidRPr="00DE7F15">
        <w:rPr>
          <w:lang w:val="en-US"/>
        </w:rPr>
        <w:t xml:space="preserve"> </w:t>
      </w:r>
      <w:r w:rsidR="009A4770" w:rsidRPr="00DE7F15">
        <w:rPr>
          <w:lang w:val="en-US"/>
        </w:rPr>
        <w:t>H</w:t>
      </w:r>
      <w:r w:rsidRPr="00DE7F15">
        <w:rPr>
          <w:lang w:val="en-US"/>
        </w:rPr>
        <w:t>owever</w:t>
      </w:r>
      <w:r w:rsidR="009A4770" w:rsidRPr="00DE7F15">
        <w:rPr>
          <w:lang w:val="en-US"/>
        </w:rPr>
        <w:t>,</w:t>
      </w:r>
      <w:r w:rsidRPr="00DE7F15">
        <w:rPr>
          <w:lang w:val="en-US"/>
        </w:rPr>
        <w:t xml:space="preserve"> </w:t>
      </w:r>
      <w:r w:rsidR="0020413D" w:rsidRPr="00DE7F15">
        <w:rPr>
          <w:lang w:val="en-US"/>
        </w:rPr>
        <w:t>they can’t</w:t>
      </w:r>
      <w:r w:rsidR="0004336E" w:rsidRPr="00DE7F15">
        <w:rPr>
          <w:lang w:val="en-US"/>
        </w:rPr>
        <w:t xml:space="preserve"> </w:t>
      </w:r>
      <w:r w:rsidR="005B5DEF" w:rsidRPr="00DE7F15">
        <w:rPr>
          <w:i/>
          <w:lang w:val="en-US"/>
        </w:rPr>
        <w:t>R</w:t>
      </w:r>
      <w:r w:rsidR="0004336E" w:rsidRPr="00DE7F15">
        <w:rPr>
          <w:i/>
          <w:lang w:val="en-US"/>
        </w:rPr>
        <w:t>etaliat</w:t>
      </w:r>
      <w:r w:rsidR="0020413D" w:rsidRPr="00DE7F15">
        <w:rPr>
          <w:i/>
          <w:lang w:val="en-US"/>
        </w:rPr>
        <w:t>e</w:t>
      </w:r>
      <w:r w:rsidR="0004336E" w:rsidRPr="00DE7F15">
        <w:rPr>
          <w:lang w:val="en-US"/>
        </w:rPr>
        <w:t xml:space="preserve"> and can’</w:t>
      </w:r>
      <w:r w:rsidR="00B07B31" w:rsidRPr="00DE7F15">
        <w:rPr>
          <w:lang w:val="en-US"/>
        </w:rPr>
        <w:t>t use ranged weapons or learn magic.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Night Hunter</w:t>
      </w:r>
    </w:p>
    <w:p w:rsidR="00091983" w:rsidRPr="00DE7F15" w:rsidRDefault="00091983" w:rsidP="00091983">
      <w:pPr>
        <w:rPr>
          <w:i/>
          <w:lang w:val="en-US"/>
        </w:rPr>
      </w:pPr>
      <w:r w:rsidRPr="00DE7F15">
        <w:rPr>
          <w:i/>
          <w:lang w:val="en-US"/>
        </w:rPr>
        <w:t>A Night Hunter stalks their prey in the cover of darkness, once they show themselves, your time has come.</w:t>
      </w:r>
    </w:p>
    <w:p w:rsidR="00091983" w:rsidRPr="00DE7F15" w:rsidRDefault="00091983" w:rsidP="00091983">
      <w:pPr>
        <w:rPr>
          <w:lang w:val="en-US"/>
        </w:rPr>
      </w:pPr>
      <w:r w:rsidRPr="00DE7F15">
        <w:rPr>
          <w:lang w:val="en-US"/>
        </w:rPr>
        <w:t xml:space="preserve">While you are not visible to any enemies, you get a +5cm bonus to charge. Additionally, you get a +2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on surprise attacks.</w:t>
      </w:r>
    </w:p>
    <w:p w:rsidR="00091983" w:rsidRPr="00DE7F15" w:rsidRDefault="00091983" w:rsidP="00091983">
      <w:pPr>
        <w:pStyle w:val="Heading3"/>
        <w:rPr>
          <w:lang w:val="en-US"/>
        </w:rPr>
      </w:pPr>
      <w:r w:rsidRPr="00DE7F15">
        <w:rPr>
          <w:lang w:val="en-US"/>
        </w:rPr>
        <w:t>Headhunter</w:t>
      </w:r>
    </w:p>
    <w:p w:rsidR="00091983" w:rsidRPr="00DE7F15" w:rsidRDefault="00567F39" w:rsidP="00091983">
      <w:pPr>
        <w:rPr>
          <w:i/>
          <w:lang w:val="en-US"/>
        </w:rPr>
      </w:pPr>
      <w:r w:rsidRPr="00DE7F15">
        <w:rPr>
          <w:i/>
          <w:lang w:val="en-US"/>
        </w:rPr>
        <w:t>Always on the hunt. No target too far. No mission too difficult. Always focused. Always on the hunt.</w:t>
      </w:r>
    </w:p>
    <w:p w:rsidR="00567F39" w:rsidRPr="00DE7F15" w:rsidRDefault="00567F39" w:rsidP="00091983">
      <w:pPr>
        <w:rPr>
          <w:lang w:val="en-US"/>
        </w:rPr>
      </w:pPr>
      <w:r w:rsidRPr="00DE7F15">
        <w:rPr>
          <w:lang w:val="en-US"/>
        </w:rPr>
        <w:t xml:space="preserve">Headhunters use special augmented eyes for flawless vision. </w:t>
      </w:r>
      <w:r w:rsidR="00887445" w:rsidRPr="00DE7F15">
        <w:rPr>
          <w:lang w:val="en-US"/>
        </w:rPr>
        <w:t>C</w:t>
      </w:r>
      <w:r w:rsidRPr="00DE7F15">
        <w:rPr>
          <w:lang w:val="en-US"/>
        </w:rPr>
        <w:t xml:space="preserve">ritical hits that wound deal one extra damage. </w:t>
      </w:r>
      <w:r w:rsidR="00E850E1" w:rsidRPr="00DE7F15">
        <w:rPr>
          <w:lang w:val="en-US"/>
        </w:rPr>
        <w:t>However, these specialists are fragile and get -1 HP.</w:t>
      </w:r>
    </w:p>
    <w:p w:rsidR="00FC578F" w:rsidRPr="00DE7F15" w:rsidRDefault="00FC578F" w:rsidP="00FC578F">
      <w:pPr>
        <w:pStyle w:val="Heading3"/>
        <w:rPr>
          <w:lang w:val="en-US"/>
        </w:rPr>
      </w:pPr>
      <w:r w:rsidRPr="00DE7F15">
        <w:rPr>
          <w:lang w:val="en-US"/>
        </w:rPr>
        <w:t>Culexus Assassin</w:t>
      </w:r>
    </w:p>
    <w:p w:rsidR="00FC578F" w:rsidRPr="00DE7F15" w:rsidRDefault="00FC578F" w:rsidP="00FC578F">
      <w:pPr>
        <w:rPr>
          <w:i/>
          <w:lang w:val="en-US"/>
        </w:rPr>
      </w:pPr>
      <w:r w:rsidRPr="00DE7F15">
        <w:rPr>
          <w:i/>
          <w:lang w:val="en-US"/>
        </w:rPr>
        <w:t>A rare mutation makes them void all nearby psychic activities. A terrible sight</w:t>
      </w:r>
      <w:r w:rsidR="00582726" w:rsidRPr="00DE7F15">
        <w:rPr>
          <w:i/>
          <w:lang w:val="en-US"/>
        </w:rPr>
        <w:t xml:space="preserve"> for all</w:t>
      </w:r>
      <w:r w:rsidR="00971432" w:rsidRPr="00DE7F15">
        <w:rPr>
          <w:i/>
          <w:lang w:val="en-US"/>
        </w:rPr>
        <w:t xml:space="preserve"> </w:t>
      </w:r>
      <w:r w:rsidRPr="00DE7F15">
        <w:rPr>
          <w:i/>
          <w:lang w:val="en-US"/>
        </w:rPr>
        <w:t>psykers.</w:t>
      </w:r>
    </w:p>
    <w:p w:rsidR="00FC578F" w:rsidRPr="00DE7F15" w:rsidRDefault="00FC578F" w:rsidP="00FC578F">
      <w:pPr>
        <w:rPr>
          <w:lang w:val="en-US"/>
        </w:rPr>
      </w:pPr>
      <w:r w:rsidRPr="00DE7F15">
        <w:rPr>
          <w:lang w:val="en-US"/>
        </w:rPr>
        <w:t>Culexus Assassins can’t be affec</w:t>
      </w:r>
      <w:r w:rsidR="00354C99" w:rsidRPr="00DE7F15">
        <w:rPr>
          <w:lang w:val="en-US"/>
        </w:rPr>
        <w:t>ted by any spells, enemy or allied</w:t>
      </w:r>
      <w:r w:rsidRPr="00DE7F15">
        <w:rPr>
          <w:lang w:val="en-US"/>
        </w:rPr>
        <w:t>. They get +</w:t>
      </w:r>
      <w:r w:rsidR="00364C6B" w:rsidRPr="00DE7F15">
        <w:rPr>
          <w:lang w:val="en-US"/>
        </w:rPr>
        <w:t>2</w:t>
      </w:r>
      <w:r w:rsidRPr="00DE7F15">
        <w:rPr>
          <w:lang w:val="en-US"/>
        </w:rPr>
        <w:t xml:space="preserve"> to </w:t>
      </w:r>
      <w:r w:rsidRPr="00DE7F15">
        <w:rPr>
          <w:i/>
          <w:lang w:val="en-US"/>
        </w:rPr>
        <w:t>Hit Rolls</w:t>
      </w:r>
      <w:r w:rsidRPr="00DE7F15">
        <w:rPr>
          <w:lang w:val="en-US"/>
        </w:rPr>
        <w:t xml:space="preserve"> when attacking a </w:t>
      </w:r>
      <w:r w:rsidRPr="00DE7F15">
        <w:rPr>
          <w:i/>
          <w:lang w:val="en-US"/>
        </w:rPr>
        <w:t>Psyker</w:t>
      </w:r>
      <w:r w:rsidRPr="00DE7F15">
        <w:rPr>
          <w:lang w:val="en-US"/>
        </w:rPr>
        <w:t>.</w:t>
      </w:r>
    </w:p>
    <w:p w:rsidR="007D3551" w:rsidRPr="00DE7F15" w:rsidRDefault="007D3551" w:rsidP="007D3551">
      <w:pPr>
        <w:pStyle w:val="Heading3"/>
        <w:rPr>
          <w:lang w:val="en-US"/>
        </w:rPr>
      </w:pPr>
      <w:r w:rsidRPr="00DE7F15">
        <w:rPr>
          <w:lang w:val="en-US"/>
        </w:rPr>
        <w:t>Son of Prospero</w:t>
      </w:r>
    </w:p>
    <w:p w:rsidR="007D3551" w:rsidRPr="00DE7F15" w:rsidRDefault="007D3551" w:rsidP="007D3551">
      <w:pPr>
        <w:rPr>
          <w:i/>
          <w:lang w:val="en-US"/>
        </w:rPr>
      </w:pPr>
      <w:r w:rsidRPr="00DE7F15">
        <w:rPr>
          <w:i/>
          <w:lang w:val="en-US"/>
        </w:rPr>
        <w:t>Magi</w:t>
      </w:r>
      <w:r w:rsidR="001C47CB" w:rsidRPr="00DE7F15">
        <w:rPr>
          <w:i/>
          <w:lang w:val="en-US"/>
        </w:rPr>
        <w:t>c talent, normally a rare gift. N</w:t>
      </w:r>
      <w:r w:rsidR="00327820" w:rsidRPr="00DE7F15">
        <w:rPr>
          <w:i/>
          <w:lang w:val="en-US"/>
        </w:rPr>
        <w:t>ormal on Prospero, home of the mightiest of spell casters.</w:t>
      </w:r>
    </w:p>
    <w:p w:rsidR="00327820" w:rsidRPr="00DE7F15" w:rsidRDefault="00517CE6" w:rsidP="007D3551">
      <w:pPr>
        <w:rPr>
          <w:lang w:val="en-US"/>
        </w:rPr>
      </w:pPr>
      <w:r w:rsidRPr="00DE7F15">
        <w:rPr>
          <w:lang w:val="en-US"/>
        </w:rPr>
        <w:t xml:space="preserve">A Son of Prospero </w:t>
      </w:r>
      <w:r w:rsidR="00530018" w:rsidRPr="00DE7F15">
        <w:rPr>
          <w:lang w:val="en-US"/>
        </w:rPr>
        <w:t xml:space="preserve">may either </w:t>
      </w:r>
      <w:r w:rsidRPr="00DE7F15">
        <w:rPr>
          <w:lang w:val="en-US"/>
        </w:rPr>
        <w:t xml:space="preserve">learn one magic school </w:t>
      </w:r>
      <w:r w:rsidR="000126BA" w:rsidRPr="00DE7F15">
        <w:rPr>
          <w:lang w:val="en-US"/>
        </w:rPr>
        <w:t xml:space="preserve">to mastery level 2 </w:t>
      </w:r>
      <w:r w:rsidR="00530018" w:rsidRPr="00DE7F15">
        <w:rPr>
          <w:lang w:val="en-US"/>
        </w:rPr>
        <w:t xml:space="preserve">at no cost OR get +1 Damage for all Spells and +1 to </w:t>
      </w:r>
      <w:r w:rsidR="00530018" w:rsidRPr="00DE7F15">
        <w:rPr>
          <w:i/>
          <w:lang w:val="en-US"/>
        </w:rPr>
        <w:t>Quickcast</w:t>
      </w:r>
      <w:r w:rsidR="00530018" w:rsidRPr="00DE7F15">
        <w:rPr>
          <w:lang w:val="en-US"/>
        </w:rPr>
        <w:t>.</w:t>
      </w:r>
      <w:r w:rsidR="00D57A22" w:rsidRPr="00DE7F15">
        <w:rPr>
          <w:lang w:val="en-US"/>
        </w:rPr>
        <w:t xml:space="preserve"> </w:t>
      </w:r>
      <w:r w:rsidR="00B36BFC" w:rsidRPr="00DE7F15">
        <w:rPr>
          <w:lang w:val="en-US"/>
        </w:rPr>
        <w:t>However, they</w:t>
      </w:r>
      <w:r w:rsidR="006E7632" w:rsidRPr="00DE7F15">
        <w:rPr>
          <w:lang w:val="en-US"/>
        </w:rPr>
        <w:t xml:space="preserve"> receive a -1 malus to HP.</w:t>
      </w:r>
    </w:p>
    <w:p w:rsidR="000B6B44" w:rsidRPr="00DE7F15" w:rsidRDefault="000B6B44" w:rsidP="000B6B44">
      <w:pPr>
        <w:pStyle w:val="Heading3"/>
        <w:rPr>
          <w:lang w:val="en-US"/>
        </w:rPr>
      </w:pPr>
      <w:r w:rsidRPr="00DE7F15">
        <w:rPr>
          <w:lang w:val="en-US"/>
        </w:rPr>
        <w:t>Black Templar</w:t>
      </w:r>
    </w:p>
    <w:p w:rsidR="000B6B44" w:rsidRPr="00DE7F15" w:rsidRDefault="00F1225E" w:rsidP="000B6B44">
      <w:pPr>
        <w:rPr>
          <w:i/>
          <w:lang w:val="en-US"/>
        </w:rPr>
      </w:pPr>
      <w:r w:rsidRPr="00DE7F15">
        <w:rPr>
          <w:i/>
          <w:lang w:val="en-US"/>
        </w:rPr>
        <w:t xml:space="preserve">Their will as iron as their defense. </w:t>
      </w:r>
    </w:p>
    <w:p w:rsidR="00F1225E" w:rsidRPr="00DE7F15" w:rsidRDefault="009B111F" w:rsidP="000B6B44">
      <w:pPr>
        <w:rPr>
          <w:lang w:val="en-US"/>
        </w:rPr>
      </w:pPr>
      <w:r w:rsidRPr="00DE7F15">
        <w:rPr>
          <w:lang w:val="en-US"/>
        </w:rPr>
        <w:t>Black Templars use</w:t>
      </w:r>
      <w:r w:rsidR="00F1225E" w:rsidRPr="00DE7F15">
        <w:rPr>
          <w:lang w:val="en-US"/>
        </w:rPr>
        <w:t xml:space="preserve"> a free Stormshield and must choose </w:t>
      </w:r>
      <w:r w:rsidR="00F1225E" w:rsidRPr="00DE7F15">
        <w:rPr>
          <w:i/>
          <w:lang w:val="en-US"/>
        </w:rPr>
        <w:t xml:space="preserve">Vanguard </w:t>
      </w:r>
      <w:r w:rsidR="00F1225E" w:rsidRPr="00DE7F15">
        <w:rPr>
          <w:lang w:val="en-US"/>
        </w:rPr>
        <w:t>as one of their classes, but get a free point in it.</w:t>
      </w:r>
      <w:r w:rsidR="00B60F30" w:rsidRPr="00DE7F15">
        <w:rPr>
          <w:lang w:val="en-US"/>
        </w:rPr>
        <w:t xml:space="preserve"> However, they may not learn any magic, and are not affected by any allied magic.</w:t>
      </w:r>
    </w:p>
    <w:p w:rsidR="009310D1" w:rsidRPr="00DE7F15" w:rsidRDefault="009310D1" w:rsidP="009310D1">
      <w:pPr>
        <w:pStyle w:val="Heading3"/>
        <w:rPr>
          <w:lang w:val="en-US"/>
        </w:rPr>
      </w:pPr>
      <w:r w:rsidRPr="00DE7F15">
        <w:rPr>
          <w:lang w:val="en-US"/>
        </w:rPr>
        <w:t>Warsmith</w:t>
      </w:r>
    </w:p>
    <w:p w:rsidR="009310D1" w:rsidRPr="00DE7F15" w:rsidRDefault="009310D1" w:rsidP="009310D1">
      <w:pPr>
        <w:rPr>
          <w:i/>
          <w:lang w:val="en-US"/>
        </w:rPr>
      </w:pPr>
      <w:r w:rsidRPr="00DE7F15">
        <w:rPr>
          <w:i/>
          <w:lang w:val="en-US"/>
        </w:rPr>
        <w:t>No wall too high, no gate too massive, no armor too thick.</w:t>
      </w:r>
    </w:p>
    <w:p w:rsidR="009310D1" w:rsidRPr="00DE7F15" w:rsidRDefault="009310D1" w:rsidP="009310D1">
      <w:pPr>
        <w:rPr>
          <w:lang w:val="en-US"/>
        </w:rPr>
      </w:pPr>
      <w:r w:rsidRPr="00DE7F15">
        <w:rPr>
          <w:lang w:val="en-US"/>
        </w:rPr>
        <w:t xml:space="preserve">All attacks made by a Warsmith get </w:t>
      </w:r>
      <w:r w:rsidRPr="00DE7F15">
        <w:rPr>
          <w:i/>
          <w:lang w:val="en-US"/>
        </w:rPr>
        <w:t>Rending.</w:t>
      </w:r>
      <w:r w:rsidRPr="00DE7F15">
        <w:rPr>
          <w:lang w:val="en-US"/>
        </w:rPr>
        <w:t xml:space="preserve"> </w:t>
      </w:r>
      <w:r w:rsidR="00940487" w:rsidRPr="00DE7F15">
        <w:rPr>
          <w:lang w:val="en-US"/>
        </w:rPr>
        <w:t xml:space="preserve">A Warsmith must specialize, and gets a -1 malus to either Aim or Strength at the beginning of a game. </w:t>
      </w:r>
    </w:p>
    <w:p w:rsidR="004A4A09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Farseer</w:t>
      </w:r>
    </w:p>
    <w:p w:rsidR="00E06594" w:rsidRPr="00DE7F15" w:rsidRDefault="00736DC1" w:rsidP="00E06594">
      <w:pPr>
        <w:rPr>
          <w:i/>
          <w:lang w:val="en-US"/>
        </w:rPr>
      </w:pPr>
      <w:r w:rsidRPr="00DE7F15">
        <w:rPr>
          <w:i/>
          <w:lang w:val="en-US"/>
        </w:rPr>
        <w:t>When you are fully attuned to the workings of magic, you will see the world in new light.</w:t>
      </w:r>
    </w:p>
    <w:p w:rsidR="00736DC1" w:rsidRPr="00DE7F15" w:rsidRDefault="00736DC1" w:rsidP="00E06594">
      <w:pPr>
        <w:rPr>
          <w:lang w:val="en-US"/>
        </w:rPr>
      </w:pPr>
      <w:r w:rsidRPr="00DE7F15">
        <w:rPr>
          <w:lang w:val="en-US"/>
        </w:rPr>
        <w:t xml:space="preserve">Farseers may reroll </w:t>
      </w:r>
      <w:r w:rsidR="00D646CF" w:rsidRPr="00DE7F15">
        <w:rPr>
          <w:lang w:val="en-US"/>
        </w:rPr>
        <w:t xml:space="preserve">one dice </w:t>
      </w:r>
      <w:r w:rsidR="00316EF7" w:rsidRPr="00DE7F15">
        <w:rPr>
          <w:lang w:val="en-US"/>
        </w:rPr>
        <w:t xml:space="preserve">during spell casting per round and get a +2 bonus to </w:t>
      </w:r>
      <w:r w:rsidR="00316EF7" w:rsidRPr="00DE7F15">
        <w:rPr>
          <w:i/>
          <w:lang w:val="en-US"/>
        </w:rPr>
        <w:t>Quickcast Rolls</w:t>
      </w:r>
      <w:r w:rsidR="00316EF7" w:rsidRPr="00DE7F15">
        <w:rPr>
          <w:lang w:val="en-US"/>
        </w:rPr>
        <w:t>. However, they may not perf</w:t>
      </w:r>
      <w:r w:rsidR="00382BBB" w:rsidRPr="00DE7F15">
        <w:rPr>
          <w:lang w:val="en-US"/>
        </w:rPr>
        <w:t>orm any melee or ranged attacks and get -1 HP.</w:t>
      </w:r>
    </w:p>
    <w:p w:rsidR="00E06594" w:rsidRPr="00DE7F15" w:rsidRDefault="00E06594" w:rsidP="00E06594">
      <w:pPr>
        <w:pStyle w:val="Heading3"/>
        <w:rPr>
          <w:lang w:val="en-US"/>
        </w:rPr>
      </w:pPr>
      <w:r w:rsidRPr="00DE7F15">
        <w:rPr>
          <w:lang w:val="en-US"/>
        </w:rPr>
        <w:t>Korsair</w:t>
      </w:r>
    </w:p>
    <w:p w:rsidR="00B17AFA" w:rsidRPr="00DE7F15" w:rsidRDefault="00B17AFA" w:rsidP="00B17AFA">
      <w:pPr>
        <w:rPr>
          <w:i/>
          <w:lang w:val="en-US"/>
        </w:rPr>
      </w:pPr>
      <w:r w:rsidRPr="00DE7F15">
        <w:rPr>
          <w:i/>
          <w:lang w:val="en-US"/>
        </w:rPr>
        <w:t>Former pirates and raiders, now spilling the blood of the enemies of the Imperium.</w:t>
      </w:r>
    </w:p>
    <w:p w:rsidR="00B17AFA" w:rsidRPr="00DE7F15" w:rsidRDefault="00EA691F" w:rsidP="00B17AFA">
      <w:pPr>
        <w:rPr>
          <w:lang w:val="en-US"/>
        </w:rPr>
      </w:pPr>
      <w:r w:rsidRPr="00DE7F15">
        <w:rPr>
          <w:lang w:val="en-US"/>
        </w:rPr>
        <w:t xml:space="preserve">All </w:t>
      </w:r>
      <w:r w:rsidR="00B17AFA" w:rsidRPr="00DE7F15">
        <w:rPr>
          <w:lang w:val="en-US"/>
        </w:rPr>
        <w:t xml:space="preserve">attacks of a Korsair inflict </w:t>
      </w:r>
      <w:r w:rsidR="00B17AFA" w:rsidRPr="00DE7F15">
        <w:rPr>
          <w:i/>
          <w:lang w:val="en-US"/>
        </w:rPr>
        <w:t xml:space="preserve">Bleeding </w:t>
      </w:r>
      <w:r w:rsidR="00B17AFA" w:rsidRPr="00DE7F15">
        <w:rPr>
          <w:lang w:val="en-US"/>
        </w:rPr>
        <w:t xml:space="preserve">on hit. </w:t>
      </w:r>
      <w:r w:rsidR="00725E5E" w:rsidRPr="00DE7F15">
        <w:rPr>
          <w:lang w:val="en-US"/>
        </w:rPr>
        <w:t xml:space="preserve">Bleeding now lasts two rounds (hit taken every round) and attacks made against a bleeding enemy get +2 to </w:t>
      </w:r>
      <w:r w:rsidR="00725E5E" w:rsidRPr="00DE7F15">
        <w:rPr>
          <w:i/>
          <w:lang w:val="en-US"/>
        </w:rPr>
        <w:t>Wound Rolls</w:t>
      </w:r>
      <w:r w:rsidR="00725E5E" w:rsidRPr="00DE7F15">
        <w:rPr>
          <w:lang w:val="en-US"/>
        </w:rPr>
        <w:t>.</w:t>
      </w:r>
      <w:r w:rsidR="00BC6A0E" w:rsidRPr="00DE7F15">
        <w:rPr>
          <w:lang w:val="en-US"/>
        </w:rPr>
        <w:t xml:space="preserve"> When attacked in melee, a Korsair gets -1 to Strength for the full attack. </w:t>
      </w:r>
      <w:r w:rsidR="005F17A7" w:rsidRPr="00DE7F15">
        <w:rPr>
          <w:lang w:val="en-US"/>
        </w:rPr>
        <w:t xml:space="preserve">Also, they may not wear armor other than </w:t>
      </w:r>
      <w:r w:rsidR="005F17A7" w:rsidRPr="00DE7F15">
        <w:rPr>
          <w:i/>
          <w:lang w:val="en-US"/>
        </w:rPr>
        <w:t xml:space="preserve">Light Armor </w:t>
      </w:r>
      <w:r w:rsidR="005F17A7" w:rsidRPr="00DE7F15">
        <w:rPr>
          <w:lang w:val="en-US"/>
        </w:rPr>
        <w:t xml:space="preserve">or </w:t>
      </w:r>
      <w:r w:rsidR="005F17A7" w:rsidRPr="00DE7F15">
        <w:rPr>
          <w:i/>
          <w:lang w:val="en-US"/>
        </w:rPr>
        <w:t>Combat Armor</w:t>
      </w:r>
      <w:r w:rsidR="005F17A7" w:rsidRPr="00DE7F15">
        <w:rPr>
          <w:lang w:val="en-US"/>
        </w:rPr>
        <w:t>.</w:t>
      </w:r>
    </w:p>
    <w:p w:rsidR="00757316" w:rsidRPr="00DE7F15" w:rsidRDefault="00757316" w:rsidP="00757316">
      <w:pPr>
        <w:pStyle w:val="Heading3"/>
        <w:rPr>
          <w:lang w:val="en-US"/>
        </w:rPr>
      </w:pPr>
      <w:r w:rsidRPr="00DE7F15">
        <w:rPr>
          <w:lang w:val="en-US"/>
        </w:rPr>
        <w:t>Daemonhunter</w:t>
      </w:r>
    </w:p>
    <w:p w:rsidR="00757316" w:rsidRPr="00DE7F15" w:rsidRDefault="00757316" w:rsidP="00757316">
      <w:pPr>
        <w:rPr>
          <w:i/>
          <w:lang w:val="en-US"/>
        </w:rPr>
      </w:pPr>
      <w:r w:rsidRPr="00DE7F15">
        <w:rPr>
          <w:i/>
          <w:lang w:val="en-US"/>
        </w:rPr>
        <w:t>On an eternal</w:t>
      </w:r>
      <w:r w:rsidR="006E66CF" w:rsidRPr="00DE7F15">
        <w:rPr>
          <w:i/>
          <w:lang w:val="en-US"/>
        </w:rPr>
        <w:t xml:space="preserve"> journey of hatred</w:t>
      </w:r>
      <w:r w:rsidRPr="00DE7F15">
        <w:rPr>
          <w:i/>
          <w:lang w:val="en-US"/>
        </w:rPr>
        <w:t xml:space="preserve"> and vengeance, the Daemonhunter is a daemon’s worst nightmare.</w:t>
      </w:r>
    </w:p>
    <w:p w:rsidR="00757316" w:rsidRPr="00DE7F15" w:rsidRDefault="007A4BD3" w:rsidP="00757316">
      <w:pPr>
        <w:rPr>
          <w:lang w:val="en-US"/>
        </w:rPr>
      </w:pPr>
      <w:r w:rsidRPr="00DE7F15">
        <w:rPr>
          <w:lang w:val="en-US"/>
        </w:rPr>
        <w:t xml:space="preserve">While a </w:t>
      </w:r>
      <w:r w:rsidRPr="00DE7F15">
        <w:rPr>
          <w:i/>
          <w:lang w:val="en-US"/>
        </w:rPr>
        <w:t xml:space="preserve">Daemon </w:t>
      </w:r>
      <w:r w:rsidRPr="00DE7F15">
        <w:rPr>
          <w:lang w:val="en-US"/>
        </w:rPr>
        <w:t>is within 30cm of</w:t>
      </w:r>
      <w:r w:rsidR="001258AC" w:rsidRPr="00DE7F15">
        <w:rPr>
          <w:lang w:val="en-US"/>
        </w:rPr>
        <w:t xml:space="preserve"> the Daemonhunter, they get a -2</w:t>
      </w:r>
      <w:r w:rsidRPr="00DE7F15">
        <w:rPr>
          <w:lang w:val="en-US"/>
        </w:rPr>
        <w:t xml:space="preserve"> malus to all </w:t>
      </w:r>
      <w:r w:rsidRPr="00DE7F15">
        <w:rPr>
          <w:i/>
          <w:lang w:val="en-US"/>
        </w:rPr>
        <w:t xml:space="preserve">Hit </w:t>
      </w:r>
      <w:r w:rsidR="00A93C1C" w:rsidRPr="00DE7F15">
        <w:rPr>
          <w:lang w:val="en-US"/>
        </w:rPr>
        <w:t>r</w:t>
      </w:r>
      <w:r w:rsidRPr="00DE7F15">
        <w:rPr>
          <w:lang w:val="en-US"/>
        </w:rPr>
        <w:t>olls</w:t>
      </w:r>
      <w:r w:rsidRPr="00DE7F15">
        <w:rPr>
          <w:i/>
          <w:lang w:val="en-US"/>
        </w:rPr>
        <w:t xml:space="preserve"> </w:t>
      </w:r>
      <w:r w:rsidRPr="00DE7F15">
        <w:rPr>
          <w:lang w:val="en-US"/>
        </w:rPr>
        <w:t xml:space="preserve">that are not against the </w:t>
      </w:r>
      <w:r w:rsidRPr="00DE7F15">
        <w:rPr>
          <w:i/>
          <w:lang w:val="en-US"/>
        </w:rPr>
        <w:t>Daemon</w:t>
      </w:r>
      <w:r w:rsidRPr="00DE7F15">
        <w:rPr>
          <w:lang w:val="en-US"/>
        </w:rPr>
        <w:t>.</w:t>
      </w:r>
      <w:r w:rsidR="007E6F09" w:rsidRPr="00DE7F15">
        <w:rPr>
          <w:lang w:val="en-US"/>
        </w:rPr>
        <w:t xml:space="preserve"> Against the </w:t>
      </w:r>
      <w:r w:rsidR="007E6F09" w:rsidRPr="00DE7F15">
        <w:rPr>
          <w:i/>
          <w:lang w:val="en-US"/>
        </w:rPr>
        <w:t>Daemon</w:t>
      </w:r>
      <w:r w:rsidR="00466CB0" w:rsidRPr="00DE7F15">
        <w:rPr>
          <w:lang w:val="en-US"/>
        </w:rPr>
        <w:t>, they get +2</w:t>
      </w:r>
      <w:r w:rsidR="007E6F09" w:rsidRPr="00DE7F15">
        <w:rPr>
          <w:lang w:val="en-US"/>
        </w:rPr>
        <w:t xml:space="preserve"> to </w:t>
      </w:r>
      <w:r w:rsidR="007E6F09" w:rsidRPr="00DE7F15">
        <w:rPr>
          <w:i/>
          <w:lang w:val="en-US"/>
        </w:rPr>
        <w:t>Hit Rolls</w:t>
      </w:r>
      <w:r w:rsidR="007E6F09" w:rsidRPr="00DE7F15">
        <w:rPr>
          <w:lang w:val="en-US"/>
        </w:rPr>
        <w:t>.</w:t>
      </w:r>
      <w:r w:rsidR="00FD0C39" w:rsidRPr="00DE7F15">
        <w:rPr>
          <w:lang w:val="en-US"/>
        </w:rPr>
        <w:t xml:space="preserve"> </w:t>
      </w:r>
      <w:r w:rsidR="008D3120" w:rsidRPr="00DE7F15">
        <w:rPr>
          <w:lang w:val="en-US"/>
        </w:rPr>
        <w:t xml:space="preserve">Additionally, they get a 5+ save against all attacks made by a </w:t>
      </w:r>
      <w:r w:rsidR="008D3120" w:rsidRPr="00DE7F15">
        <w:rPr>
          <w:i/>
          <w:lang w:val="en-US"/>
        </w:rPr>
        <w:t>Daemon</w:t>
      </w:r>
      <w:r w:rsidR="00CB657F" w:rsidRPr="00DE7F15">
        <w:rPr>
          <w:lang w:val="en-US"/>
        </w:rPr>
        <w:t>.</w:t>
      </w:r>
    </w:p>
    <w:sectPr w:rsidR="00757316" w:rsidRPr="00DE7F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454"/>
    <w:rsid w:val="00075682"/>
    <w:rsid w:val="0007594F"/>
    <w:rsid w:val="00075DFA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97836"/>
    <w:rsid w:val="000A2A8F"/>
    <w:rsid w:val="000A33B7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06B7"/>
    <w:rsid w:val="000F231D"/>
    <w:rsid w:val="000F4C55"/>
    <w:rsid w:val="000F7541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401"/>
    <w:rsid w:val="001F57D9"/>
    <w:rsid w:val="001F5D0D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4DAA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0A4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5048"/>
    <w:rsid w:val="002872AE"/>
    <w:rsid w:val="00290AE7"/>
    <w:rsid w:val="002921D2"/>
    <w:rsid w:val="00292D99"/>
    <w:rsid w:val="00293299"/>
    <w:rsid w:val="0029601A"/>
    <w:rsid w:val="00297584"/>
    <w:rsid w:val="002A1107"/>
    <w:rsid w:val="002A3130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4A3E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8311A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5E1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840A9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6535"/>
    <w:rsid w:val="00537247"/>
    <w:rsid w:val="00543251"/>
    <w:rsid w:val="00545B7F"/>
    <w:rsid w:val="00547D6C"/>
    <w:rsid w:val="00553DC0"/>
    <w:rsid w:val="005556E6"/>
    <w:rsid w:val="00567B15"/>
    <w:rsid w:val="00567F39"/>
    <w:rsid w:val="00572B2D"/>
    <w:rsid w:val="00573DD0"/>
    <w:rsid w:val="00574868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959B6"/>
    <w:rsid w:val="005A2546"/>
    <w:rsid w:val="005A31F3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4E92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2875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59D8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27A"/>
    <w:rsid w:val="00761355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633"/>
    <w:rsid w:val="00826B23"/>
    <w:rsid w:val="0082740E"/>
    <w:rsid w:val="00827724"/>
    <w:rsid w:val="00830C27"/>
    <w:rsid w:val="008409D3"/>
    <w:rsid w:val="00841F51"/>
    <w:rsid w:val="008433DA"/>
    <w:rsid w:val="00852FAD"/>
    <w:rsid w:val="00854A9B"/>
    <w:rsid w:val="00860D2C"/>
    <w:rsid w:val="00861111"/>
    <w:rsid w:val="00862EF0"/>
    <w:rsid w:val="008659F3"/>
    <w:rsid w:val="0086605E"/>
    <w:rsid w:val="00867255"/>
    <w:rsid w:val="008677B8"/>
    <w:rsid w:val="00867F85"/>
    <w:rsid w:val="008725CE"/>
    <w:rsid w:val="00873B38"/>
    <w:rsid w:val="008766B9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E4BFA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5A0C"/>
    <w:rsid w:val="00946A03"/>
    <w:rsid w:val="00947EA1"/>
    <w:rsid w:val="00950695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EDC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3FBE"/>
    <w:rsid w:val="00AB5017"/>
    <w:rsid w:val="00AB739A"/>
    <w:rsid w:val="00AC1793"/>
    <w:rsid w:val="00AC324A"/>
    <w:rsid w:val="00AC372D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36BB"/>
    <w:rsid w:val="00B05CD6"/>
    <w:rsid w:val="00B0782B"/>
    <w:rsid w:val="00B07B31"/>
    <w:rsid w:val="00B07EDF"/>
    <w:rsid w:val="00B125F5"/>
    <w:rsid w:val="00B17AFA"/>
    <w:rsid w:val="00B2556E"/>
    <w:rsid w:val="00B27983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76B88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7899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53F0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6736"/>
    <w:rsid w:val="00C60584"/>
    <w:rsid w:val="00C60F23"/>
    <w:rsid w:val="00C63F1C"/>
    <w:rsid w:val="00C642CE"/>
    <w:rsid w:val="00C67A1F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07308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65D03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C2D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E7F15"/>
    <w:rsid w:val="00DF1182"/>
    <w:rsid w:val="00DF19C5"/>
    <w:rsid w:val="00DF1C97"/>
    <w:rsid w:val="00DF2BEE"/>
    <w:rsid w:val="00DF2EDE"/>
    <w:rsid w:val="00DF3B47"/>
    <w:rsid w:val="00DF4FD0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1F4B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1BB3"/>
    <w:rsid w:val="00EA691F"/>
    <w:rsid w:val="00EA73F6"/>
    <w:rsid w:val="00EB17A8"/>
    <w:rsid w:val="00EB2755"/>
    <w:rsid w:val="00EB39BE"/>
    <w:rsid w:val="00EB3DE5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2E2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60B3"/>
    <w:rsid w:val="00FA3B07"/>
    <w:rsid w:val="00FA3E58"/>
    <w:rsid w:val="00FA404A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5E1B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B3C9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B16B8-B1B0-4904-8E0C-FF9A4909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18</Pages>
  <Words>4210</Words>
  <Characters>26528</Characters>
  <Application>Microsoft Office Word</Application>
  <DocSecurity>0</DocSecurity>
  <Lines>221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Gladiator’s Kiss</vt:lpstr>
      <vt:lpstr>        Blessed Plate</vt:lpstr>
      <vt:lpstr>        Infernal Cloak</vt:lpstr>
      <vt:lpstr>        Primordial Call</vt:lpstr>
      <vt:lpstr>        Firebird’s Plume</vt:lpstr>
      <vt:lpstr>        Saint’s Touch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30677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1005</cp:revision>
  <dcterms:created xsi:type="dcterms:W3CDTF">2016-08-22T20:21:00Z</dcterms:created>
  <dcterms:modified xsi:type="dcterms:W3CDTF">2017-01-19T21:26:00Z</dcterms:modified>
</cp:coreProperties>
</file>